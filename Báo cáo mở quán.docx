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8586F" w14:textId="77777777" w:rsidR="004357AB" w:rsidRPr="002A1FA2" w:rsidRDefault="004357AB" w:rsidP="004357AB">
      <w:pPr>
        <w:pStyle w:val="BodyText"/>
        <w:spacing w:line="276" w:lineRule="auto"/>
        <w:rPr>
          <w:b/>
          <w:sz w:val="20"/>
        </w:rPr>
      </w:pPr>
    </w:p>
    <w:p w14:paraId="0895719F" w14:textId="77777777" w:rsidR="004357AB" w:rsidRPr="002A1FA2" w:rsidRDefault="004357AB" w:rsidP="004357AB">
      <w:pPr>
        <w:pStyle w:val="BodyText"/>
        <w:spacing w:line="276" w:lineRule="auto"/>
        <w:rPr>
          <w:b/>
          <w:sz w:val="20"/>
        </w:rPr>
      </w:pPr>
    </w:p>
    <w:p w14:paraId="68348553" w14:textId="77777777" w:rsidR="004357AB" w:rsidRPr="002A1FA2" w:rsidRDefault="004357AB" w:rsidP="004357AB">
      <w:pPr>
        <w:pStyle w:val="BodyText"/>
        <w:spacing w:line="276" w:lineRule="auto"/>
        <w:rPr>
          <w:b/>
          <w:sz w:val="20"/>
        </w:rPr>
      </w:pPr>
    </w:p>
    <w:p w14:paraId="41EBB391" w14:textId="336892F4" w:rsidR="004357AB" w:rsidRPr="002A1FA2" w:rsidRDefault="004357AB" w:rsidP="004357AB">
      <w:pPr>
        <w:pStyle w:val="BodyText"/>
        <w:spacing w:before="1" w:line="276" w:lineRule="auto"/>
        <w:jc w:val="center"/>
        <w:rPr>
          <w:b/>
          <w:sz w:val="16"/>
        </w:rPr>
      </w:pPr>
    </w:p>
    <w:p w14:paraId="62D4F9D4" w14:textId="77777777" w:rsidR="0055278D" w:rsidRPr="0055278D" w:rsidRDefault="0055278D" w:rsidP="00687A44">
      <w:pPr>
        <w:autoSpaceDE w:val="0"/>
        <w:autoSpaceDN w:val="0"/>
        <w:adjustRightInd w:val="0"/>
        <w:jc w:val="center"/>
        <w:rPr>
          <w:sz w:val="40"/>
          <w:szCs w:val="40"/>
          <w:lang w:val="vi-VN"/>
        </w:rPr>
      </w:pPr>
    </w:p>
    <w:p w14:paraId="05072AC7" w14:textId="77777777" w:rsidR="0055278D" w:rsidRDefault="0055278D" w:rsidP="00687A44">
      <w:pPr>
        <w:autoSpaceDE w:val="0"/>
        <w:autoSpaceDN w:val="0"/>
        <w:adjustRightInd w:val="0"/>
        <w:jc w:val="center"/>
        <w:rPr>
          <w:sz w:val="40"/>
          <w:szCs w:val="40"/>
          <w:lang w:val="vi-VN"/>
        </w:rPr>
      </w:pPr>
    </w:p>
    <w:p w14:paraId="5AC35055" w14:textId="77777777" w:rsidR="0055278D" w:rsidRDefault="0055278D" w:rsidP="00687A44">
      <w:pPr>
        <w:autoSpaceDE w:val="0"/>
        <w:autoSpaceDN w:val="0"/>
        <w:adjustRightInd w:val="0"/>
        <w:jc w:val="center"/>
        <w:rPr>
          <w:sz w:val="40"/>
          <w:szCs w:val="40"/>
          <w:lang w:val="vi-VN"/>
        </w:rPr>
      </w:pPr>
    </w:p>
    <w:p w14:paraId="00395294" w14:textId="77777777" w:rsidR="0055278D" w:rsidRDefault="0055278D" w:rsidP="00687A44">
      <w:pPr>
        <w:autoSpaceDE w:val="0"/>
        <w:autoSpaceDN w:val="0"/>
        <w:adjustRightInd w:val="0"/>
        <w:jc w:val="center"/>
        <w:rPr>
          <w:sz w:val="40"/>
          <w:szCs w:val="40"/>
          <w:lang w:val="vi-VN"/>
        </w:rPr>
      </w:pPr>
    </w:p>
    <w:p w14:paraId="5E4393F6" w14:textId="0DD00415" w:rsidR="00687A44" w:rsidRPr="0055278D" w:rsidRDefault="0055278D" w:rsidP="00687A44">
      <w:pPr>
        <w:autoSpaceDE w:val="0"/>
        <w:autoSpaceDN w:val="0"/>
        <w:adjustRightInd w:val="0"/>
        <w:jc w:val="center"/>
        <w:rPr>
          <w:sz w:val="28"/>
          <w:szCs w:val="28"/>
          <w:lang w:val="vi-VN"/>
        </w:rPr>
      </w:pPr>
      <w:r>
        <w:rPr>
          <w:sz w:val="40"/>
          <w:szCs w:val="40"/>
        </w:rPr>
        <w:t>MỞ</w:t>
      </w:r>
      <w:r>
        <w:rPr>
          <w:sz w:val="40"/>
          <w:szCs w:val="40"/>
          <w:lang w:val="vi-VN"/>
        </w:rPr>
        <w:t xml:space="preserve"> QUÁN CHỤP HÌNH</w:t>
      </w:r>
    </w:p>
    <w:p w14:paraId="5F7C62D0" w14:textId="77777777" w:rsidR="0055278D" w:rsidRDefault="0055278D" w:rsidP="00687A44">
      <w:pPr>
        <w:jc w:val="center"/>
        <w:rPr>
          <w:b/>
          <w:bCs/>
          <w:sz w:val="30"/>
          <w:szCs w:val="30"/>
          <w:lang w:val="vi-VN"/>
        </w:rPr>
      </w:pPr>
    </w:p>
    <w:p w14:paraId="6DB14E2B" w14:textId="77777777" w:rsidR="0055278D" w:rsidRDefault="0055278D" w:rsidP="0055278D">
      <w:pPr>
        <w:rPr>
          <w:b/>
          <w:bCs/>
          <w:sz w:val="30"/>
          <w:szCs w:val="30"/>
          <w:lang w:val="vi-VN"/>
        </w:rPr>
      </w:pPr>
    </w:p>
    <w:p w14:paraId="4879F796" w14:textId="0661B6DF" w:rsidR="0055278D" w:rsidRDefault="0055278D" w:rsidP="00687A44">
      <w:pPr>
        <w:jc w:val="center"/>
        <w:rPr>
          <w:b/>
          <w:bCs/>
          <w:sz w:val="30"/>
          <w:szCs w:val="30"/>
          <w:lang w:val="vi-VN"/>
        </w:rPr>
      </w:pPr>
      <w:r>
        <w:rPr>
          <w:b/>
          <w:bCs/>
          <w:sz w:val="30"/>
          <w:szCs w:val="30"/>
        </w:rPr>
        <w:t>Người</w:t>
      </w:r>
      <w:r>
        <w:rPr>
          <w:b/>
          <w:bCs/>
          <w:sz w:val="30"/>
          <w:szCs w:val="30"/>
          <w:lang w:val="vi-VN"/>
        </w:rPr>
        <w:t xml:space="preserve"> chuẩn bị : Nguyễn Văn Phong </w:t>
      </w:r>
    </w:p>
    <w:p w14:paraId="29A8BA6A" w14:textId="6224FFE0" w:rsidR="00687A44" w:rsidRPr="0055278D" w:rsidRDefault="00687A44" w:rsidP="00687A44">
      <w:pPr>
        <w:jc w:val="center"/>
        <w:rPr>
          <w:b/>
          <w:bCs/>
          <w:sz w:val="30"/>
          <w:szCs w:val="30"/>
          <w:lang w:val="vi-VN"/>
        </w:rPr>
      </w:pPr>
    </w:p>
    <w:p w14:paraId="49043B77" w14:textId="77777777" w:rsidR="00687A44" w:rsidRDefault="00687A44" w:rsidP="00687A44">
      <w:pPr>
        <w:jc w:val="center"/>
        <w:rPr>
          <w:b/>
          <w:bCs/>
          <w:sz w:val="30"/>
          <w:szCs w:val="30"/>
        </w:rPr>
      </w:pPr>
    </w:p>
    <w:p w14:paraId="5CFF0107" w14:textId="39073153" w:rsidR="004357AB" w:rsidRDefault="004357AB" w:rsidP="004357AB">
      <w:pPr>
        <w:spacing w:line="276" w:lineRule="auto"/>
        <w:ind w:left="1985" w:right="3"/>
        <w:rPr>
          <w:sz w:val="32"/>
          <w:lang w:val="vi-VN"/>
        </w:rPr>
      </w:pPr>
    </w:p>
    <w:p w14:paraId="41CB9485" w14:textId="77777777" w:rsidR="0055278D" w:rsidRPr="0055278D" w:rsidRDefault="0055278D" w:rsidP="0055278D">
      <w:pPr>
        <w:spacing w:line="276" w:lineRule="auto"/>
        <w:ind w:right="3"/>
        <w:rPr>
          <w:sz w:val="32"/>
          <w:lang w:val="vi-VN"/>
        </w:rPr>
      </w:pPr>
    </w:p>
    <w:p w14:paraId="3DD76420" w14:textId="77777777" w:rsidR="004357AB" w:rsidRPr="002A1FA2" w:rsidRDefault="004357AB" w:rsidP="004357AB">
      <w:pPr>
        <w:spacing w:line="276" w:lineRule="auto"/>
        <w:ind w:right="3"/>
        <w:jc w:val="center"/>
        <w:rPr>
          <w:sz w:val="28"/>
        </w:rPr>
      </w:pPr>
    </w:p>
    <w:p w14:paraId="0B28FFC3" w14:textId="77777777" w:rsidR="004357AB" w:rsidRDefault="004357AB" w:rsidP="004357AB">
      <w:pPr>
        <w:spacing w:line="276" w:lineRule="auto"/>
        <w:ind w:right="3"/>
        <w:jc w:val="center"/>
        <w:rPr>
          <w:sz w:val="28"/>
          <w:lang w:val="vi-VN"/>
        </w:rPr>
      </w:pPr>
    </w:p>
    <w:p w14:paraId="752173CA" w14:textId="77777777" w:rsidR="0055278D" w:rsidRDefault="0055278D" w:rsidP="004357AB">
      <w:pPr>
        <w:spacing w:line="276" w:lineRule="auto"/>
        <w:ind w:right="3"/>
        <w:jc w:val="center"/>
        <w:rPr>
          <w:sz w:val="28"/>
          <w:lang w:val="vi-VN"/>
        </w:rPr>
      </w:pPr>
    </w:p>
    <w:p w14:paraId="57FF5962" w14:textId="77777777" w:rsidR="0055278D" w:rsidRDefault="0055278D" w:rsidP="004357AB">
      <w:pPr>
        <w:spacing w:line="276" w:lineRule="auto"/>
        <w:ind w:right="3"/>
        <w:jc w:val="center"/>
        <w:rPr>
          <w:sz w:val="28"/>
          <w:lang w:val="vi-VN"/>
        </w:rPr>
      </w:pPr>
    </w:p>
    <w:p w14:paraId="0D98075F" w14:textId="77777777" w:rsidR="0055278D" w:rsidRDefault="0055278D" w:rsidP="004357AB">
      <w:pPr>
        <w:spacing w:line="276" w:lineRule="auto"/>
        <w:ind w:right="3"/>
        <w:jc w:val="center"/>
        <w:rPr>
          <w:sz w:val="28"/>
          <w:lang w:val="vi-VN"/>
        </w:rPr>
      </w:pPr>
    </w:p>
    <w:p w14:paraId="19062AAB" w14:textId="77777777" w:rsidR="0055278D" w:rsidRDefault="0055278D" w:rsidP="004357AB">
      <w:pPr>
        <w:spacing w:line="276" w:lineRule="auto"/>
        <w:ind w:right="3"/>
        <w:jc w:val="center"/>
        <w:rPr>
          <w:sz w:val="28"/>
          <w:lang w:val="vi-VN"/>
        </w:rPr>
      </w:pPr>
    </w:p>
    <w:p w14:paraId="3123E14A" w14:textId="77777777" w:rsidR="0055278D" w:rsidRDefault="0055278D" w:rsidP="004357AB">
      <w:pPr>
        <w:spacing w:line="276" w:lineRule="auto"/>
        <w:ind w:right="3"/>
        <w:jc w:val="center"/>
        <w:rPr>
          <w:sz w:val="28"/>
          <w:lang w:val="vi-VN"/>
        </w:rPr>
      </w:pPr>
    </w:p>
    <w:p w14:paraId="28507458" w14:textId="77777777" w:rsidR="0055278D" w:rsidRDefault="0055278D" w:rsidP="004357AB">
      <w:pPr>
        <w:spacing w:line="276" w:lineRule="auto"/>
        <w:ind w:right="3"/>
        <w:jc w:val="center"/>
        <w:rPr>
          <w:sz w:val="28"/>
          <w:lang w:val="vi-VN"/>
        </w:rPr>
      </w:pPr>
    </w:p>
    <w:p w14:paraId="690B5846" w14:textId="77777777" w:rsidR="0055278D" w:rsidRDefault="0055278D" w:rsidP="004357AB">
      <w:pPr>
        <w:spacing w:line="276" w:lineRule="auto"/>
        <w:ind w:right="3"/>
        <w:jc w:val="center"/>
        <w:rPr>
          <w:sz w:val="28"/>
          <w:lang w:val="vi-VN"/>
        </w:rPr>
      </w:pPr>
    </w:p>
    <w:p w14:paraId="70F07B76" w14:textId="77777777" w:rsidR="0055278D" w:rsidRDefault="0055278D" w:rsidP="004357AB">
      <w:pPr>
        <w:spacing w:line="276" w:lineRule="auto"/>
        <w:ind w:right="3"/>
        <w:jc w:val="center"/>
        <w:rPr>
          <w:sz w:val="28"/>
          <w:lang w:val="vi-VN"/>
        </w:rPr>
      </w:pPr>
    </w:p>
    <w:p w14:paraId="7D8444AA" w14:textId="77777777" w:rsidR="0055278D" w:rsidRDefault="0055278D" w:rsidP="004357AB">
      <w:pPr>
        <w:spacing w:line="276" w:lineRule="auto"/>
        <w:ind w:right="3"/>
        <w:jc w:val="center"/>
        <w:rPr>
          <w:sz w:val="28"/>
          <w:lang w:val="vi-VN"/>
        </w:rPr>
      </w:pPr>
    </w:p>
    <w:p w14:paraId="1DAAA2A1" w14:textId="77777777" w:rsidR="0055278D" w:rsidRPr="0055278D" w:rsidRDefault="0055278D" w:rsidP="004357AB">
      <w:pPr>
        <w:spacing w:line="276" w:lineRule="auto"/>
        <w:ind w:right="3"/>
        <w:jc w:val="center"/>
        <w:rPr>
          <w:sz w:val="28"/>
          <w:lang w:val="vi-VN"/>
        </w:rPr>
      </w:pPr>
    </w:p>
    <w:p w14:paraId="02B12586" w14:textId="77777777" w:rsidR="0055278D" w:rsidRDefault="0055278D" w:rsidP="004357AB">
      <w:pPr>
        <w:spacing w:line="276" w:lineRule="auto"/>
        <w:ind w:right="3"/>
        <w:jc w:val="center"/>
        <w:rPr>
          <w:sz w:val="28"/>
          <w:lang w:val="vi-VN"/>
        </w:rPr>
      </w:pPr>
    </w:p>
    <w:p w14:paraId="51CAFF75" w14:textId="77777777" w:rsidR="0055278D" w:rsidRDefault="0055278D" w:rsidP="004357AB">
      <w:pPr>
        <w:spacing w:line="276" w:lineRule="auto"/>
        <w:ind w:right="3"/>
        <w:jc w:val="center"/>
        <w:rPr>
          <w:sz w:val="28"/>
          <w:lang w:val="vi-VN"/>
        </w:rPr>
      </w:pPr>
    </w:p>
    <w:p w14:paraId="51997884" w14:textId="77777777" w:rsidR="0055278D" w:rsidRDefault="0055278D" w:rsidP="004357AB">
      <w:pPr>
        <w:spacing w:line="276" w:lineRule="auto"/>
        <w:ind w:right="3"/>
        <w:jc w:val="center"/>
        <w:rPr>
          <w:sz w:val="28"/>
          <w:lang w:val="vi-VN"/>
        </w:rPr>
      </w:pPr>
    </w:p>
    <w:p w14:paraId="36AC5F47" w14:textId="77777777" w:rsidR="0055278D" w:rsidRDefault="0055278D" w:rsidP="004357AB">
      <w:pPr>
        <w:spacing w:line="276" w:lineRule="auto"/>
        <w:ind w:right="3"/>
        <w:jc w:val="center"/>
        <w:rPr>
          <w:sz w:val="28"/>
          <w:lang w:val="vi-VN"/>
        </w:rPr>
      </w:pPr>
    </w:p>
    <w:p w14:paraId="3EE8910A" w14:textId="07B144E3" w:rsidR="004357AB" w:rsidRPr="0055278D" w:rsidRDefault="0055278D" w:rsidP="004357AB">
      <w:pPr>
        <w:spacing w:line="276" w:lineRule="auto"/>
        <w:ind w:right="3"/>
        <w:jc w:val="center"/>
        <w:rPr>
          <w:sz w:val="28"/>
          <w:lang w:val="vi-VN"/>
        </w:rPr>
      </w:pPr>
      <w:r>
        <w:rPr>
          <w:sz w:val="28"/>
        </w:rPr>
        <w:t>Thành</w:t>
      </w:r>
      <w:r>
        <w:rPr>
          <w:sz w:val="28"/>
          <w:lang w:val="vi-VN"/>
        </w:rPr>
        <w:t xml:space="preserve"> phố Hồ Chí Minh</w:t>
      </w:r>
      <w:r w:rsidR="004357AB" w:rsidRPr="002A1FA2">
        <w:rPr>
          <w:sz w:val="28"/>
        </w:rPr>
        <w:t xml:space="preserve">, </w:t>
      </w:r>
      <w:r>
        <w:rPr>
          <w:sz w:val="28"/>
        </w:rPr>
        <w:t>Việt</w:t>
      </w:r>
      <w:r>
        <w:rPr>
          <w:sz w:val="28"/>
          <w:lang w:val="vi-VN"/>
        </w:rPr>
        <w:t xml:space="preserve"> Nam</w:t>
      </w:r>
    </w:p>
    <w:p w14:paraId="7B11051F" w14:textId="224B7F47" w:rsidR="004357AB" w:rsidRPr="0055278D" w:rsidRDefault="0055278D" w:rsidP="004357AB">
      <w:pPr>
        <w:spacing w:line="276" w:lineRule="auto"/>
        <w:jc w:val="center"/>
        <w:rPr>
          <w:sz w:val="28"/>
          <w:lang w:val="vi-VN"/>
        </w:rPr>
      </w:pPr>
      <w:r>
        <w:rPr>
          <w:sz w:val="28"/>
        </w:rPr>
        <w:t>Tháng</w:t>
      </w:r>
      <w:r>
        <w:rPr>
          <w:sz w:val="28"/>
          <w:lang w:val="vi-VN"/>
        </w:rPr>
        <w:t xml:space="preserve"> 5</w:t>
      </w:r>
      <w:r w:rsidR="004357AB">
        <w:rPr>
          <w:sz w:val="28"/>
        </w:rPr>
        <w:t xml:space="preserve"> </w:t>
      </w:r>
      <w:r>
        <w:rPr>
          <w:sz w:val="28"/>
          <w:lang w:val="vi-VN"/>
        </w:rPr>
        <w:t>, 2024</w:t>
      </w:r>
    </w:p>
    <w:p w14:paraId="6B67E38F" w14:textId="42C95135" w:rsidR="00612561" w:rsidRPr="0003772F" w:rsidRDefault="00612561" w:rsidP="001E0B0D">
      <w:pPr>
        <w:pStyle w:val="Heading1"/>
        <w:numPr>
          <w:ilvl w:val="0"/>
          <w:numId w:val="0"/>
        </w:numPr>
        <w:spacing w:line="360" w:lineRule="auto"/>
      </w:pPr>
      <w:bookmarkStart w:id="0" w:name="_Toc167563772"/>
      <w:r w:rsidRPr="0003772F">
        <w:lastRenderedPageBreak/>
        <w:t>ABSTRACT</w:t>
      </w:r>
      <w:bookmarkEnd w:id="0"/>
    </w:p>
    <w:p w14:paraId="15E63959" w14:textId="18977678" w:rsidR="001E0B0D" w:rsidRDefault="001E0B0D" w:rsidP="001E0B0D">
      <w:pPr>
        <w:pStyle w:val="thesis-bodytext"/>
        <w:spacing w:line="360" w:lineRule="auto"/>
        <w:rPr>
          <w:lang w:val="vi-VN"/>
        </w:rPr>
      </w:pPr>
      <w:r>
        <w:t>Chào</w:t>
      </w:r>
      <w:r>
        <w:rPr>
          <w:lang w:val="vi-VN"/>
        </w:rPr>
        <w:t xml:space="preserve"> anh chị</w:t>
      </w:r>
    </w:p>
    <w:p w14:paraId="2FB14C45" w14:textId="704B2ACE" w:rsidR="001E0B0D" w:rsidRDefault="001E0B0D" w:rsidP="001E0B0D">
      <w:pPr>
        <w:pStyle w:val="thesis-bodytext"/>
        <w:spacing w:line="360" w:lineRule="auto"/>
        <w:rPr>
          <w:lang w:val="vi-VN"/>
        </w:rPr>
      </w:pPr>
      <w:r>
        <w:rPr>
          <w:lang w:val="vi-VN"/>
        </w:rPr>
        <w:t xml:space="preserve">Bằng những nội dung bản thân em có cơ hội học hỏi, tìm hiểu từ trước, em rất vui khi có thể đóng góp một phần nào đó vào quá trình mở quán của anh chị. Dưới đây là những phần tài liệu nghiên cứu của em, hi vọng anh chị sẽ thấy hữu ích. Em có đính kèm phần giải thích lý thuyết, cũng như một vài tính toán của em. </w:t>
      </w:r>
    </w:p>
    <w:p w14:paraId="79F94701" w14:textId="41320190" w:rsidR="001E0B0D" w:rsidRDefault="001E0B0D" w:rsidP="001E0B0D">
      <w:pPr>
        <w:pStyle w:val="thesis-bodytext"/>
        <w:spacing w:line="360" w:lineRule="auto"/>
        <w:rPr>
          <w:lang w:val="vi-VN"/>
        </w:rPr>
      </w:pPr>
      <w:r>
        <w:rPr>
          <w:lang w:val="vi-VN"/>
        </w:rPr>
        <w:t xml:space="preserve">Do chưa có đủ dữ kiện, nên em chưa thể đưa ra một kế hoạch cụ thể và chi tiết, tuy nhiên, nếu được trao đổi thêm với anh chị, em sẽ hoàn thiện kĩ hơn các nội dung đó. </w:t>
      </w:r>
    </w:p>
    <w:p w14:paraId="62AB70D1" w14:textId="77777777" w:rsidR="001E0B0D" w:rsidRPr="001E0B0D" w:rsidRDefault="001E0B0D" w:rsidP="001E0B0D">
      <w:pPr>
        <w:pStyle w:val="thesis-bodytext"/>
        <w:spacing w:line="240" w:lineRule="auto"/>
        <w:rPr>
          <w:lang w:val="vi-VN"/>
        </w:rPr>
      </w:pPr>
    </w:p>
    <w:p w14:paraId="53CF13B1" w14:textId="22363B72" w:rsidR="00CA7C10" w:rsidRPr="001C0712" w:rsidRDefault="00CA7C10" w:rsidP="00072FF2">
      <w:pPr>
        <w:pStyle w:val="thesis-bodytext"/>
      </w:pPr>
    </w:p>
    <w:p w14:paraId="43CF918F" w14:textId="77777777" w:rsidR="003D6591" w:rsidRPr="0003772F" w:rsidRDefault="003D6591" w:rsidP="00900302">
      <w:pPr>
        <w:pStyle w:val="Heading1"/>
        <w:numPr>
          <w:ilvl w:val="0"/>
          <w:numId w:val="0"/>
        </w:numPr>
        <w:ind w:left="432"/>
      </w:pPr>
      <w:bookmarkStart w:id="1" w:name="_Toc167563773"/>
      <w:r w:rsidRPr="0003772F">
        <w:lastRenderedPageBreak/>
        <w:t>TABLE OF CONTENTS</w:t>
      </w:r>
      <w:bookmarkEnd w:id="1"/>
    </w:p>
    <w:p w14:paraId="0D0FEBCD" w14:textId="77777777" w:rsidR="00AB5101" w:rsidRPr="0003772F" w:rsidRDefault="00AB5101" w:rsidP="009E3A95">
      <w:pPr>
        <w:pStyle w:val="Title"/>
        <w:tabs>
          <w:tab w:val="right" w:pos="8640"/>
        </w:tabs>
        <w:spacing w:line="480" w:lineRule="auto"/>
        <w:jc w:val="left"/>
      </w:pPr>
      <w:r w:rsidRPr="0003772F">
        <w:t>Chapter</w:t>
      </w:r>
      <w:r w:rsidR="003319E8" w:rsidRPr="0003772F">
        <w:tab/>
      </w:r>
      <w:r w:rsidRPr="0003772F">
        <w:t>Page</w:t>
      </w:r>
    </w:p>
    <w:p w14:paraId="66CE8496" w14:textId="0E895F86" w:rsidR="001E0B0D" w:rsidRDefault="003319E8">
      <w:pPr>
        <w:pStyle w:val="TOC1"/>
        <w:tabs>
          <w:tab w:val="right" w:leader="dot" w:pos="9060"/>
        </w:tabs>
        <w:rPr>
          <w:rFonts w:asciiTheme="minorHAnsi" w:eastAsiaTheme="minorEastAsia" w:hAnsiTheme="minorHAnsi" w:cstheme="minorBidi"/>
          <w:noProof/>
          <w:kern w:val="2"/>
          <w:szCs w:val="24"/>
          <w14:ligatures w14:val="standardContextual"/>
        </w:rPr>
      </w:pPr>
      <w:r w:rsidRPr="0003772F">
        <w:fldChar w:fldCharType="begin"/>
      </w:r>
      <w:r w:rsidRPr="0003772F">
        <w:instrText xml:space="preserve"> TOC \o "1-3" \h \z \u </w:instrText>
      </w:r>
      <w:r w:rsidRPr="0003772F">
        <w:fldChar w:fldCharType="separate"/>
      </w:r>
      <w:hyperlink w:anchor="_Toc167563772" w:history="1">
        <w:r w:rsidR="001E0B0D" w:rsidRPr="003A170F">
          <w:rPr>
            <w:rStyle w:val="Hyperlink"/>
            <w:noProof/>
          </w:rPr>
          <w:t>ABSTRAC</w:t>
        </w:r>
        <w:r w:rsidR="001E0B0D">
          <w:rPr>
            <w:noProof/>
            <w:webHidden/>
          </w:rPr>
          <w:tab/>
        </w:r>
        <w:r w:rsidR="001E0B0D">
          <w:rPr>
            <w:noProof/>
            <w:webHidden/>
          </w:rPr>
          <w:fldChar w:fldCharType="begin"/>
        </w:r>
        <w:r w:rsidR="001E0B0D">
          <w:rPr>
            <w:noProof/>
            <w:webHidden/>
          </w:rPr>
          <w:instrText xml:space="preserve"> PAGEREF _Toc167563772 \h </w:instrText>
        </w:r>
        <w:r w:rsidR="001E0B0D">
          <w:rPr>
            <w:noProof/>
            <w:webHidden/>
          </w:rPr>
        </w:r>
        <w:r w:rsidR="001E0B0D">
          <w:rPr>
            <w:noProof/>
            <w:webHidden/>
          </w:rPr>
          <w:fldChar w:fldCharType="separate"/>
        </w:r>
        <w:r w:rsidR="001E0B0D">
          <w:rPr>
            <w:noProof/>
            <w:webHidden/>
          </w:rPr>
          <w:t>ii</w:t>
        </w:r>
        <w:r w:rsidR="001E0B0D">
          <w:rPr>
            <w:noProof/>
            <w:webHidden/>
          </w:rPr>
          <w:fldChar w:fldCharType="end"/>
        </w:r>
      </w:hyperlink>
    </w:p>
    <w:p w14:paraId="1BC15931" w14:textId="5C2DD08B" w:rsidR="001E0B0D" w:rsidRDefault="001E0B0D">
      <w:pPr>
        <w:pStyle w:val="TOC1"/>
        <w:tabs>
          <w:tab w:val="right" w:leader="dot" w:pos="9060"/>
        </w:tabs>
        <w:rPr>
          <w:rFonts w:asciiTheme="minorHAnsi" w:eastAsiaTheme="minorEastAsia" w:hAnsiTheme="minorHAnsi" w:cstheme="minorBidi"/>
          <w:noProof/>
          <w:kern w:val="2"/>
          <w:szCs w:val="24"/>
          <w14:ligatures w14:val="standardContextual"/>
        </w:rPr>
      </w:pPr>
      <w:hyperlink w:anchor="_Toc167563773" w:history="1">
        <w:r w:rsidRPr="003A170F">
          <w:rPr>
            <w:rStyle w:val="Hyperlink"/>
            <w:noProof/>
          </w:rPr>
          <w:t>TABLE OF CONTENTS</w:t>
        </w:r>
        <w:r>
          <w:rPr>
            <w:noProof/>
            <w:webHidden/>
          </w:rPr>
          <w:tab/>
        </w:r>
        <w:r>
          <w:rPr>
            <w:noProof/>
            <w:webHidden/>
          </w:rPr>
          <w:fldChar w:fldCharType="begin"/>
        </w:r>
        <w:r>
          <w:rPr>
            <w:noProof/>
            <w:webHidden/>
          </w:rPr>
          <w:instrText xml:space="preserve"> PAGEREF _Toc167563773 \h </w:instrText>
        </w:r>
        <w:r>
          <w:rPr>
            <w:noProof/>
            <w:webHidden/>
          </w:rPr>
        </w:r>
        <w:r>
          <w:rPr>
            <w:noProof/>
            <w:webHidden/>
          </w:rPr>
          <w:fldChar w:fldCharType="separate"/>
        </w:r>
        <w:r>
          <w:rPr>
            <w:noProof/>
            <w:webHidden/>
          </w:rPr>
          <w:t>iii</w:t>
        </w:r>
        <w:r>
          <w:rPr>
            <w:noProof/>
            <w:webHidden/>
          </w:rPr>
          <w:fldChar w:fldCharType="end"/>
        </w:r>
      </w:hyperlink>
    </w:p>
    <w:p w14:paraId="63877973" w14:textId="6B4379F9" w:rsidR="001E0B0D" w:rsidRDefault="001E0B0D">
      <w:pPr>
        <w:pStyle w:val="TOC1"/>
        <w:tabs>
          <w:tab w:val="right" w:leader="dot" w:pos="9060"/>
        </w:tabs>
        <w:rPr>
          <w:rFonts w:asciiTheme="minorHAnsi" w:eastAsiaTheme="minorEastAsia" w:hAnsiTheme="minorHAnsi" w:cstheme="minorBidi"/>
          <w:noProof/>
          <w:kern w:val="2"/>
          <w:szCs w:val="24"/>
          <w14:ligatures w14:val="standardContextual"/>
        </w:rPr>
      </w:pPr>
      <w:hyperlink w:anchor="_Toc167563774" w:history="1">
        <w:r w:rsidRPr="003A170F">
          <w:rPr>
            <w:rStyle w:val="Hyperlink"/>
            <w:noProof/>
          </w:rPr>
          <w:t>LIST OF FIGURES</w:t>
        </w:r>
        <w:r>
          <w:rPr>
            <w:noProof/>
            <w:webHidden/>
          </w:rPr>
          <w:tab/>
        </w:r>
        <w:r>
          <w:rPr>
            <w:noProof/>
            <w:webHidden/>
          </w:rPr>
          <w:fldChar w:fldCharType="begin"/>
        </w:r>
        <w:r>
          <w:rPr>
            <w:noProof/>
            <w:webHidden/>
          </w:rPr>
          <w:instrText xml:space="preserve"> PAGEREF _Toc167563774 \h </w:instrText>
        </w:r>
        <w:r>
          <w:rPr>
            <w:noProof/>
            <w:webHidden/>
          </w:rPr>
        </w:r>
        <w:r>
          <w:rPr>
            <w:noProof/>
            <w:webHidden/>
          </w:rPr>
          <w:fldChar w:fldCharType="separate"/>
        </w:r>
        <w:r>
          <w:rPr>
            <w:noProof/>
            <w:webHidden/>
          </w:rPr>
          <w:t>iv</w:t>
        </w:r>
        <w:r>
          <w:rPr>
            <w:noProof/>
            <w:webHidden/>
          </w:rPr>
          <w:fldChar w:fldCharType="end"/>
        </w:r>
      </w:hyperlink>
    </w:p>
    <w:p w14:paraId="5F4B2A02" w14:textId="107C3A53" w:rsidR="001E0B0D" w:rsidRDefault="001E0B0D">
      <w:pPr>
        <w:pStyle w:val="TOC1"/>
        <w:tabs>
          <w:tab w:val="right" w:leader="dot" w:pos="9060"/>
        </w:tabs>
        <w:rPr>
          <w:rFonts w:asciiTheme="minorHAnsi" w:eastAsiaTheme="minorEastAsia" w:hAnsiTheme="minorHAnsi" w:cstheme="minorBidi"/>
          <w:noProof/>
          <w:kern w:val="2"/>
          <w:szCs w:val="24"/>
          <w14:ligatures w14:val="standardContextual"/>
        </w:rPr>
      </w:pPr>
      <w:hyperlink w:anchor="_Toc167563775" w:history="1">
        <w:r w:rsidRPr="003A170F">
          <w:rPr>
            <w:rStyle w:val="Hyperlink"/>
            <w:noProof/>
          </w:rPr>
          <w:t>LIST OF TABLES</w:t>
        </w:r>
        <w:r>
          <w:rPr>
            <w:noProof/>
            <w:webHidden/>
          </w:rPr>
          <w:tab/>
        </w:r>
        <w:r>
          <w:rPr>
            <w:noProof/>
            <w:webHidden/>
          </w:rPr>
          <w:fldChar w:fldCharType="begin"/>
        </w:r>
        <w:r>
          <w:rPr>
            <w:noProof/>
            <w:webHidden/>
          </w:rPr>
          <w:instrText xml:space="preserve"> PAGEREF _Toc167563775 \h </w:instrText>
        </w:r>
        <w:r>
          <w:rPr>
            <w:noProof/>
            <w:webHidden/>
          </w:rPr>
        </w:r>
        <w:r>
          <w:rPr>
            <w:noProof/>
            <w:webHidden/>
          </w:rPr>
          <w:fldChar w:fldCharType="separate"/>
        </w:r>
        <w:r>
          <w:rPr>
            <w:noProof/>
            <w:webHidden/>
          </w:rPr>
          <w:t>v</w:t>
        </w:r>
        <w:r>
          <w:rPr>
            <w:noProof/>
            <w:webHidden/>
          </w:rPr>
          <w:fldChar w:fldCharType="end"/>
        </w:r>
      </w:hyperlink>
    </w:p>
    <w:p w14:paraId="61978AE2" w14:textId="01E2D212" w:rsidR="001E0B0D" w:rsidRDefault="001E0B0D">
      <w:pPr>
        <w:pStyle w:val="TOC1"/>
        <w:tabs>
          <w:tab w:val="left" w:pos="1680"/>
          <w:tab w:val="right" w:leader="dot" w:pos="9060"/>
        </w:tabs>
        <w:rPr>
          <w:rFonts w:asciiTheme="minorHAnsi" w:eastAsiaTheme="minorEastAsia" w:hAnsiTheme="minorHAnsi" w:cstheme="minorBidi"/>
          <w:noProof/>
          <w:kern w:val="2"/>
          <w:szCs w:val="24"/>
          <w14:ligatures w14:val="standardContextual"/>
        </w:rPr>
      </w:pPr>
      <w:hyperlink w:anchor="_Toc167563776" w:history="1">
        <w:r w:rsidRPr="003A170F">
          <w:rPr>
            <w:rStyle w:val="Hyperlink"/>
            <w:noProof/>
          </w:rPr>
          <w:t>CHAPTER 1</w:t>
        </w:r>
        <w:r>
          <w:rPr>
            <w:rFonts w:asciiTheme="minorHAnsi" w:eastAsiaTheme="minorEastAsia" w:hAnsiTheme="minorHAnsi" w:cstheme="minorBidi"/>
            <w:noProof/>
            <w:kern w:val="2"/>
            <w:szCs w:val="24"/>
            <w14:ligatures w14:val="standardContextual"/>
          </w:rPr>
          <w:tab/>
        </w:r>
        <w:r w:rsidRPr="003A170F">
          <w:rPr>
            <w:rStyle w:val="Hyperlink"/>
            <w:noProof/>
          </w:rPr>
          <w:t>INTRODUCTION</w:t>
        </w:r>
        <w:r>
          <w:rPr>
            <w:noProof/>
            <w:webHidden/>
          </w:rPr>
          <w:tab/>
        </w:r>
        <w:r>
          <w:rPr>
            <w:noProof/>
            <w:webHidden/>
          </w:rPr>
          <w:fldChar w:fldCharType="begin"/>
        </w:r>
        <w:r>
          <w:rPr>
            <w:noProof/>
            <w:webHidden/>
          </w:rPr>
          <w:instrText xml:space="preserve"> PAGEREF _Toc167563776 \h </w:instrText>
        </w:r>
        <w:r>
          <w:rPr>
            <w:noProof/>
            <w:webHidden/>
          </w:rPr>
        </w:r>
        <w:r>
          <w:rPr>
            <w:noProof/>
            <w:webHidden/>
          </w:rPr>
          <w:fldChar w:fldCharType="separate"/>
        </w:r>
        <w:r>
          <w:rPr>
            <w:noProof/>
            <w:webHidden/>
          </w:rPr>
          <w:t>1</w:t>
        </w:r>
        <w:r>
          <w:rPr>
            <w:noProof/>
            <w:webHidden/>
          </w:rPr>
          <w:fldChar w:fldCharType="end"/>
        </w:r>
      </w:hyperlink>
    </w:p>
    <w:p w14:paraId="0DB7D91F" w14:textId="59D92DE2"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77" w:history="1">
        <w:r w:rsidRPr="003A170F">
          <w:rPr>
            <w:rStyle w:val="Hyperlink"/>
            <w:noProof/>
          </w:rPr>
          <w:t>1.1</w:t>
        </w:r>
        <w:r>
          <w:rPr>
            <w:rFonts w:asciiTheme="minorHAnsi" w:eastAsiaTheme="minorEastAsia" w:hAnsiTheme="minorHAnsi" w:cstheme="minorBidi"/>
            <w:noProof/>
            <w:kern w:val="2"/>
            <w:szCs w:val="24"/>
            <w14:ligatures w14:val="standardContextual"/>
          </w:rPr>
          <w:tab/>
        </w:r>
        <w:r w:rsidRPr="003A170F">
          <w:rPr>
            <w:rStyle w:val="Hyperlink"/>
            <w:noProof/>
          </w:rPr>
          <w:t>Background</w:t>
        </w:r>
        <w:r>
          <w:rPr>
            <w:noProof/>
            <w:webHidden/>
          </w:rPr>
          <w:tab/>
        </w:r>
        <w:r>
          <w:rPr>
            <w:noProof/>
            <w:webHidden/>
          </w:rPr>
          <w:fldChar w:fldCharType="begin"/>
        </w:r>
        <w:r>
          <w:rPr>
            <w:noProof/>
            <w:webHidden/>
          </w:rPr>
          <w:instrText xml:space="preserve"> PAGEREF _Toc167563777 \h </w:instrText>
        </w:r>
        <w:r>
          <w:rPr>
            <w:noProof/>
            <w:webHidden/>
          </w:rPr>
        </w:r>
        <w:r>
          <w:rPr>
            <w:noProof/>
            <w:webHidden/>
          </w:rPr>
          <w:fldChar w:fldCharType="separate"/>
        </w:r>
        <w:r>
          <w:rPr>
            <w:noProof/>
            <w:webHidden/>
          </w:rPr>
          <w:t>1</w:t>
        </w:r>
        <w:r>
          <w:rPr>
            <w:noProof/>
            <w:webHidden/>
          </w:rPr>
          <w:fldChar w:fldCharType="end"/>
        </w:r>
      </w:hyperlink>
    </w:p>
    <w:p w14:paraId="611125A5" w14:textId="1A72C3A9"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78" w:history="1">
        <w:r w:rsidRPr="003A170F">
          <w:rPr>
            <w:rStyle w:val="Hyperlink"/>
            <w:noProof/>
            <w:lang w:val="vi-VN"/>
          </w:rPr>
          <w:t>1.2</w:t>
        </w:r>
        <w:r>
          <w:rPr>
            <w:rFonts w:asciiTheme="minorHAnsi" w:eastAsiaTheme="minorEastAsia" w:hAnsiTheme="minorHAnsi" w:cstheme="minorBidi"/>
            <w:noProof/>
            <w:kern w:val="2"/>
            <w:szCs w:val="24"/>
            <w14:ligatures w14:val="standardContextual"/>
          </w:rPr>
          <w:tab/>
        </w:r>
        <w:r w:rsidRPr="003A170F">
          <w:rPr>
            <w:rStyle w:val="Hyperlink"/>
            <w:noProof/>
          </w:rPr>
          <w:t>Problem Statement</w:t>
        </w:r>
        <w:r>
          <w:rPr>
            <w:noProof/>
            <w:webHidden/>
          </w:rPr>
          <w:tab/>
        </w:r>
        <w:r>
          <w:rPr>
            <w:noProof/>
            <w:webHidden/>
          </w:rPr>
          <w:fldChar w:fldCharType="begin"/>
        </w:r>
        <w:r>
          <w:rPr>
            <w:noProof/>
            <w:webHidden/>
          </w:rPr>
          <w:instrText xml:space="preserve"> PAGEREF _Toc167563778 \h </w:instrText>
        </w:r>
        <w:r>
          <w:rPr>
            <w:noProof/>
            <w:webHidden/>
          </w:rPr>
        </w:r>
        <w:r>
          <w:rPr>
            <w:noProof/>
            <w:webHidden/>
          </w:rPr>
          <w:fldChar w:fldCharType="separate"/>
        </w:r>
        <w:r>
          <w:rPr>
            <w:noProof/>
            <w:webHidden/>
          </w:rPr>
          <w:t>1</w:t>
        </w:r>
        <w:r>
          <w:rPr>
            <w:noProof/>
            <w:webHidden/>
          </w:rPr>
          <w:fldChar w:fldCharType="end"/>
        </w:r>
      </w:hyperlink>
    </w:p>
    <w:p w14:paraId="69DE0B4C" w14:textId="4751AD2E"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79" w:history="1">
        <w:r w:rsidRPr="003A170F">
          <w:rPr>
            <w:rStyle w:val="Hyperlink"/>
            <w:noProof/>
          </w:rPr>
          <w:t>1.3</w:t>
        </w:r>
        <w:r>
          <w:rPr>
            <w:rFonts w:asciiTheme="minorHAnsi" w:eastAsiaTheme="minorEastAsia" w:hAnsiTheme="minorHAnsi" w:cstheme="minorBidi"/>
            <w:noProof/>
            <w:kern w:val="2"/>
            <w:szCs w:val="24"/>
            <w14:ligatures w14:val="standardContextual"/>
          </w:rPr>
          <w:tab/>
        </w:r>
        <w:r w:rsidRPr="003A170F">
          <w:rPr>
            <w:rStyle w:val="Hyperlink"/>
            <w:noProof/>
          </w:rPr>
          <w:t>Objectives of the study</w:t>
        </w:r>
        <w:r>
          <w:rPr>
            <w:noProof/>
            <w:webHidden/>
          </w:rPr>
          <w:tab/>
        </w:r>
        <w:r>
          <w:rPr>
            <w:noProof/>
            <w:webHidden/>
          </w:rPr>
          <w:fldChar w:fldCharType="begin"/>
        </w:r>
        <w:r>
          <w:rPr>
            <w:noProof/>
            <w:webHidden/>
          </w:rPr>
          <w:instrText xml:space="preserve"> PAGEREF _Toc167563779 \h </w:instrText>
        </w:r>
        <w:r>
          <w:rPr>
            <w:noProof/>
            <w:webHidden/>
          </w:rPr>
        </w:r>
        <w:r>
          <w:rPr>
            <w:noProof/>
            <w:webHidden/>
          </w:rPr>
          <w:fldChar w:fldCharType="separate"/>
        </w:r>
        <w:r>
          <w:rPr>
            <w:noProof/>
            <w:webHidden/>
          </w:rPr>
          <w:t>1</w:t>
        </w:r>
        <w:r>
          <w:rPr>
            <w:noProof/>
            <w:webHidden/>
          </w:rPr>
          <w:fldChar w:fldCharType="end"/>
        </w:r>
      </w:hyperlink>
    </w:p>
    <w:p w14:paraId="06645315" w14:textId="56D29C8E"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80" w:history="1">
        <w:r w:rsidRPr="003A170F">
          <w:rPr>
            <w:rStyle w:val="Hyperlink"/>
            <w:noProof/>
          </w:rPr>
          <w:t>1.4</w:t>
        </w:r>
        <w:r>
          <w:rPr>
            <w:rFonts w:asciiTheme="minorHAnsi" w:eastAsiaTheme="minorEastAsia" w:hAnsiTheme="minorHAnsi" w:cstheme="minorBidi"/>
            <w:noProof/>
            <w:kern w:val="2"/>
            <w:szCs w:val="24"/>
            <w14:ligatures w14:val="standardContextual"/>
          </w:rPr>
          <w:tab/>
        </w:r>
        <w:r w:rsidRPr="003A170F">
          <w:rPr>
            <w:rStyle w:val="Hyperlink"/>
            <w:noProof/>
          </w:rPr>
          <w:t>Scope and Limitations</w:t>
        </w:r>
        <w:r>
          <w:rPr>
            <w:noProof/>
            <w:webHidden/>
          </w:rPr>
          <w:tab/>
        </w:r>
        <w:r>
          <w:rPr>
            <w:noProof/>
            <w:webHidden/>
          </w:rPr>
          <w:fldChar w:fldCharType="begin"/>
        </w:r>
        <w:r>
          <w:rPr>
            <w:noProof/>
            <w:webHidden/>
          </w:rPr>
          <w:instrText xml:space="preserve"> PAGEREF _Toc167563780 \h </w:instrText>
        </w:r>
        <w:r>
          <w:rPr>
            <w:noProof/>
            <w:webHidden/>
          </w:rPr>
        </w:r>
        <w:r>
          <w:rPr>
            <w:noProof/>
            <w:webHidden/>
          </w:rPr>
          <w:fldChar w:fldCharType="separate"/>
        </w:r>
        <w:r>
          <w:rPr>
            <w:noProof/>
            <w:webHidden/>
          </w:rPr>
          <w:t>1</w:t>
        </w:r>
        <w:r>
          <w:rPr>
            <w:noProof/>
            <w:webHidden/>
          </w:rPr>
          <w:fldChar w:fldCharType="end"/>
        </w:r>
      </w:hyperlink>
    </w:p>
    <w:p w14:paraId="51D3F264" w14:textId="29744843"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81" w:history="1">
        <w:r w:rsidRPr="003A170F">
          <w:rPr>
            <w:rStyle w:val="Hyperlink"/>
            <w:noProof/>
          </w:rPr>
          <w:t>1.5</w:t>
        </w:r>
        <w:r>
          <w:rPr>
            <w:rFonts w:asciiTheme="minorHAnsi" w:eastAsiaTheme="minorEastAsia" w:hAnsiTheme="minorHAnsi" w:cstheme="minorBidi"/>
            <w:noProof/>
            <w:kern w:val="2"/>
            <w:szCs w:val="24"/>
            <w14:ligatures w14:val="standardContextual"/>
          </w:rPr>
          <w:tab/>
        </w:r>
        <w:r w:rsidRPr="003A170F">
          <w:rPr>
            <w:rStyle w:val="Hyperlink"/>
            <w:noProof/>
          </w:rPr>
          <w:t>Project planning</w:t>
        </w:r>
        <w:r>
          <w:rPr>
            <w:noProof/>
            <w:webHidden/>
          </w:rPr>
          <w:tab/>
        </w:r>
        <w:r>
          <w:rPr>
            <w:noProof/>
            <w:webHidden/>
          </w:rPr>
          <w:fldChar w:fldCharType="begin"/>
        </w:r>
        <w:r>
          <w:rPr>
            <w:noProof/>
            <w:webHidden/>
          </w:rPr>
          <w:instrText xml:space="preserve"> PAGEREF _Toc167563781 \h </w:instrText>
        </w:r>
        <w:r>
          <w:rPr>
            <w:noProof/>
            <w:webHidden/>
          </w:rPr>
        </w:r>
        <w:r>
          <w:rPr>
            <w:noProof/>
            <w:webHidden/>
          </w:rPr>
          <w:fldChar w:fldCharType="separate"/>
        </w:r>
        <w:r>
          <w:rPr>
            <w:noProof/>
            <w:webHidden/>
          </w:rPr>
          <w:t>1</w:t>
        </w:r>
        <w:r>
          <w:rPr>
            <w:noProof/>
            <w:webHidden/>
          </w:rPr>
          <w:fldChar w:fldCharType="end"/>
        </w:r>
      </w:hyperlink>
    </w:p>
    <w:p w14:paraId="4B06D526" w14:textId="7FFF3D12" w:rsidR="001E0B0D" w:rsidRDefault="001E0B0D">
      <w:pPr>
        <w:pStyle w:val="TOC1"/>
        <w:tabs>
          <w:tab w:val="left" w:pos="1680"/>
          <w:tab w:val="right" w:leader="dot" w:pos="9060"/>
        </w:tabs>
        <w:rPr>
          <w:rFonts w:asciiTheme="minorHAnsi" w:eastAsiaTheme="minorEastAsia" w:hAnsiTheme="minorHAnsi" w:cstheme="minorBidi"/>
          <w:noProof/>
          <w:kern w:val="2"/>
          <w:szCs w:val="24"/>
          <w14:ligatures w14:val="standardContextual"/>
        </w:rPr>
      </w:pPr>
      <w:hyperlink w:anchor="_Toc167563782" w:history="1">
        <w:r w:rsidRPr="003A170F">
          <w:rPr>
            <w:rStyle w:val="Hyperlink"/>
            <w:noProof/>
          </w:rPr>
          <w:t>CHAPTER 2</w:t>
        </w:r>
        <w:r>
          <w:rPr>
            <w:rFonts w:asciiTheme="minorHAnsi" w:eastAsiaTheme="minorEastAsia" w:hAnsiTheme="minorHAnsi" w:cstheme="minorBidi"/>
            <w:noProof/>
            <w:kern w:val="2"/>
            <w:szCs w:val="24"/>
            <w14:ligatures w14:val="standardContextual"/>
          </w:rPr>
          <w:tab/>
        </w:r>
        <w:r w:rsidRPr="003A170F">
          <w:rPr>
            <w:rStyle w:val="Hyperlink"/>
            <w:noProof/>
          </w:rPr>
          <w:t>RELATED WORK</w:t>
        </w:r>
        <w:r>
          <w:rPr>
            <w:noProof/>
            <w:webHidden/>
          </w:rPr>
          <w:tab/>
        </w:r>
        <w:r>
          <w:rPr>
            <w:noProof/>
            <w:webHidden/>
          </w:rPr>
          <w:fldChar w:fldCharType="begin"/>
        </w:r>
        <w:r>
          <w:rPr>
            <w:noProof/>
            <w:webHidden/>
          </w:rPr>
          <w:instrText xml:space="preserve"> PAGEREF _Toc167563782 \h </w:instrText>
        </w:r>
        <w:r>
          <w:rPr>
            <w:noProof/>
            <w:webHidden/>
          </w:rPr>
        </w:r>
        <w:r>
          <w:rPr>
            <w:noProof/>
            <w:webHidden/>
          </w:rPr>
          <w:fldChar w:fldCharType="separate"/>
        </w:r>
        <w:r>
          <w:rPr>
            <w:noProof/>
            <w:webHidden/>
          </w:rPr>
          <w:t>3</w:t>
        </w:r>
        <w:r>
          <w:rPr>
            <w:noProof/>
            <w:webHidden/>
          </w:rPr>
          <w:fldChar w:fldCharType="end"/>
        </w:r>
      </w:hyperlink>
    </w:p>
    <w:p w14:paraId="602BDF14" w14:textId="089D112E"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83" w:history="1">
        <w:r w:rsidRPr="003A170F">
          <w:rPr>
            <w:rStyle w:val="Hyperlink"/>
            <w:noProof/>
          </w:rPr>
          <w:t>2.1</w:t>
        </w:r>
        <w:r>
          <w:rPr>
            <w:rFonts w:asciiTheme="minorHAnsi" w:eastAsiaTheme="minorEastAsia" w:hAnsiTheme="minorHAnsi" w:cstheme="minorBidi"/>
            <w:noProof/>
            <w:kern w:val="2"/>
            <w:szCs w:val="24"/>
            <w14:ligatures w14:val="standardContextual"/>
          </w:rPr>
          <w:tab/>
        </w:r>
        <w:r w:rsidRPr="003A170F">
          <w:rPr>
            <w:rStyle w:val="Hyperlink"/>
            <w:noProof/>
          </w:rPr>
          <w:t>Overview</w:t>
        </w:r>
        <w:r>
          <w:rPr>
            <w:noProof/>
            <w:webHidden/>
          </w:rPr>
          <w:tab/>
        </w:r>
        <w:r>
          <w:rPr>
            <w:noProof/>
            <w:webHidden/>
          </w:rPr>
          <w:fldChar w:fldCharType="begin"/>
        </w:r>
        <w:r>
          <w:rPr>
            <w:noProof/>
            <w:webHidden/>
          </w:rPr>
          <w:instrText xml:space="preserve"> PAGEREF _Toc167563783 \h </w:instrText>
        </w:r>
        <w:r>
          <w:rPr>
            <w:noProof/>
            <w:webHidden/>
          </w:rPr>
        </w:r>
        <w:r>
          <w:rPr>
            <w:noProof/>
            <w:webHidden/>
          </w:rPr>
          <w:fldChar w:fldCharType="separate"/>
        </w:r>
        <w:r>
          <w:rPr>
            <w:noProof/>
            <w:webHidden/>
          </w:rPr>
          <w:t>3</w:t>
        </w:r>
        <w:r>
          <w:rPr>
            <w:noProof/>
            <w:webHidden/>
          </w:rPr>
          <w:fldChar w:fldCharType="end"/>
        </w:r>
      </w:hyperlink>
    </w:p>
    <w:p w14:paraId="0E19FF06" w14:textId="3B75F14C"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84" w:history="1">
        <w:r w:rsidRPr="003A170F">
          <w:rPr>
            <w:rStyle w:val="Hyperlink"/>
            <w:noProof/>
          </w:rPr>
          <w:t>2.2</w:t>
        </w:r>
        <w:r>
          <w:rPr>
            <w:rFonts w:asciiTheme="minorHAnsi" w:eastAsiaTheme="minorEastAsia" w:hAnsiTheme="minorHAnsi" w:cstheme="minorBidi"/>
            <w:noProof/>
            <w:kern w:val="2"/>
            <w:szCs w:val="24"/>
            <w14:ligatures w14:val="standardContextual"/>
          </w:rPr>
          <w:tab/>
        </w:r>
        <w:r w:rsidRPr="003A170F">
          <w:rPr>
            <w:rStyle w:val="Hyperlink"/>
            <w:noProof/>
          </w:rPr>
          <w:t>Literature Review</w:t>
        </w:r>
        <w:r>
          <w:rPr>
            <w:noProof/>
            <w:webHidden/>
          </w:rPr>
          <w:tab/>
        </w:r>
        <w:r>
          <w:rPr>
            <w:noProof/>
            <w:webHidden/>
          </w:rPr>
          <w:fldChar w:fldCharType="begin"/>
        </w:r>
        <w:r>
          <w:rPr>
            <w:noProof/>
            <w:webHidden/>
          </w:rPr>
          <w:instrText xml:space="preserve"> PAGEREF _Toc167563784 \h </w:instrText>
        </w:r>
        <w:r>
          <w:rPr>
            <w:noProof/>
            <w:webHidden/>
          </w:rPr>
        </w:r>
        <w:r>
          <w:rPr>
            <w:noProof/>
            <w:webHidden/>
          </w:rPr>
          <w:fldChar w:fldCharType="separate"/>
        </w:r>
        <w:r>
          <w:rPr>
            <w:noProof/>
            <w:webHidden/>
          </w:rPr>
          <w:t>3</w:t>
        </w:r>
        <w:r>
          <w:rPr>
            <w:noProof/>
            <w:webHidden/>
          </w:rPr>
          <w:fldChar w:fldCharType="end"/>
        </w:r>
      </w:hyperlink>
    </w:p>
    <w:p w14:paraId="16594D38" w14:textId="449DF3CB"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85" w:history="1">
        <w:r w:rsidRPr="003A170F">
          <w:rPr>
            <w:rStyle w:val="Hyperlink"/>
            <w:noProof/>
          </w:rPr>
          <w:t>2.3</w:t>
        </w:r>
        <w:r>
          <w:rPr>
            <w:rFonts w:asciiTheme="minorHAnsi" w:eastAsiaTheme="minorEastAsia" w:hAnsiTheme="minorHAnsi" w:cstheme="minorBidi"/>
            <w:noProof/>
            <w:kern w:val="2"/>
            <w:szCs w:val="24"/>
            <w14:ligatures w14:val="standardContextual"/>
          </w:rPr>
          <w:tab/>
        </w:r>
        <w:r w:rsidRPr="003A170F">
          <w:rPr>
            <w:rStyle w:val="Hyperlink"/>
            <w:noProof/>
          </w:rPr>
          <w:t>Key References</w:t>
        </w:r>
        <w:r>
          <w:rPr>
            <w:noProof/>
            <w:webHidden/>
          </w:rPr>
          <w:tab/>
        </w:r>
        <w:r>
          <w:rPr>
            <w:noProof/>
            <w:webHidden/>
          </w:rPr>
          <w:fldChar w:fldCharType="begin"/>
        </w:r>
        <w:r>
          <w:rPr>
            <w:noProof/>
            <w:webHidden/>
          </w:rPr>
          <w:instrText xml:space="preserve"> PAGEREF _Toc167563785 \h </w:instrText>
        </w:r>
        <w:r>
          <w:rPr>
            <w:noProof/>
            <w:webHidden/>
          </w:rPr>
        </w:r>
        <w:r>
          <w:rPr>
            <w:noProof/>
            <w:webHidden/>
          </w:rPr>
          <w:fldChar w:fldCharType="separate"/>
        </w:r>
        <w:r>
          <w:rPr>
            <w:noProof/>
            <w:webHidden/>
          </w:rPr>
          <w:t>3</w:t>
        </w:r>
        <w:r>
          <w:rPr>
            <w:noProof/>
            <w:webHidden/>
          </w:rPr>
          <w:fldChar w:fldCharType="end"/>
        </w:r>
      </w:hyperlink>
    </w:p>
    <w:p w14:paraId="7AF40E1E" w14:textId="5E6649CD" w:rsidR="001E0B0D" w:rsidRDefault="001E0B0D">
      <w:pPr>
        <w:pStyle w:val="TOC1"/>
        <w:tabs>
          <w:tab w:val="left" w:pos="1680"/>
          <w:tab w:val="right" w:leader="dot" w:pos="9060"/>
        </w:tabs>
        <w:rPr>
          <w:rFonts w:asciiTheme="minorHAnsi" w:eastAsiaTheme="minorEastAsia" w:hAnsiTheme="minorHAnsi" w:cstheme="minorBidi"/>
          <w:noProof/>
          <w:kern w:val="2"/>
          <w:szCs w:val="24"/>
          <w14:ligatures w14:val="standardContextual"/>
        </w:rPr>
      </w:pPr>
      <w:hyperlink w:anchor="_Toc167563786" w:history="1">
        <w:r w:rsidRPr="003A170F">
          <w:rPr>
            <w:rStyle w:val="Hyperlink"/>
            <w:noProof/>
          </w:rPr>
          <w:t>CHAPTER 3</w:t>
        </w:r>
        <w:r>
          <w:rPr>
            <w:rFonts w:asciiTheme="minorHAnsi" w:eastAsiaTheme="minorEastAsia" w:hAnsiTheme="minorHAnsi" w:cstheme="minorBidi"/>
            <w:noProof/>
            <w:kern w:val="2"/>
            <w:szCs w:val="24"/>
            <w14:ligatures w14:val="standardContextual"/>
          </w:rPr>
          <w:tab/>
        </w:r>
        <w:r w:rsidRPr="003A170F">
          <w:rPr>
            <w:rStyle w:val="Hyperlink"/>
            <w:noProof/>
          </w:rPr>
          <w:t>MÔ</w:t>
        </w:r>
        <w:r w:rsidRPr="003A170F">
          <w:rPr>
            <w:rStyle w:val="Hyperlink"/>
            <w:noProof/>
            <w:lang w:val="vi-VN"/>
          </w:rPr>
          <w:t xml:space="preserve"> HÌNH KINH DOANH</w:t>
        </w:r>
        <w:r>
          <w:rPr>
            <w:noProof/>
            <w:webHidden/>
          </w:rPr>
          <w:tab/>
        </w:r>
        <w:r>
          <w:rPr>
            <w:noProof/>
            <w:webHidden/>
          </w:rPr>
          <w:fldChar w:fldCharType="begin"/>
        </w:r>
        <w:r>
          <w:rPr>
            <w:noProof/>
            <w:webHidden/>
          </w:rPr>
          <w:instrText xml:space="preserve"> PAGEREF _Toc167563786 \h </w:instrText>
        </w:r>
        <w:r>
          <w:rPr>
            <w:noProof/>
            <w:webHidden/>
          </w:rPr>
        </w:r>
        <w:r>
          <w:rPr>
            <w:noProof/>
            <w:webHidden/>
          </w:rPr>
          <w:fldChar w:fldCharType="separate"/>
        </w:r>
        <w:r>
          <w:rPr>
            <w:noProof/>
            <w:webHidden/>
          </w:rPr>
          <w:t>4</w:t>
        </w:r>
        <w:r>
          <w:rPr>
            <w:noProof/>
            <w:webHidden/>
          </w:rPr>
          <w:fldChar w:fldCharType="end"/>
        </w:r>
      </w:hyperlink>
    </w:p>
    <w:p w14:paraId="7FCE9E9D" w14:textId="329C56DE"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87" w:history="1">
        <w:r w:rsidRPr="003A170F">
          <w:rPr>
            <w:rStyle w:val="Hyperlink"/>
            <w:noProof/>
          </w:rPr>
          <w:t>3.1</w:t>
        </w:r>
        <w:r>
          <w:rPr>
            <w:rFonts w:asciiTheme="minorHAnsi" w:eastAsiaTheme="minorEastAsia" w:hAnsiTheme="minorHAnsi" w:cstheme="minorBidi"/>
            <w:noProof/>
            <w:kern w:val="2"/>
            <w:szCs w:val="24"/>
            <w14:ligatures w14:val="standardContextual"/>
          </w:rPr>
          <w:tab/>
        </w:r>
        <w:r w:rsidRPr="003A170F">
          <w:rPr>
            <w:rStyle w:val="Hyperlink"/>
            <w:noProof/>
          </w:rPr>
          <w:t>BUSINESS</w:t>
        </w:r>
        <w:r w:rsidRPr="003A170F">
          <w:rPr>
            <w:rStyle w:val="Hyperlink"/>
            <w:noProof/>
            <w:lang w:val="vi-VN"/>
          </w:rPr>
          <w:t xml:space="preserve"> MODEL CANVAS</w:t>
        </w:r>
        <w:r>
          <w:rPr>
            <w:noProof/>
            <w:webHidden/>
          </w:rPr>
          <w:tab/>
        </w:r>
        <w:r>
          <w:rPr>
            <w:noProof/>
            <w:webHidden/>
          </w:rPr>
          <w:fldChar w:fldCharType="begin"/>
        </w:r>
        <w:r>
          <w:rPr>
            <w:noProof/>
            <w:webHidden/>
          </w:rPr>
          <w:instrText xml:space="preserve"> PAGEREF _Toc167563787 \h </w:instrText>
        </w:r>
        <w:r>
          <w:rPr>
            <w:noProof/>
            <w:webHidden/>
          </w:rPr>
        </w:r>
        <w:r>
          <w:rPr>
            <w:noProof/>
            <w:webHidden/>
          </w:rPr>
          <w:fldChar w:fldCharType="separate"/>
        </w:r>
        <w:r>
          <w:rPr>
            <w:noProof/>
            <w:webHidden/>
          </w:rPr>
          <w:t>4</w:t>
        </w:r>
        <w:r>
          <w:rPr>
            <w:noProof/>
            <w:webHidden/>
          </w:rPr>
          <w:fldChar w:fldCharType="end"/>
        </w:r>
      </w:hyperlink>
    </w:p>
    <w:p w14:paraId="34A7E7D8" w14:textId="1FEEE3D2"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88" w:history="1">
        <w:r w:rsidRPr="003A170F">
          <w:rPr>
            <w:rStyle w:val="Hyperlink"/>
            <w:noProof/>
            <w:lang w:val="vi-VN"/>
          </w:rPr>
          <w:t>3.2</w:t>
        </w:r>
        <w:r>
          <w:rPr>
            <w:rFonts w:asciiTheme="minorHAnsi" w:eastAsiaTheme="minorEastAsia" w:hAnsiTheme="minorHAnsi" w:cstheme="minorBidi"/>
            <w:noProof/>
            <w:kern w:val="2"/>
            <w:szCs w:val="24"/>
            <w14:ligatures w14:val="standardContextual"/>
          </w:rPr>
          <w:tab/>
        </w:r>
        <w:r w:rsidRPr="003A170F">
          <w:rPr>
            <w:rStyle w:val="Hyperlink"/>
            <w:noProof/>
          </w:rPr>
          <w:t>Tổng quát tiếp cận vấn đề</w:t>
        </w:r>
        <w:r>
          <w:rPr>
            <w:noProof/>
            <w:webHidden/>
          </w:rPr>
          <w:tab/>
        </w:r>
        <w:r>
          <w:rPr>
            <w:noProof/>
            <w:webHidden/>
          </w:rPr>
          <w:fldChar w:fldCharType="begin"/>
        </w:r>
        <w:r>
          <w:rPr>
            <w:noProof/>
            <w:webHidden/>
          </w:rPr>
          <w:instrText xml:space="preserve"> PAGEREF _Toc167563788 \h </w:instrText>
        </w:r>
        <w:r>
          <w:rPr>
            <w:noProof/>
            <w:webHidden/>
          </w:rPr>
        </w:r>
        <w:r>
          <w:rPr>
            <w:noProof/>
            <w:webHidden/>
          </w:rPr>
          <w:fldChar w:fldCharType="separate"/>
        </w:r>
        <w:r>
          <w:rPr>
            <w:noProof/>
            <w:webHidden/>
          </w:rPr>
          <w:t>4</w:t>
        </w:r>
        <w:r>
          <w:rPr>
            <w:noProof/>
            <w:webHidden/>
          </w:rPr>
          <w:fldChar w:fldCharType="end"/>
        </w:r>
      </w:hyperlink>
    </w:p>
    <w:p w14:paraId="28761838" w14:textId="0F253EC9"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89" w:history="1">
        <w:r w:rsidRPr="003A170F">
          <w:rPr>
            <w:rStyle w:val="Hyperlink"/>
            <w:noProof/>
            <w:lang w:val="vi-VN"/>
          </w:rPr>
          <w:t>3.2.1</w:t>
        </w:r>
        <w:r>
          <w:rPr>
            <w:rFonts w:asciiTheme="minorHAnsi" w:eastAsiaTheme="minorEastAsia" w:hAnsiTheme="minorHAnsi" w:cstheme="minorBidi"/>
            <w:noProof/>
            <w:kern w:val="2"/>
            <w:szCs w:val="24"/>
            <w14:ligatures w14:val="standardContextual"/>
          </w:rPr>
          <w:tab/>
        </w:r>
        <w:r w:rsidRPr="003A170F">
          <w:rPr>
            <w:rStyle w:val="Hyperlink"/>
            <w:noProof/>
            <w:lang w:val="vi-VN"/>
          </w:rPr>
          <w:t>Vấn đề đặt ra</w:t>
        </w:r>
        <w:r>
          <w:rPr>
            <w:noProof/>
            <w:webHidden/>
          </w:rPr>
          <w:tab/>
        </w:r>
        <w:r>
          <w:rPr>
            <w:noProof/>
            <w:webHidden/>
          </w:rPr>
          <w:fldChar w:fldCharType="begin"/>
        </w:r>
        <w:r>
          <w:rPr>
            <w:noProof/>
            <w:webHidden/>
          </w:rPr>
          <w:instrText xml:space="preserve"> PAGEREF _Toc167563789 \h </w:instrText>
        </w:r>
        <w:r>
          <w:rPr>
            <w:noProof/>
            <w:webHidden/>
          </w:rPr>
        </w:r>
        <w:r>
          <w:rPr>
            <w:noProof/>
            <w:webHidden/>
          </w:rPr>
          <w:fldChar w:fldCharType="separate"/>
        </w:r>
        <w:r>
          <w:rPr>
            <w:noProof/>
            <w:webHidden/>
          </w:rPr>
          <w:t>4</w:t>
        </w:r>
        <w:r>
          <w:rPr>
            <w:noProof/>
            <w:webHidden/>
          </w:rPr>
          <w:fldChar w:fldCharType="end"/>
        </w:r>
      </w:hyperlink>
    </w:p>
    <w:p w14:paraId="558BF283" w14:textId="4389A8A1"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90" w:history="1">
        <w:r w:rsidRPr="003A170F">
          <w:rPr>
            <w:rStyle w:val="Hyperlink"/>
            <w:noProof/>
            <w:lang w:val="vi-VN"/>
          </w:rPr>
          <w:t>3.2.2</w:t>
        </w:r>
        <w:r>
          <w:rPr>
            <w:rFonts w:asciiTheme="minorHAnsi" w:eastAsiaTheme="minorEastAsia" w:hAnsiTheme="minorHAnsi" w:cstheme="minorBidi"/>
            <w:noProof/>
            <w:kern w:val="2"/>
            <w:szCs w:val="24"/>
            <w14:ligatures w14:val="standardContextual"/>
          </w:rPr>
          <w:tab/>
        </w:r>
        <w:r w:rsidRPr="003A170F">
          <w:rPr>
            <w:rStyle w:val="Hyperlink"/>
            <w:noProof/>
            <w:lang w:val="vi-VN"/>
          </w:rPr>
          <w:t>Yêu cầu đặt ra</w:t>
        </w:r>
        <w:r>
          <w:rPr>
            <w:noProof/>
            <w:webHidden/>
          </w:rPr>
          <w:tab/>
        </w:r>
        <w:r>
          <w:rPr>
            <w:noProof/>
            <w:webHidden/>
          </w:rPr>
          <w:fldChar w:fldCharType="begin"/>
        </w:r>
        <w:r>
          <w:rPr>
            <w:noProof/>
            <w:webHidden/>
          </w:rPr>
          <w:instrText xml:space="preserve"> PAGEREF _Toc167563790 \h </w:instrText>
        </w:r>
        <w:r>
          <w:rPr>
            <w:noProof/>
            <w:webHidden/>
          </w:rPr>
        </w:r>
        <w:r>
          <w:rPr>
            <w:noProof/>
            <w:webHidden/>
          </w:rPr>
          <w:fldChar w:fldCharType="separate"/>
        </w:r>
        <w:r>
          <w:rPr>
            <w:noProof/>
            <w:webHidden/>
          </w:rPr>
          <w:t>5</w:t>
        </w:r>
        <w:r>
          <w:rPr>
            <w:noProof/>
            <w:webHidden/>
          </w:rPr>
          <w:fldChar w:fldCharType="end"/>
        </w:r>
      </w:hyperlink>
    </w:p>
    <w:p w14:paraId="74E36115" w14:textId="0D1472D3"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91" w:history="1">
        <w:r w:rsidRPr="003A170F">
          <w:rPr>
            <w:rStyle w:val="Hyperlink"/>
            <w:noProof/>
            <w:lang w:val="vi-VN"/>
          </w:rPr>
          <w:t>3.2.3</w:t>
        </w:r>
        <w:r>
          <w:rPr>
            <w:rFonts w:asciiTheme="minorHAnsi" w:eastAsiaTheme="minorEastAsia" w:hAnsiTheme="minorHAnsi" w:cstheme="minorBidi"/>
            <w:noProof/>
            <w:kern w:val="2"/>
            <w:szCs w:val="24"/>
            <w14:ligatures w14:val="standardContextual"/>
          </w:rPr>
          <w:tab/>
        </w:r>
        <w:r w:rsidRPr="003A170F">
          <w:rPr>
            <w:rStyle w:val="Hyperlink"/>
            <w:noProof/>
            <w:lang w:val="vi-VN"/>
          </w:rPr>
          <w:t>Giải pháp chính</w:t>
        </w:r>
        <w:r>
          <w:rPr>
            <w:noProof/>
            <w:webHidden/>
          </w:rPr>
          <w:tab/>
        </w:r>
        <w:r>
          <w:rPr>
            <w:noProof/>
            <w:webHidden/>
          </w:rPr>
          <w:fldChar w:fldCharType="begin"/>
        </w:r>
        <w:r>
          <w:rPr>
            <w:noProof/>
            <w:webHidden/>
          </w:rPr>
          <w:instrText xml:space="preserve"> PAGEREF _Toc167563791 \h </w:instrText>
        </w:r>
        <w:r>
          <w:rPr>
            <w:noProof/>
            <w:webHidden/>
          </w:rPr>
        </w:r>
        <w:r>
          <w:rPr>
            <w:noProof/>
            <w:webHidden/>
          </w:rPr>
          <w:fldChar w:fldCharType="separate"/>
        </w:r>
        <w:r>
          <w:rPr>
            <w:noProof/>
            <w:webHidden/>
          </w:rPr>
          <w:t>6</w:t>
        </w:r>
        <w:r>
          <w:rPr>
            <w:noProof/>
            <w:webHidden/>
          </w:rPr>
          <w:fldChar w:fldCharType="end"/>
        </w:r>
      </w:hyperlink>
    </w:p>
    <w:p w14:paraId="52104622" w14:textId="139BC2A4"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92" w:history="1">
        <w:r w:rsidRPr="003A170F">
          <w:rPr>
            <w:rStyle w:val="Hyperlink"/>
            <w:noProof/>
            <w:lang w:val="vi-VN"/>
          </w:rPr>
          <w:t>3.2.4</w:t>
        </w:r>
        <w:r>
          <w:rPr>
            <w:rFonts w:asciiTheme="minorHAnsi" w:eastAsiaTheme="minorEastAsia" w:hAnsiTheme="minorHAnsi" w:cstheme="minorBidi"/>
            <w:noProof/>
            <w:kern w:val="2"/>
            <w:szCs w:val="24"/>
            <w14:ligatures w14:val="standardContextual"/>
          </w:rPr>
          <w:tab/>
        </w:r>
        <w:r w:rsidRPr="003A170F">
          <w:rPr>
            <w:rStyle w:val="Hyperlink"/>
            <w:noProof/>
            <w:lang w:val="vi-VN"/>
          </w:rPr>
          <w:t>Phân khúc khách hàng</w:t>
        </w:r>
        <w:r>
          <w:rPr>
            <w:noProof/>
            <w:webHidden/>
          </w:rPr>
          <w:tab/>
        </w:r>
        <w:r>
          <w:rPr>
            <w:noProof/>
            <w:webHidden/>
          </w:rPr>
          <w:fldChar w:fldCharType="begin"/>
        </w:r>
        <w:r>
          <w:rPr>
            <w:noProof/>
            <w:webHidden/>
          </w:rPr>
          <w:instrText xml:space="preserve"> PAGEREF _Toc167563792 \h </w:instrText>
        </w:r>
        <w:r>
          <w:rPr>
            <w:noProof/>
            <w:webHidden/>
          </w:rPr>
        </w:r>
        <w:r>
          <w:rPr>
            <w:noProof/>
            <w:webHidden/>
          </w:rPr>
          <w:fldChar w:fldCharType="separate"/>
        </w:r>
        <w:r>
          <w:rPr>
            <w:noProof/>
            <w:webHidden/>
          </w:rPr>
          <w:t>7</w:t>
        </w:r>
        <w:r>
          <w:rPr>
            <w:noProof/>
            <w:webHidden/>
          </w:rPr>
          <w:fldChar w:fldCharType="end"/>
        </w:r>
      </w:hyperlink>
    </w:p>
    <w:p w14:paraId="555F6895" w14:textId="5CE7E1ED"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93" w:history="1">
        <w:r w:rsidRPr="003A170F">
          <w:rPr>
            <w:rStyle w:val="Hyperlink"/>
            <w:noProof/>
            <w:lang w:val="vi-VN"/>
          </w:rPr>
          <w:t>3.2.5</w:t>
        </w:r>
        <w:r>
          <w:rPr>
            <w:rFonts w:asciiTheme="minorHAnsi" w:eastAsiaTheme="minorEastAsia" w:hAnsiTheme="minorHAnsi" w:cstheme="minorBidi"/>
            <w:noProof/>
            <w:kern w:val="2"/>
            <w:szCs w:val="24"/>
            <w14:ligatures w14:val="standardContextual"/>
          </w:rPr>
          <w:tab/>
        </w:r>
        <w:r w:rsidRPr="003A170F">
          <w:rPr>
            <w:rStyle w:val="Hyperlink"/>
            <w:noProof/>
            <w:lang w:val="vi-VN"/>
          </w:rPr>
          <w:t>Các kênh thông tin và phân phối</w:t>
        </w:r>
        <w:r>
          <w:rPr>
            <w:noProof/>
            <w:webHidden/>
          </w:rPr>
          <w:tab/>
        </w:r>
        <w:r>
          <w:rPr>
            <w:noProof/>
            <w:webHidden/>
          </w:rPr>
          <w:fldChar w:fldCharType="begin"/>
        </w:r>
        <w:r>
          <w:rPr>
            <w:noProof/>
            <w:webHidden/>
          </w:rPr>
          <w:instrText xml:space="preserve"> PAGEREF _Toc167563793 \h </w:instrText>
        </w:r>
        <w:r>
          <w:rPr>
            <w:noProof/>
            <w:webHidden/>
          </w:rPr>
        </w:r>
        <w:r>
          <w:rPr>
            <w:noProof/>
            <w:webHidden/>
          </w:rPr>
          <w:fldChar w:fldCharType="separate"/>
        </w:r>
        <w:r>
          <w:rPr>
            <w:noProof/>
            <w:webHidden/>
          </w:rPr>
          <w:t>8</w:t>
        </w:r>
        <w:r>
          <w:rPr>
            <w:noProof/>
            <w:webHidden/>
          </w:rPr>
          <w:fldChar w:fldCharType="end"/>
        </w:r>
      </w:hyperlink>
    </w:p>
    <w:p w14:paraId="483BFAFD" w14:textId="0F37A597"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94" w:history="1">
        <w:r w:rsidRPr="003A170F">
          <w:rPr>
            <w:rStyle w:val="Hyperlink"/>
            <w:noProof/>
            <w:lang w:val="vi-VN"/>
          </w:rPr>
          <w:t>3.2.6</w:t>
        </w:r>
        <w:r>
          <w:rPr>
            <w:rFonts w:asciiTheme="minorHAnsi" w:eastAsiaTheme="minorEastAsia" w:hAnsiTheme="minorHAnsi" w:cstheme="minorBidi"/>
            <w:noProof/>
            <w:kern w:val="2"/>
            <w:szCs w:val="24"/>
            <w14:ligatures w14:val="standardContextual"/>
          </w:rPr>
          <w:tab/>
        </w:r>
        <w:r w:rsidRPr="003A170F">
          <w:rPr>
            <w:rStyle w:val="Hyperlink"/>
            <w:noProof/>
            <w:lang w:val="vi-VN"/>
          </w:rPr>
          <w:t>Nguồn lực chính</w:t>
        </w:r>
        <w:r>
          <w:rPr>
            <w:noProof/>
            <w:webHidden/>
          </w:rPr>
          <w:tab/>
        </w:r>
        <w:r>
          <w:rPr>
            <w:noProof/>
            <w:webHidden/>
          </w:rPr>
          <w:fldChar w:fldCharType="begin"/>
        </w:r>
        <w:r>
          <w:rPr>
            <w:noProof/>
            <w:webHidden/>
          </w:rPr>
          <w:instrText xml:space="preserve"> PAGEREF _Toc167563794 \h </w:instrText>
        </w:r>
        <w:r>
          <w:rPr>
            <w:noProof/>
            <w:webHidden/>
          </w:rPr>
        </w:r>
        <w:r>
          <w:rPr>
            <w:noProof/>
            <w:webHidden/>
          </w:rPr>
          <w:fldChar w:fldCharType="separate"/>
        </w:r>
        <w:r>
          <w:rPr>
            <w:noProof/>
            <w:webHidden/>
          </w:rPr>
          <w:t>9</w:t>
        </w:r>
        <w:r>
          <w:rPr>
            <w:noProof/>
            <w:webHidden/>
          </w:rPr>
          <w:fldChar w:fldCharType="end"/>
        </w:r>
      </w:hyperlink>
    </w:p>
    <w:p w14:paraId="4018941A" w14:textId="1462DBE5"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95" w:history="1">
        <w:r w:rsidRPr="003A170F">
          <w:rPr>
            <w:rStyle w:val="Hyperlink"/>
            <w:noProof/>
            <w:lang w:val="vi-VN"/>
          </w:rPr>
          <w:t>3.2.7</w:t>
        </w:r>
        <w:r>
          <w:rPr>
            <w:rFonts w:asciiTheme="minorHAnsi" w:eastAsiaTheme="minorEastAsia" w:hAnsiTheme="minorHAnsi" w:cstheme="minorBidi"/>
            <w:noProof/>
            <w:kern w:val="2"/>
            <w:szCs w:val="24"/>
            <w14:ligatures w14:val="standardContextual"/>
          </w:rPr>
          <w:tab/>
        </w:r>
        <w:r w:rsidRPr="003A170F">
          <w:rPr>
            <w:rStyle w:val="Hyperlink"/>
            <w:noProof/>
            <w:lang w:val="vi-VN"/>
          </w:rPr>
          <w:t>Cấu trúc chi phí</w:t>
        </w:r>
        <w:r>
          <w:rPr>
            <w:noProof/>
            <w:webHidden/>
          </w:rPr>
          <w:tab/>
        </w:r>
        <w:r>
          <w:rPr>
            <w:noProof/>
            <w:webHidden/>
          </w:rPr>
          <w:fldChar w:fldCharType="begin"/>
        </w:r>
        <w:r>
          <w:rPr>
            <w:noProof/>
            <w:webHidden/>
          </w:rPr>
          <w:instrText xml:space="preserve"> PAGEREF _Toc167563795 \h </w:instrText>
        </w:r>
        <w:r>
          <w:rPr>
            <w:noProof/>
            <w:webHidden/>
          </w:rPr>
        </w:r>
        <w:r>
          <w:rPr>
            <w:noProof/>
            <w:webHidden/>
          </w:rPr>
          <w:fldChar w:fldCharType="separate"/>
        </w:r>
        <w:r>
          <w:rPr>
            <w:noProof/>
            <w:webHidden/>
          </w:rPr>
          <w:t>10</w:t>
        </w:r>
        <w:r>
          <w:rPr>
            <w:noProof/>
            <w:webHidden/>
          </w:rPr>
          <w:fldChar w:fldCharType="end"/>
        </w:r>
      </w:hyperlink>
    </w:p>
    <w:p w14:paraId="09F67B45" w14:textId="2BB7FF7E"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96" w:history="1">
        <w:r w:rsidRPr="003A170F">
          <w:rPr>
            <w:rStyle w:val="Hyperlink"/>
            <w:noProof/>
            <w:lang w:val="vi-VN"/>
          </w:rPr>
          <w:t>3.2.8</w:t>
        </w:r>
        <w:r>
          <w:rPr>
            <w:rFonts w:asciiTheme="minorHAnsi" w:eastAsiaTheme="minorEastAsia" w:hAnsiTheme="minorHAnsi" w:cstheme="minorBidi"/>
            <w:noProof/>
            <w:kern w:val="2"/>
            <w:szCs w:val="24"/>
            <w14:ligatures w14:val="standardContextual"/>
          </w:rPr>
          <w:tab/>
        </w:r>
        <w:r w:rsidRPr="003A170F">
          <w:rPr>
            <w:rStyle w:val="Hyperlink"/>
            <w:noProof/>
            <w:lang w:val="vi-VN"/>
          </w:rPr>
          <w:t>Cấu trúc doanh thu</w:t>
        </w:r>
        <w:r>
          <w:rPr>
            <w:noProof/>
            <w:webHidden/>
          </w:rPr>
          <w:tab/>
        </w:r>
        <w:r>
          <w:rPr>
            <w:noProof/>
            <w:webHidden/>
          </w:rPr>
          <w:fldChar w:fldCharType="begin"/>
        </w:r>
        <w:r>
          <w:rPr>
            <w:noProof/>
            <w:webHidden/>
          </w:rPr>
          <w:instrText xml:space="preserve"> PAGEREF _Toc167563796 \h </w:instrText>
        </w:r>
        <w:r>
          <w:rPr>
            <w:noProof/>
            <w:webHidden/>
          </w:rPr>
        </w:r>
        <w:r>
          <w:rPr>
            <w:noProof/>
            <w:webHidden/>
          </w:rPr>
          <w:fldChar w:fldCharType="separate"/>
        </w:r>
        <w:r>
          <w:rPr>
            <w:noProof/>
            <w:webHidden/>
          </w:rPr>
          <w:t>11</w:t>
        </w:r>
        <w:r>
          <w:rPr>
            <w:noProof/>
            <w:webHidden/>
          </w:rPr>
          <w:fldChar w:fldCharType="end"/>
        </w:r>
      </w:hyperlink>
    </w:p>
    <w:p w14:paraId="4FE3C707" w14:textId="47FEB5E3"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797" w:history="1">
        <w:r w:rsidRPr="003A170F">
          <w:rPr>
            <w:rStyle w:val="Hyperlink"/>
            <w:noProof/>
            <w:lang w:val="vi-VN"/>
          </w:rPr>
          <w:t>3.3</w:t>
        </w:r>
        <w:r>
          <w:rPr>
            <w:rFonts w:asciiTheme="minorHAnsi" w:eastAsiaTheme="minorEastAsia" w:hAnsiTheme="minorHAnsi" w:cstheme="minorBidi"/>
            <w:noProof/>
            <w:kern w:val="2"/>
            <w:szCs w:val="24"/>
            <w14:ligatures w14:val="standardContextual"/>
          </w:rPr>
          <w:tab/>
        </w:r>
        <w:r w:rsidRPr="003A170F">
          <w:rPr>
            <w:rStyle w:val="Hyperlink"/>
            <w:noProof/>
          </w:rPr>
          <w:t>Thiết</w:t>
        </w:r>
        <w:r w:rsidRPr="003A170F">
          <w:rPr>
            <w:rStyle w:val="Hyperlink"/>
            <w:noProof/>
            <w:lang w:val="vi-VN"/>
          </w:rPr>
          <w:t xml:space="preserve"> kế mô hình</w:t>
        </w:r>
        <w:r>
          <w:rPr>
            <w:noProof/>
            <w:webHidden/>
          </w:rPr>
          <w:tab/>
        </w:r>
        <w:r>
          <w:rPr>
            <w:noProof/>
            <w:webHidden/>
          </w:rPr>
          <w:fldChar w:fldCharType="begin"/>
        </w:r>
        <w:r>
          <w:rPr>
            <w:noProof/>
            <w:webHidden/>
          </w:rPr>
          <w:instrText xml:space="preserve"> PAGEREF _Toc167563797 \h </w:instrText>
        </w:r>
        <w:r>
          <w:rPr>
            <w:noProof/>
            <w:webHidden/>
          </w:rPr>
        </w:r>
        <w:r>
          <w:rPr>
            <w:noProof/>
            <w:webHidden/>
          </w:rPr>
          <w:fldChar w:fldCharType="separate"/>
        </w:r>
        <w:r>
          <w:rPr>
            <w:noProof/>
            <w:webHidden/>
          </w:rPr>
          <w:t>12</w:t>
        </w:r>
        <w:r>
          <w:rPr>
            <w:noProof/>
            <w:webHidden/>
          </w:rPr>
          <w:fldChar w:fldCharType="end"/>
        </w:r>
      </w:hyperlink>
    </w:p>
    <w:p w14:paraId="705743E3" w14:textId="154B7BD1"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98" w:history="1">
        <w:r w:rsidRPr="003A170F">
          <w:rPr>
            <w:rStyle w:val="Hyperlink"/>
            <w:noProof/>
            <w:lang w:val="vi-VN"/>
          </w:rPr>
          <w:t>3.3.1</w:t>
        </w:r>
        <w:r>
          <w:rPr>
            <w:rFonts w:asciiTheme="minorHAnsi" w:eastAsiaTheme="minorEastAsia" w:hAnsiTheme="minorHAnsi" w:cstheme="minorBidi"/>
            <w:noProof/>
            <w:kern w:val="2"/>
            <w:szCs w:val="24"/>
            <w14:ligatures w14:val="standardContextual"/>
          </w:rPr>
          <w:tab/>
        </w:r>
        <w:r w:rsidRPr="003A170F">
          <w:rPr>
            <w:rStyle w:val="Hyperlink"/>
            <w:noProof/>
          </w:rPr>
          <w:t>Bài</w:t>
        </w:r>
        <w:r w:rsidRPr="003A170F">
          <w:rPr>
            <w:rStyle w:val="Hyperlink"/>
            <w:noProof/>
            <w:lang w:val="vi-VN"/>
          </w:rPr>
          <w:t xml:space="preserve"> toán chọn vị trí</w:t>
        </w:r>
        <w:r>
          <w:rPr>
            <w:noProof/>
            <w:webHidden/>
          </w:rPr>
          <w:tab/>
        </w:r>
        <w:r>
          <w:rPr>
            <w:noProof/>
            <w:webHidden/>
          </w:rPr>
          <w:fldChar w:fldCharType="begin"/>
        </w:r>
        <w:r>
          <w:rPr>
            <w:noProof/>
            <w:webHidden/>
          </w:rPr>
          <w:instrText xml:space="preserve"> PAGEREF _Toc167563798 \h </w:instrText>
        </w:r>
        <w:r>
          <w:rPr>
            <w:noProof/>
            <w:webHidden/>
          </w:rPr>
        </w:r>
        <w:r>
          <w:rPr>
            <w:noProof/>
            <w:webHidden/>
          </w:rPr>
          <w:fldChar w:fldCharType="separate"/>
        </w:r>
        <w:r>
          <w:rPr>
            <w:noProof/>
            <w:webHidden/>
          </w:rPr>
          <w:t>12</w:t>
        </w:r>
        <w:r>
          <w:rPr>
            <w:noProof/>
            <w:webHidden/>
          </w:rPr>
          <w:fldChar w:fldCharType="end"/>
        </w:r>
      </w:hyperlink>
    </w:p>
    <w:p w14:paraId="5ED44E54" w14:textId="01A60738"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799" w:history="1">
        <w:r w:rsidRPr="003A170F">
          <w:rPr>
            <w:rStyle w:val="Hyperlink"/>
            <w:noProof/>
            <w:lang w:val="vi-VN"/>
          </w:rPr>
          <w:t>3.3.2</w:t>
        </w:r>
        <w:r>
          <w:rPr>
            <w:rFonts w:asciiTheme="minorHAnsi" w:eastAsiaTheme="minorEastAsia" w:hAnsiTheme="minorHAnsi" w:cstheme="minorBidi"/>
            <w:noProof/>
            <w:kern w:val="2"/>
            <w:szCs w:val="24"/>
            <w14:ligatures w14:val="standardContextual"/>
          </w:rPr>
          <w:tab/>
        </w:r>
        <w:r w:rsidRPr="003A170F">
          <w:rPr>
            <w:rStyle w:val="Hyperlink"/>
            <w:noProof/>
          </w:rPr>
          <w:t>Bảng</w:t>
        </w:r>
        <w:r w:rsidRPr="003A170F">
          <w:rPr>
            <w:rStyle w:val="Hyperlink"/>
            <w:noProof/>
            <w:lang w:val="vi-VN"/>
          </w:rPr>
          <w:t xml:space="preserve"> giá dịch vụ</w:t>
        </w:r>
        <w:r>
          <w:rPr>
            <w:noProof/>
            <w:webHidden/>
          </w:rPr>
          <w:tab/>
        </w:r>
        <w:r>
          <w:rPr>
            <w:noProof/>
            <w:webHidden/>
          </w:rPr>
          <w:fldChar w:fldCharType="begin"/>
        </w:r>
        <w:r>
          <w:rPr>
            <w:noProof/>
            <w:webHidden/>
          </w:rPr>
          <w:instrText xml:space="preserve"> PAGEREF _Toc167563799 \h </w:instrText>
        </w:r>
        <w:r>
          <w:rPr>
            <w:noProof/>
            <w:webHidden/>
          </w:rPr>
        </w:r>
        <w:r>
          <w:rPr>
            <w:noProof/>
            <w:webHidden/>
          </w:rPr>
          <w:fldChar w:fldCharType="separate"/>
        </w:r>
        <w:r>
          <w:rPr>
            <w:noProof/>
            <w:webHidden/>
          </w:rPr>
          <w:t>12</w:t>
        </w:r>
        <w:r>
          <w:rPr>
            <w:noProof/>
            <w:webHidden/>
          </w:rPr>
          <w:fldChar w:fldCharType="end"/>
        </w:r>
      </w:hyperlink>
    </w:p>
    <w:p w14:paraId="11CDD7E4" w14:textId="70FD5083"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800" w:history="1">
        <w:r w:rsidRPr="003A170F">
          <w:rPr>
            <w:rStyle w:val="Hyperlink"/>
            <w:noProof/>
          </w:rPr>
          <w:t>3.4</w:t>
        </w:r>
        <w:r>
          <w:rPr>
            <w:rFonts w:asciiTheme="minorHAnsi" w:eastAsiaTheme="minorEastAsia" w:hAnsiTheme="minorHAnsi" w:cstheme="minorBidi"/>
            <w:noProof/>
            <w:kern w:val="2"/>
            <w:szCs w:val="24"/>
            <w14:ligatures w14:val="standardContextual"/>
          </w:rPr>
          <w:tab/>
        </w:r>
        <w:r w:rsidRPr="003A170F">
          <w:rPr>
            <w:rStyle w:val="Hyperlink"/>
            <w:noProof/>
          </w:rPr>
          <w:t>Kế</w:t>
        </w:r>
        <w:r w:rsidRPr="003A170F">
          <w:rPr>
            <w:rStyle w:val="Hyperlink"/>
            <w:noProof/>
            <w:lang w:val="vi-VN"/>
          </w:rPr>
          <w:t xml:space="preserve"> hoạch kinh doanh</w:t>
        </w:r>
        <w:r>
          <w:rPr>
            <w:noProof/>
            <w:webHidden/>
          </w:rPr>
          <w:tab/>
        </w:r>
        <w:r>
          <w:rPr>
            <w:noProof/>
            <w:webHidden/>
          </w:rPr>
          <w:fldChar w:fldCharType="begin"/>
        </w:r>
        <w:r>
          <w:rPr>
            <w:noProof/>
            <w:webHidden/>
          </w:rPr>
          <w:instrText xml:space="preserve"> PAGEREF _Toc167563800 \h </w:instrText>
        </w:r>
        <w:r>
          <w:rPr>
            <w:noProof/>
            <w:webHidden/>
          </w:rPr>
        </w:r>
        <w:r>
          <w:rPr>
            <w:noProof/>
            <w:webHidden/>
          </w:rPr>
          <w:fldChar w:fldCharType="separate"/>
        </w:r>
        <w:r>
          <w:rPr>
            <w:noProof/>
            <w:webHidden/>
          </w:rPr>
          <w:t>14</w:t>
        </w:r>
        <w:r>
          <w:rPr>
            <w:noProof/>
            <w:webHidden/>
          </w:rPr>
          <w:fldChar w:fldCharType="end"/>
        </w:r>
      </w:hyperlink>
    </w:p>
    <w:p w14:paraId="20E00478" w14:textId="10ABA166" w:rsidR="001E0B0D" w:rsidRDefault="001E0B0D">
      <w:pPr>
        <w:pStyle w:val="TOC3"/>
        <w:tabs>
          <w:tab w:val="left" w:pos="1440"/>
          <w:tab w:val="right" w:leader="dot" w:pos="9060"/>
        </w:tabs>
        <w:rPr>
          <w:rFonts w:asciiTheme="minorHAnsi" w:eastAsiaTheme="minorEastAsia" w:hAnsiTheme="minorHAnsi" w:cstheme="minorBidi"/>
          <w:noProof/>
          <w:kern w:val="2"/>
          <w:szCs w:val="24"/>
          <w14:ligatures w14:val="standardContextual"/>
        </w:rPr>
      </w:pPr>
      <w:hyperlink w:anchor="_Toc167563801" w:history="1">
        <w:r w:rsidRPr="003A170F">
          <w:rPr>
            <w:rStyle w:val="Hyperlink"/>
            <w:noProof/>
          </w:rPr>
          <w:t>3.4.1</w:t>
        </w:r>
        <w:r>
          <w:rPr>
            <w:rFonts w:asciiTheme="minorHAnsi" w:eastAsiaTheme="minorEastAsia" w:hAnsiTheme="minorHAnsi" w:cstheme="minorBidi"/>
            <w:noProof/>
            <w:kern w:val="2"/>
            <w:szCs w:val="24"/>
            <w14:ligatures w14:val="standardContextual"/>
          </w:rPr>
          <w:tab/>
        </w:r>
        <w:r w:rsidRPr="003A170F">
          <w:rPr>
            <w:rStyle w:val="Hyperlink"/>
            <w:noProof/>
            <w:lang w:val="vi-VN"/>
          </w:rPr>
          <w:t>Kế hoạch Marketing</w:t>
        </w:r>
        <w:r>
          <w:rPr>
            <w:noProof/>
            <w:webHidden/>
          </w:rPr>
          <w:tab/>
        </w:r>
        <w:r>
          <w:rPr>
            <w:noProof/>
            <w:webHidden/>
          </w:rPr>
          <w:fldChar w:fldCharType="begin"/>
        </w:r>
        <w:r>
          <w:rPr>
            <w:noProof/>
            <w:webHidden/>
          </w:rPr>
          <w:instrText xml:space="preserve"> PAGEREF _Toc167563801 \h </w:instrText>
        </w:r>
        <w:r>
          <w:rPr>
            <w:noProof/>
            <w:webHidden/>
          </w:rPr>
        </w:r>
        <w:r>
          <w:rPr>
            <w:noProof/>
            <w:webHidden/>
          </w:rPr>
          <w:fldChar w:fldCharType="separate"/>
        </w:r>
        <w:r>
          <w:rPr>
            <w:noProof/>
            <w:webHidden/>
          </w:rPr>
          <w:t>15</w:t>
        </w:r>
        <w:r>
          <w:rPr>
            <w:noProof/>
            <w:webHidden/>
          </w:rPr>
          <w:fldChar w:fldCharType="end"/>
        </w:r>
      </w:hyperlink>
    </w:p>
    <w:p w14:paraId="4D1843BD" w14:textId="6031E54F" w:rsidR="001E0B0D" w:rsidRDefault="001E0B0D">
      <w:pPr>
        <w:pStyle w:val="TOC1"/>
        <w:tabs>
          <w:tab w:val="left" w:pos="1680"/>
          <w:tab w:val="right" w:leader="dot" w:pos="9060"/>
        </w:tabs>
        <w:rPr>
          <w:rFonts w:asciiTheme="minorHAnsi" w:eastAsiaTheme="minorEastAsia" w:hAnsiTheme="minorHAnsi" w:cstheme="minorBidi"/>
          <w:noProof/>
          <w:kern w:val="2"/>
          <w:szCs w:val="24"/>
          <w14:ligatures w14:val="standardContextual"/>
        </w:rPr>
      </w:pPr>
      <w:hyperlink w:anchor="_Toc167563802" w:history="1">
        <w:r w:rsidRPr="003A170F">
          <w:rPr>
            <w:rStyle w:val="Hyperlink"/>
            <w:noProof/>
          </w:rPr>
          <w:t>CHAPTER 4</w:t>
        </w:r>
        <w:r>
          <w:rPr>
            <w:rFonts w:asciiTheme="minorHAnsi" w:eastAsiaTheme="minorEastAsia" w:hAnsiTheme="minorHAnsi" w:cstheme="minorBidi"/>
            <w:noProof/>
            <w:kern w:val="2"/>
            <w:szCs w:val="24"/>
            <w14:ligatures w14:val="standardContextual"/>
          </w:rPr>
          <w:tab/>
        </w:r>
        <w:r w:rsidRPr="003A170F">
          <w:rPr>
            <w:rStyle w:val="Hyperlink"/>
            <w:noProof/>
          </w:rPr>
          <w:t>BÁO</w:t>
        </w:r>
        <w:r w:rsidRPr="003A170F">
          <w:rPr>
            <w:rStyle w:val="Hyperlink"/>
            <w:noProof/>
            <w:lang w:val="vi-VN"/>
          </w:rPr>
          <w:t xml:space="preserve"> CÁO TÀI CHÍNH</w:t>
        </w:r>
        <w:r>
          <w:rPr>
            <w:noProof/>
            <w:webHidden/>
          </w:rPr>
          <w:tab/>
        </w:r>
        <w:r>
          <w:rPr>
            <w:noProof/>
            <w:webHidden/>
          </w:rPr>
          <w:fldChar w:fldCharType="begin"/>
        </w:r>
        <w:r>
          <w:rPr>
            <w:noProof/>
            <w:webHidden/>
          </w:rPr>
          <w:instrText xml:space="preserve"> PAGEREF _Toc167563802 \h </w:instrText>
        </w:r>
        <w:r>
          <w:rPr>
            <w:noProof/>
            <w:webHidden/>
          </w:rPr>
        </w:r>
        <w:r>
          <w:rPr>
            <w:noProof/>
            <w:webHidden/>
          </w:rPr>
          <w:fldChar w:fldCharType="separate"/>
        </w:r>
        <w:r>
          <w:rPr>
            <w:noProof/>
            <w:webHidden/>
          </w:rPr>
          <w:t>22</w:t>
        </w:r>
        <w:r>
          <w:rPr>
            <w:noProof/>
            <w:webHidden/>
          </w:rPr>
          <w:fldChar w:fldCharType="end"/>
        </w:r>
      </w:hyperlink>
    </w:p>
    <w:p w14:paraId="36EB82D3" w14:textId="3655C68C"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803" w:history="1">
        <w:r w:rsidRPr="003A170F">
          <w:rPr>
            <w:rStyle w:val="Hyperlink"/>
            <w:noProof/>
            <w:lang w:val="vi-VN"/>
          </w:rPr>
          <w:t>4.1</w:t>
        </w:r>
        <w:r>
          <w:rPr>
            <w:rFonts w:asciiTheme="minorHAnsi" w:eastAsiaTheme="minorEastAsia" w:hAnsiTheme="minorHAnsi" w:cstheme="minorBidi"/>
            <w:noProof/>
            <w:kern w:val="2"/>
            <w:szCs w:val="24"/>
            <w14:ligatures w14:val="standardContextual"/>
          </w:rPr>
          <w:tab/>
        </w:r>
        <w:r w:rsidRPr="003A170F">
          <w:rPr>
            <w:rStyle w:val="Hyperlink"/>
            <w:noProof/>
          </w:rPr>
          <w:t>Kế</w:t>
        </w:r>
        <w:r w:rsidRPr="003A170F">
          <w:rPr>
            <w:rStyle w:val="Hyperlink"/>
            <w:noProof/>
            <w:lang w:val="vi-VN"/>
          </w:rPr>
          <w:t xml:space="preserve"> hoạch đầu tư ban đầu</w:t>
        </w:r>
        <w:r>
          <w:rPr>
            <w:noProof/>
            <w:webHidden/>
          </w:rPr>
          <w:tab/>
        </w:r>
        <w:r>
          <w:rPr>
            <w:noProof/>
            <w:webHidden/>
          </w:rPr>
          <w:fldChar w:fldCharType="begin"/>
        </w:r>
        <w:r>
          <w:rPr>
            <w:noProof/>
            <w:webHidden/>
          </w:rPr>
          <w:instrText xml:space="preserve"> PAGEREF _Toc167563803 \h </w:instrText>
        </w:r>
        <w:r>
          <w:rPr>
            <w:noProof/>
            <w:webHidden/>
          </w:rPr>
        </w:r>
        <w:r>
          <w:rPr>
            <w:noProof/>
            <w:webHidden/>
          </w:rPr>
          <w:fldChar w:fldCharType="separate"/>
        </w:r>
        <w:r>
          <w:rPr>
            <w:noProof/>
            <w:webHidden/>
          </w:rPr>
          <w:t>22</w:t>
        </w:r>
        <w:r>
          <w:rPr>
            <w:noProof/>
            <w:webHidden/>
          </w:rPr>
          <w:fldChar w:fldCharType="end"/>
        </w:r>
      </w:hyperlink>
    </w:p>
    <w:p w14:paraId="0406B857" w14:textId="0283E060"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804" w:history="1">
        <w:r w:rsidRPr="003A170F">
          <w:rPr>
            <w:rStyle w:val="Hyperlink"/>
            <w:noProof/>
            <w:lang w:val="vi-VN"/>
          </w:rPr>
          <w:t>4.2</w:t>
        </w:r>
        <w:r>
          <w:rPr>
            <w:rFonts w:asciiTheme="minorHAnsi" w:eastAsiaTheme="minorEastAsia" w:hAnsiTheme="minorHAnsi" w:cstheme="minorBidi"/>
            <w:noProof/>
            <w:kern w:val="2"/>
            <w:szCs w:val="24"/>
            <w14:ligatures w14:val="standardContextual"/>
          </w:rPr>
          <w:tab/>
        </w:r>
        <w:r w:rsidRPr="003A170F">
          <w:rPr>
            <w:rStyle w:val="Hyperlink"/>
            <w:noProof/>
            <w:lang w:val="vi-VN"/>
          </w:rPr>
          <w:t>Kế hoạch kinh doanh lãi – lỗ</w:t>
        </w:r>
        <w:r>
          <w:rPr>
            <w:noProof/>
            <w:webHidden/>
          </w:rPr>
          <w:tab/>
        </w:r>
        <w:r>
          <w:rPr>
            <w:noProof/>
            <w:webHidden/>
          </w:rPr>
          <w:fldChar w:fldCharType="begin"/>
        </w:r>
        <w:r>
          <w:rPr>
            <w:noProof/>
            <w:webHidden/>
          </w:rPr>
          <w:instrText xml:space="preserve"> PAGEREF _Toc167563804 \h </w:instrText>
        </w:r>
        <w:r>
          <w:rPr>
            <w:noProof/>
            <w:webHidden/>
          </w:rPr>
        </w:r>
        <w:r>
          <w:rPr>
            <w:noProof/>
            <w:webHidden/>
          </w:rPr>
          <w:fldChar w:fldCharType="separate"/>
        </w:r>
        <w:r>
          <w:rPr>
            <w:noProof/>
            <w:webHidden/>
          </w:rPr>
          <w:t>22</w:t>
        </w:r>
        <w:r>
          <w:rPr>
            <w:noProof/>
            <w:webHidden/>
          </w:rPr>
          <w:fldChar w:fldCharType="end"/>
        </w:r>
      </w:hyperlink>
    </w:p>
    <w:p w14:paraId="10DA935C" w14:textId="2C936B43"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805" w:history="1">
        <w:r w:rsidRPr="003A170F">
          <w:rPr>
            <w:rStyle w:val="Hyperlink"/>
            <w:noProof/>
            <w:lang w:val="vi-VN"/>
          </w:rPr>
          <w:t>4.3</w:t>
        </w:r>
        <w:r>
          <w:rPr>
            <w:rFonts w:asciiTheme="minorHAnsi" w:eastAsiaTheme="minorEastAsia" w:hAnsiTheme="minorHAnsi" w:cstheme="minorBidi"/>
            <w:noProof/>
            <w:kern w:val="2"/>
            <w:szCs w:val="24"/>
            <w14:ligatures w14:val="standardContextual"/>
          </w:rPr>
          <w:tab/>
        </w:r>
        <w:r w:rsidRPr="003A170F">
          <w:rPr>
            <w:rStyle w:val="Hyperlink"/>
            <w:noProof/>
            <w:lang w:val="vi-VN"/>
          </w:rPr>
          <w:t>Dự toán dòng tiền và bảng cân đối tài chính</w:t>
        </w:r>
        <w:r>
          <w:rPr>
            <w:noProof/>
            <w:webHidden/>
          </w:rPr>
          <w:tab/>
        </w:r>
        <w:r>
          <w:rPr>
            <w:noProof/>
            <w:webHidden/>
          </w:rPr>
          <w:fldChar w:fldCharType="begin"/>
        </w:r>
        <w:r>
          <w:rPr>
            <w:noProof/>
            <w:webHidden/>
          </w:rPr>
          <w:instrText xml:space="preserve"> PAGEREF _Toc167563805 \h </w:instrText>
        </w:r>
        <w:r>
          <w:rPr>
            <w:noProof/>
            <w:webHidden/>
          </w:rPr>
        </w:r>
        <w:r>
          <w:rPr>
            <w:noProof/>
            <w:webHidden/>
          </w:rPr>
          <w:fldChar w:fldCharType="separate"/>
        </w:r>
        <w:r>
          <w:rPr>
            <w:noProof/>
            <w:webHidden/>
          </w:rPr>
          <w:t>22</w:t>
        </w:r>
        <w:r>
          <w:rPr>
            <w:noProof/>
            <w:webHidden/>
          </w:rPr>
          <w:fldChar w:fldCharType="end"/>
        </w:r>
      </w:hyperlink>
    </w:p>
    <w:p w14:paraId="2C53FB47" w14:textId="76F3778C" w:rsidR="001E0B0D" w:rsidRDefault="001E0B0D">
      <w:pPr>
        <w:pStyle w:val="TOC1"/>
        <w:tabs>
          <w:tab w:val="left" w:pos="1680"/>
          <w:tab w:val="right" w:leader="dot" w:pos="9060"/>
        </w:tabs>
        <w:rPr>
          <w:rFonts w:asciiTheme="minorHAnsi" w:eastAsiaTheme="minorEastAsia" w:hAnsiTheme="minorHAnsi" w:cstheme="minorBidi"/>
          <w:noProof/>
          <w:kern w:val="2"/>
          <w:szCs w:val="24"/>
          <w14:ligatures w14:val="standardContextual"/>
        </w:rPr>
      </w:pPr>
      <w:hyperlink w:anchor="_Toc167563806" w:history="1">
        <w:r w:rsidRPr="003A170F">
          <w:rPr>
            <w:rStyle w:val="Hyperlink"/>
            <w:noProof/>
          </w:rPr>
          <w:t>CHAPTER 5</w:t>
        </w:r>
        <w:r>
          <w:rPr>
            <w:rFonts w:asciiTheme="minorHAnsi" w:eastAsiaTheme="minorEastAsia" w:hAnsiTheme="minorHAnsi" w:cstheme="minorBidi"/>
            <w:noProof/>
            <w:kern w:val="2"/>
            <w:szCs w:val="24"/>
            <w14:ligatures w14:val="standardContextual"/>
          </w:rPr>
          <w:tab/>
        </w:r>
        <w:r w:rsidRPr="003A170F">
          <w:rPr>
            <w:rStyle w:val="Hyperlink"/>
            <w:noProof/>
          </w:rPr>
          <w:t>CONCLUSIONS</w:t>
        </w:r>
        <w:r>
          <w:rPr>
            <w:noProof/>
            <w:webHidden/>
          </w:rPr>
          <w:tab/>
        </w:r>
        <w:r>
          <w:rPr>
            <w:noProof/>
            <w:webHidden/>
          </w:rPr>
          <w:fldChar w:fldCharType="begin"/>
        </w:r>
        <w:r>
          <w:rPr>
            <w:noProof/>
            <w:webHidden/>
          </w:rPr>
          <w:instrText xml:space="preserve"> PAGEREF _Toc167563806 \h </w:instrText>
        </w:r>
        <w:r>
          <w:rPr>
            <w:noProof/>
            <w:webHidden/>
          </w:rPr>
        </w:r>
        <w:r>
          <w:rPr>
            <w:noProof/>
            <w:webHidden/>
          </w:rPr>
          <w:fldChar w:fldCharType="separate"/>
        </w:r>
        <w:r>
          <w:rPr>
            <w:noProof/>
            <w:webHidden/>
          </w:rPr>
          <w:t>23</w:t>
        </w:r>
        <w:r>
          <w:rPr>
            <w:noProof/>
            <w:webHidden/>
          </w:rPr>
          <w:fldChar w:fldCharType="end"/>
        </w:r>
      </w:hyperlink>
    </w:p>
    <w:p w14:paraId="2CDB97E1" w14:textId="2EEAB25A"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807" w:history="1">
        <w:r w:rsidRPr="003A170F">
          <w:rPr>
            <w:rStyle w:val="Hyperlink"/>
            <w:noProof/>
          </w:rPr>
          <w:t>5.1</w:t>
        </w:r>
        <w:r>
          <w:rPr>
            <w:rFonts w:asciiTheme="minorHAnsi" w:eastAsiaTheme="minorEastAsia" w:hAnsiTheme="minorHAnsi" w:cstheme="minorBidi"/>
            <w:noProof/>
            <w:kern w:val="2"/>
            <w:szCs w:val="24"/>
            <w14:ligatures w14:val="standardContextual"/>
          </w:rPr>
          <w:tab/>
        </w:r>
        <w:r w:rsidRPr="003A170F">
          <w:rPr>
            <w:rStyle w:val="Hyperlink"/>
            <w:noProof/>
          </w:rPr>
          <w:t>Result Discussion and Implications</w:t>
        </w:r>
        <w:r>
          <w:rPr>
            <w:noProof/>
            <w:webHidden/>
          </w:rPr>
          <w:tab/>
        </w:r>
        <w:r>
          <w:rPr>
            <w:noProof/>
            <w:webHidden/>
          </w:rPr>
          <w:fldChar w:fldCharType="begin"/>
        </w:r>
        <w:r>
          <w:rPr>
            <w:noProof/>
            <w:webHidden/>
          </w:rPr>
          <w:instrText xml:space="preserve"> PAGEREF _Toc167563807 \h </w:instrText>
        </w:r>
        <w:r>
          <w:rPr>
            <w:noProof/>
            <w:webHidden/>
          </w:rPr>
        </w:r>
        <w:r>
          <w:rPr>
            <w:noProof/>
            <w:webHidden/>
          </w:rPr>
          <w:fldChar w:fldCharType="separate"/>
        </w:r>
        <w:r>
          <w:rPr>
            <w:noProof/>
            <w:webHidden/>
          </w:rPr>
          <w:t>23</w:t>
        </w:r>
        <w:r>
          <w:rPr>
            <w:noProof/>
            <w:webHidden/>
          </w:rPr>
          <w:fldChar w:fldCharType="end"/>
        </w:r>
      </w:hyperlink>
    </w:p>
    <w:p w14:paraId="7F5E5858" w14:textId="73CD4E57"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808" w:history="1">
        <w:r w:rsidRPr="003A170F">
          <w:rPr>
            <w:rStyle w:val="Hyperlink"/>
            <w:noProof/>
          </w:rPr>
          <w:t>5.2</w:t>
        </w:r>
        <w:r>
          <w:rPr>
            <w:rFonts w:asciiTheme="minorHAnsi" w:eastAsiaTheme="minorEastAsia" w:hAnsiTheme="minorHAnsi" w:cstheme="minorBidi"/>
            <w:noProof/>
            <w:kern w:val="2"/>
            <w:szCs w:val="24"/>
            <w14:ligatures w14:val="standardContextual"/>
          </w:rPr>
          <w:tab/>
        </w:r>
        <w:r w:rsidRPr="003A170F">
          <w:rPr>
            <w:rStyle w:val="Hyperlink"/>
            <w:noProof/>
          </w:rPr>
          <w:t>Social, Environment, and Economic Impacts</w:t>
        </w:r>
        <w:r>
          <w:rPr>
            <w:noProof/>
            <w:webHidden/>
          </w:rPr>
          <w:tab/>
        </w:r>
        <w:r>
          <w:rPr>
            <w:noProof/>
            <w:webHidden/>
          </w:rPr>
          <w:fldChar w:fldCharType="begin"/>
        </w:r>
        <w:r>
          <w:rPr>
            <w:noProof/>
            <w:webHidden/>
          </w:rPr>
          <w:instrText xml:space="preserve"> PAGEREF _Toc167563808 \h </w:instrText>
        </w:r>
        <w:r>
          <w:rPr>
            <w:noProof/>
            <w:webHidden/>
          </w:rPr>
        </w:r>
        <w:r>
          <w:rPr>
            <w:noProof/>
            <w:webHidden/>
          </w:rPr>
          <w:fldChar w:fldCharType="separate"/>
        </w:r>
        <w:r>
          <w:rPr>
            <w:noProof/>
            <w:webHidden/>
          </w:rPr>
          <w:t>23</w:t>
        </w:r>
        <w:r>
          <w:rPr>
            <w:noProof/>
            <w:webHidden/>
          </w:rPr>
          <w:fldChar w:fldCharType="end"/>
        </w:r>
      </w:hyperlink>
    </w:p>
    <w:p w14:paraId="61701E5B" w14:textId="46D6F89E" w:rsidR="001E0B0D" w:rsidRDefault="001E0B0D">
      <w:pPr>
        <w:pStyle w:val="TOC2"/>
        <w:tabs>
          <w:tab w:val="left" w:pos="960"/>
          <w:tab w:val="right" w:leader="dot" w:pos="9060"/>
        </w:tabs>
        <w:rPr>
          <w:rFonts w:asciiTheme="minorHAnsi" w:eastAsiaTheme="minorEastAsia" w:hAnsiTheme="minorHAnsi" w:cstheme="minorBidi"/>
          <w:noProof/>
          <w:kern w:val="2"/>
          <w:szCs w:val="24"/>
          <w14:ligatures w14:val="standardContextual"/>
        </w:rPr>
      </w:pPr>
      <w:hyperlink w:anchor="_Toc167563809" w:history="1">
        <w:r w:rsidRPr="003A170F">
          <w:rPr>
            <w:rStyle w:val="Hyperlink"/>
            <w:noProof/>
          </w:rPr>
          <w:t>5.3</w:t>
        </w:r>
        <w:r>
          <w:rPr>
            <w:rFonts w:asciiTheme="minorHAnsi" w:eastAsiaTheme="minorEastAsia" w:hAnsiTheme="minorHAnsi" w:cstheme="minorBidi"/>
            <w:noProof/>
            <w:kern w:val="2"/>
            <w:szCs w:val="24"/>
            <w14:ligatures w14:val="standardContextual"/>
          </w:rPr>
          <w:tab/>
        </w:r>
        <w:r w:rsidRPr="003A170F">
          <w:rPr>
            <w:rStyle w:val="Hyperlink"/>
            <w:noProof/>
          </w:rPr>
          <w:t>Recommendation for Future Research</w:t>
        </w:r>
        <w:r>
          <w:rPr>
            <w:noProof/>
            <w:webHidden/>
          </w:rPr>
          <w:tab/>
        </w:r>
        <w:r>
          <w:rPr>
            <w:noProof/>
            <w:webHidden/>
          </w:rPr>
          <w:fldChar w:fldCharType="begin"/>
        </w:r>
        <w:r>
          <w:rPr>
            <w:noProof/>
            <w:webHidden/>
          </w:rPr>
          <w:instrText xml:space="preserve"> PAGEREF _Toc167563809 \h </w:instrText>
        </w:r>
        <w:r>
          <w:rPr>
            <w:noProof/>
            <w:webHidden/>
          </w:rPr>
        </w:r>
        <w:r>
          <w:rPr>
            <w:noProof/>
            <w:webHidden/>
          </w:rPr>
          <w:fldChar w:fldCharType="separate"/>
        </w:r>
        <w:r>
          <w:rPr>
            <w:noProof/>
            <w:webHidden/>
          </w:rPr>
          <w:t>23</w:t>
        </w:r>
        <w:r>
          <w:rPr>
            <w:noProof/>
            <w:webHidden/>
          </w:rPr>
          <w:fldChar w:fldCharType="end"/>
        </w:r>
      </w:hyperlink>
    </w:p>
    <w:p w14:paraId="2549629A" w14:textId="768548F5" w:rsidR="001E0B0D" w:rsidRDefault="001E0B0D">
      <w:pPr>
        <w:pStyle w:val="TOC1"/>
        <w:tabs>
          <w:tab w:val="right" w:leader="dot" w:pos="9060"/>
        </w:tabs>
        <w:rPr>
          <w:rFonts w:asciiTheme="minorHAnsi" w:eastAsiaTheme="minorEastAsia" w:hAnsiTheme="minorHAnsi" w:cstheme="minorBidi"/>
          <w:noProof/>
          <w:kern w:val="2"/>
          <w:szCs w:val="24"/>
          <w14:ligatures w14:val="standardContextual"/>
        </w:rPr>
      </w:pPr>
      <w:hyperlink w:anchor="_Toc167563810" w:history="1">
        <w:r w:rsidRPr="003A170F">
          <w:rPr>
            <w:rStyle w:val="Hyperlink"/>
            <w:noProof/>
          </w:rPr>
          <w:t>REFERENCES</w:t>
        </w:r>
        <w:r>
          <w:rPr>
            <w:noProof/>
            <w:webHidden/>
          </w:rPr>
          <w:tab/>
        </w:r>
        <w:r>
          <w:rPr>
            <w:noProof/>
            <w:webHidden/>
          </w:rPr>
          <w:fldChar w:fldCharType="begin"/>
        </w:r>
        <w:r>
          <w:rPr>
            <w:noProof/>
            <w:webHidden/>
          </w:rPr>
          <w:instrText xml:space="preserve"> PAGEREF _Toc167563810 \h </w:instrText>
        </w:r>
        <w:r>
          <w:rPr>
            <w:noProof/>
            <w:webHidden/>
          </w:rPr>
        </w:r>
        <w:r>
          <w:rPr>
            <w:noProof/>
            <w:webHidden/>
          </w:rPr>
          <w:fldChar w:fldCharType="separate"/>
        </w:r>
        <w:r>
          <w:rPr>
            <w:noProof/>
            <w:webHidden/>
          </w:rPr>
          <w:t>24</w:t>
        </w:r>
        <w:r>
          <w:rPr>
            <w:noProof/>
            <w:webHidden/>
          </w:rPr>
          <w:fldChar w:fldCharType="end"/>
        </w:r>
      </w:hyperlink>
    </w:p>
    <w:p w14:paraId="0B5863BF" w14:textId="31966673" w:rsidR="001E0B0D" w:rsidRDefault="001E0B0D">
      <w:pPr>
        <w:pStyle w:val="TOC1"/>
        <w:tabs>
          <w:tab w:val="right" w:leader="dot" w:pos="9060"/>
        </w:tabs>
        <w:rPr>
          <w:rFonts w:asciiTheme="minorHAnsi" w:eastAsiaTheme="minorEastAsia" w:hAnsiTheme="minorHAnsi" w:cstheme="minorBidi"/>
          <w:noProof/>
          <w:kern w:val="2"/>
          <w:szCs w:val="24"/>
          <w14:ligatures w14:val="standardContextual"/>
        </w:rPr>
      </w:pPr>
      <w:hyperlink w:anchor="_Toc167563811" w:history="1">
        <w:r w:rsidRPr="003A170F">
          <w:rPr>
            <w:rStyle w:val="Hyperlink"/>
            <w:noProof/>
          </w:rPr>
          <w:t>APPENDIX</w:t>
        </w:r>
        <w:r>
          <w:rPr>
            <w:noProof/>
            <w:webHidden/>
          </w:rPr>
          <w:tab/>
        </w:r>
        <w:r>
          <w:rPr>
            <w:noProof/>
            <w:webHidden/>
          </w:rPr>
          <w:fldChar w:fldCharType="begin"/>
        </w:r>
        <w:r>
          <w:rPr>
            <w:noProof/>
            <w:webHidden/>
          </w:rPr>
          <w:instrText xml:space="preserve"> PAGEREF _Toc167563811 \h </w:instrText>
        </w:r>
        <w:r>
          <w:rPr>
            <w:noProof/>
            <w:webHidden/>
          </w:rPr>
        </w:r>
        <w:r>
          <w:rPr>
            <w:noProof/>
            <w:webHidden/>
          </w:rPr>
          <w:fldChar w:fldCharType="separate"/>
        </w:r>
        <w:r>
          <w:rPr>
            <w:noProof/>
            <w:webHidden/>
          </w:rPr>
          <w:t>5.A</w:t>
        </w:r>
        <w:r>
          <w:rPr>
            <w:noProof/>
            <w:webHidden/>
          </w:rPr>
          <w:fldChar w:fldCharType="end"/>
        </w:r>
      </w:hyperlink>
    </w:p>
    <w:p w14:paraId="6A0093FD" w14:textId="58F759E5" w:rsidR="00AB5101" w:rsidRPr="0003772F" w:rsidRDefault="003319E8" w:rsidP="007D3322">
      <w:pPr>
        <w:pStyle w:val="Title"/>
        <w:spacing w:line="480" w:lineRule="auto"/>
        <w:jc w:val="left"/>
      </w:pPr>
      <w:r w:rsidRPr="0003772F">
        <w:fldChar w:fldCharType="end"/>
      </w:r>
    </w:p>
    <w:p w14:paraId="6E12BAF4" w14:textId="0A36E8DF" w:rsidR="00D06D44" w:rsidRPr="001E0B0D" w:rsidRDefault="00D06D44" w:rsidP="00222016">
      <w:pPr>
        <w:spacing w:line="480" w:lineRule="auto"/>
        <w:rPr>
          <w:lang w:val="vi-VN"/>
        </w:rPr>
      </w:pPr>
    </w:p>
    <w:p w14:paraId="680DFCBA" w14:textId="679F659E" w:rsidR="00072FF2" w:rsidRDefault="001E0B0D" w:rsidP="00900302">
      <w:pPr>
        <w:pStyle w:val="Heading1"/>
      </w:pPr>
      <w:r>
        <w:lastRenderedPageBreak/>
        <w:t>TỔNG</w:t>
      </w:r>
      <w:r>
        <w:rPr>
          <w:lang w:val="vi-VN"/>
        </w:rPr>
        <w:t xml:space="preserve"> QUÁT NGÀNH</w:t>
      </w:r>
    </w:p>
    <w:p w14:paraId="299F0DC7" w14:textId="6B690A30" w:rsidR="000326AD" w:rsidRPr="000326AD" w:rsidRDefault="00F04A59" w:rsidP="00F04A59">
      <w:pPr>
        <w:spacing w:line="480" w:lineRule="auto"/>
        <w:jc w:val="both"/>
      </w:pPr>
      <w:r w:rsidRPr="00F04A59">
        <w:t>The "Related Work" section in a report provides essential context for the research by presenting a summary of prior research and literature relevant to the study. This section typically comprises three key components: "Overview," "Literature Review," and "Key References."</w:t>
      </w:r>
    </w:p>
    <w:p w14:paraId="2B5C5C2E" w14:textId="45BF84E6" w:rsidR="00072FF2" w:rsidRDefault="001E0B0D" w:rsidP="00072FF2">
      <w:pPr>
        <w:pStyle w:val="Heading2"/>
      </w:pPr>
      <w:r>
        <w:t>Tổng</w:t>
      </w:r>
      <w:r>
        <w:rPr>
          <w:lang w:val="vi-VN"/>
        </w:rPr>
        <w:t xml:space="preserve"> quát</w:t>
      </w:r>
    </w:p>
    <w:p w14:paraId="1C0DD13E" w14:textId="1773176A" w:rsidR="00F04A59" w:rsidRDefault="001E0B0D" w:rsidP="009E7494">
      <w:pPr>
        <w:spacing w:line="276" w:lineRule="auto"/>
        <w:jc w:val="both"/>
        <w:rPr>
          <w:lang w:val="vi-VN"/>
        </w:rPr>
      </w:pPr>
      <w:r>
        <w:t>Hiện</w:t>
      </w:r>
      <w:r>
        <w:rPr>
          <w:lang w:val="vi-VN"/>
        </w:rPr>
        <w:t xml:space="preserve"> nay, em chưa có tìm được chính xác báo cáo về thị trường ngành này ở Việt Nam, tuy nhiên một vài kết quả dưới đây, có thể cho anh vài cái nhìn kĩ hơn : </w:t>
      </w:r>
    </w:p>
    <w:p w14:paraId="3FA88716" w14:textId="189C60D9" w:rsidR="001E0B0D" w:rsidRDefault="009E7494" w:rsidP="009E7494">
      <w:pPr>
        <w:pStyle w:val="ListParagraph"/>
        <w:numPr>
          <w:ilvl w:val="0"/>
          <w:numId w:val="118"/>
        </w:numPr>
        <w:spacing w:line="276" w:lineRule="auto"/>
        <w:jc w:val="both"/>
        <w:rPr>
          <w:lang w:val="vi-VN"/>
        </w:rPr>
      </w:pPr>
      <w:r>
        <w:rPr>
          <w:lang w:val="vi-VN"/>
        </w:rPr>
        <w:t xml:space="preserve">Nguồn trang Metric : </w:t>
      </w:r>
    </w:p>
    <w:p w14:paraId="5183DAA8" w14:textId="77777777" w:rsidR="009E7494" w:rsidRPr="009E7494" w:rsidRDefault="009E7494" w:rsidP="009E7494">
      <w:pPr>
        <w:pStyle w:val="ListParagraph"/>
        <w:numPr>
          <w:ilvl w:val="0"/>
          <w:numId w:val="119"/>
        </w:numPr>
        <w:spacing w:line="276" w:lineRule="auto"/>
        <w:jc w:val="both"/>
        <w:rPr>
          <w:lang w:val="vi-VN"/>
        </w:rPr>
      </w:pPr>
      <w:r w:rsidRPr="009E7494">
        <w:rPr>
          <w:lang w:val="vi-VN"/>
        </w:rPr>
        <w:t>Doanh thu thị trường chụp ảnh cưới trong 12 tháng qua đạt 10,5 tỷ đồng, tăng trưởng 173,7% so với 6 tháng liền kề.</w:t>
      </w:r>
    </w:p>
    <w:p w14:paraId="4A684B01" w14:textId="77777777" w:rsidR="009E7494" w:rsidRPr="009E7494" w:rsidRDefault="009E7494" w:rsidP="009E7494">
      <w:pPr>
        <w:pStyle w:val="ListParagraph"/>
        <w:numPr>
          <w:ilvl w:val="0"/>
          <w:numId w:val="119"/>
        </w:numPr>
        <w:spacing w:line="276" w:lineRule="auto"/>
        <w:jc w:val="both"/>
        <w:rPr>
          <w:lang w:val="vi-VN"/>
        </w:rPr>
      </w:pPr>
      <w:r w:rsidRPr="009E7494">
        <w:rPr>
          <w:lang w:val="vi-VN"/>
        </w:rPr>
        <w:t>Phân khúc khách hàng phổ biến là những người có thu nhập trung bình, chiếm 90% tổng số khách hàng.</w:t>
      </w:r>
    </w:p>
    <w:p w14:paraId="16FBDAAF" w14:textId="1E123564" w:rsidR="009E7494" w:rsidRDefault="009E7494" w:rsidP="009E7494">
      <w:pPr>
        <w:pStyle w:val="ListParagraph"/>
        <w:numPr>
          <w:ilvl w:val="0"/>
          <w:numId w:val="119"/>
        </w:numPr>
        <w:spacing w:line="276" w:lineRule="auto"/>
        <w:jc w:val="both"/>
        <w:rPr>
          <w:lang w:val="vi-VN"/>
        </w:rPr>
      </w:pPr>
      <w:r w:rsidRPr="009E7494">
        <w:rPr>
          <w:lang w:val="vi-VN"/>
        </w:rPr>
        <w:t>Các xu hướng thị trường nổi bật bao gồm chụp ảnh cưới ngoại cảnh, chụp ảnh cưới phong cách Hàn Quốc, chụp ảnh cưới phóng sự.</w:t>
      </w:r>
    </w:p>
    <w:p w14:paraId="2946A0EB" w14:textId="77777777" w:rsidR="009E7494" w:rsidRPr="009E7494" w:rsidRDefault="009E7494" w:rsidP="009E7494">
      <w:pPr>
        <w:pStyle w:val="ListParagraph"/>
        <w:numPr>
          <w:ilvl w:val="0"/>
          <w:numId w:val="119"/>
        </w:numPr>
        <w:spacing w:line="276" w:lineRule="auto"/>
        <w:jc w:val="both"/>
        <w:rPr>
          <w:lang w:val="vi-VN"/>
        </w:rPr>
      </w:pPr>
      <w:r w:rsidRPr="009E7494">
        <w:rPr>
          <w:lang w:val="vi-VN"/>
        </w:rPr>
        <w:t>Thị trường studio áo cưới tại Việt Nam đang có tiềm năng phát triển lớn do nhu cầu ngày càng cao của người dân.</w:t>
      </w:r>
    </w:p>
    <w:p w14:paraId="62E0C7A3" w14:textId="600A2626" w:rsidR="009E7494" w:rsidRPr="009E7494" w:rsidRDefault="009E7494" w:rsidP="009E7494">
      <w:pPr>
        <w:pStyle w:val="ListParagraph"/>
        <w:numPr>
          <w:ilvl w:val="0"/>
          <w:numId w:val="119"/>
        </w:numPr>
        <w:spacing w:line="276" w:lineRule="auto"/>
        <w:jc w:val="both"/>
        <w:rPr>
          <w:lang w:val="vi-VN"/>
        </w:rPr>
      </w:pPr>
      <w:r w:rsidRPr="009E7494">
        <w:rPr>
          <w:lang w:val="vi-VN"/>
        </w:rPr>
        <w:t xml:space="preserve">Để thành công trong thị trường này, cần có chiến lược marketing phù hợp, tập trung vào phân khúc khách hàng mục tiêu và cung cấp dịch vụ chất lượng </w:t>
      </w:r>
      <w:r>
        <w:rPr>
          <w:lang w:val="vi-VN"/>
        </w:rPr>
        <w:t>cao.</w:t>
      </w:r>
    </w:p>
    <w:p w14:paraId="7C138B76" w14:textId="483A0187" w:rsidR="00072FF2" w:rsidRDefault="009E7494" w:rsidP="00072FF2">
      <w:pPr>
        <w:pStyle w:val="Heading2"/>
      </w:pPr>
      <w:r>
        <w:t>Một</w:t>
      </w:r>
      <w:r>
        <w:rPr>
          <w:lang w:val="vi-VN"/>
        </w:rPr>
        <w:t xml:space="preserve"> vài dự án nổi bật</w:t>
      </w:r>
    </w:p>
    <w:p w14:paraId="589BFDFD" w14:textId="5842BE8C" w:rsidR="00F769CD" w:rsidRDefault="001E0B0D" w:rsidP="00117A3A">
      <w:pPr>
        <w:spacing w:line="480" w:lineRule="auto"/>
        <w:jc w:val="both"/>
        <w:rPr>
          <w:lang w:val="vi-VN"/>
        </w:rPr>
      </w:pPr>
      <w:r>
        <w:t>Một</w:t>
      </w:r>
      <w:r>
        <w:rPr>
          <w:lang w:val="vi-VN"/>
        </w:rPr>
        <w:t xml:space="preserve"> vài dự án studio chụp ảnh cưới, chụp hình lưu niệm hiện nay tại Việt Nam : </w:t>
      </w:r>
    </w:p>
    <w:p w14:paraId="345FB76C" w14:textId="39A3D93F" w:rsidR="001E0B0D" w:rsidRPr="001E0B0D" w:rsidRDefault="001E0B0D" w:rsidP="001E0B0D">
      <w:pPr>
        <w:pStyle w:val="ListParagraph"/>
        <w:numPr>
          <w:ilvl w:val="0"/>
          <w:numId w:val="117"/>
        </w:numPr>
        <w:spacing w:line="480" w:lineRule="auto"/>
        <w:jc w:val="both"/>
        <w:rPr>
          <w:lang w:val="vi-VN"/>
        </w:rPr>
      </w:pPr>
      <w:r>
        <w:rPr>
          <w:rStyle w:val="Strong"/>
        </w:rPr>
        <w:t>Cái đẹp Studio:</w:t>
      </w:r>
      <w:r>
        <w:t>Chuỗi studio ảnh cưới cao cấp với nhiều chi nhánh tại Hà Nội, TP. Hồ Chí Minh, Đà Nẵng và Nha Trang. Cái đẹp Studio được biết đến với phong cách ảnh hiện đại, trẻ trung và dịch vụ khách hàng chuyên nghiệp.</w:t>
      </w:r>
    </w:p>
    <w:p w14:paraId="413D915D" w14:textId="624BBBE1" w:rsidR="001E0B0D" w:rsidRDefault="001E0B0D" w:rsidP="001E0B0D">
      <w:pPr>
        <w:pStyle w:val="ListParagraph"/>
        <w:numPr>
          <w:ilvl w:val="0"/>
          <w:numId w:val="117"/>
        </w:numPr>
        <w:spacing w:line="480" w:lineRule="auto"/>
        <w:jc w:val="both"/>
        <w:rPr>
          <w:lang w:val="vi-VN"/>
        </w:rPr>
      </w:pPr>
      <w:r>
        <w:rPr>
          <w:rStyle w:val="Strong"/>
        </w:rPr>
        <w:t>L'amour Wedding Studio:</w:t>
      </w:r>
      <w:r>
        <w:t>Studio ảnh cưới chuyên về phong cách Hàn Quốc với những bộ ảnh cưới lãng mạn, ngọt ngào. L'amour Wedding Studio có đội ngũ nhiếp ảnh gia giàu kinh nghiệm và trang phục cưới đa dạng, phong phú.</w:t>
      </w:r>
    </w:p>
    <w:p w14:paraId="4CE6CFF3" w14:textId="7290E1A1" w:rsidR="001E0B0D" w:rsidRDefault="001E0B0D" w:rsidP="001E0B0D">
      <w:pPr>
        <w:pStyle w:val="ListParagraph"/>
        <w:numPr>
          <w:ilvl w:val="0"/>
          <w:numId w:val="117"/>
        </w:numPr>
        <w:spacing w:line="480" w:lineRule="auto"/>
        <w:jc w:val="both"/>
        <w:rPr>
          <w:lang w:val="vi-VN"/>
        </w:rPr>
      </w:pPr>
      <w:r>
        <w:rPr>
          <w:rStyle w:val="Strong"/>
        </w:rPr>
        <w:t>Diva Studio:</w:t>
      </w:r>
      <w:r>
        <w:t>Studio ảnh cưới với phong cách đa dạng, từ cổ điển đến hiện đại, từ trẻ trung đến thanh lịch. Diva Studio có nhiều gói chụp ảnh cưới phù hợp với nhu cầu và ngân sách của khách hàng</w:t>
      </w:r>
    </w:p>
    <w:p w14:paraId="6B06AA00" w14:textId="4872098A" w:rsidR="001E0B0D" w:rsidRDefault="001E0B0D" w:rsidP="001E0B0D">
      <w:pPr>
        <w:pStyle w:val="ListParagraph"/>
        <w:numPr>
          <w:ilvl w:val="0"/>
          <w:numId w:val="117"/>
        </w:numPr>
        <w:spacing w:line="480" w:lineRule="auto"/>
        <w:jc w:val="both"/>
        <w:rPr>
          <w:lang w:val="vi-VN"/>
        </w:rPr>
      </w:pPr>
      <w:r>
        <w:rPr>
          <w:rStyle w:val="Strong"/>
        </w:rPr>
        <w:lastRenderedPageBreak/>
        <w:t>N Bridal Studio:</w:t>
      </w:r>
      <w:r>
        <w:t xml:space="preserve">Studio ảnh cưới chuyên về chụp ảnh cưới ngoại cảnh với những khung cảnh thiên nhiên tuyệt đẹp. AN Bridal Studio có đội ngũ nhiếp ảnh gia sáng tạo và luôn cập nhật những xu hướng mới nhất trong ngành ảnh </w:t>
      </w:r>
      <w:r>
        <w:t>cưới</w:t>
      </w:r>
      <w:r>
        <w:rPr>
          <w:lang w:val="vi-VN"/>
        </w:rPr>
        <w:t xml:space="preserve">. </w:t>
      </w:r>
    </w:p>
    <w:p w14:paraId="3B6FA8EC" w14:textId="08F5FBDF" w:rsidR="001E0B0D" w:rsidRPr="001E0B0D" w:rsidRDefault="001E0B0D" w:rsidP="001E0B0D">
      <w:pPr>
        <w:pStyle w:val="ListParagraph"/>
        <w:numPr>
          <w:ilvl w:val="0"/>
          <w:numId w:val="117"/>
        </w:numPr>
        <w:spacing w:line="480" w:lineRule="auto"/>
        <w:jc w:val="both"/>
        <w:rPr>
          <w:lang w:val="vi-VN"/>
        </w:rPr>
      </w:pPr>
      <w:r>
        <w:rPr>
          <w:rStyle w:val="Strong"/>
        </w:rPr>
        <w:t>Miley Wedding:</w:t>
      </w:r>
      <w:r>
        <w:t>Studio ảnh cưới chuyên về chụp ảnh cưới phóng sự với những khoảnh khắc tự nhiên, đời thường của cô dâu chú rể. Miley Wedding có đội ngũ nhiếp ảnh gia tinh tế và khả năng bắt khoảnh khắc nhạy bén</w:t>
      </w:r>
    </w:p>
    <w:p w14:paraId="5EB41D73" w14:textId="451F320E" w:rsidR="00900302" w:rsidRDefault="009E7494" w:rsidP="00900302">
      <w:pPr>
        <w:pStyle w:val="Heading2"/>
      </w:pPr>
      <w:r>
        <w:t>Cạnh</w:t>
      </w:r>
      <w:r>
        <w:rPr>
          <w:lang w:val="vi-VN"/>
        </w:rPr>
        <w:t xml:space="preserve"> tranh</w:t>
      </w:r>
    </w:p>
    <w:p w14:paraId="41C61F52" w14:textId="4DC34B3D" w:rsidR="009E7494" w:rsidRDefault="00E96CB6" w:rsidP="00095CEF">
      <w:pPr>
        <w:spacing w:line="480" w:lineRule="auto"/>
        <w:jc w:val="both"/>
        <w:rPr>
          <w:lang w:val="vi-VN"/>
        </w:rPr>
      </w:pPr>
      <w:r>
        <w:t>Có</w:t>
      </w:r>
      <w:r>
        <w:rPr>
          <w:lang w:val="vi-VN"/>
        </w:rPr>
        <w:t xml:space="preserve"> thể nói nhu cầu ngày càng cao, và sự lựa chọn của khách hàng sẽ ngày càng đa dạng. Khi mà đối thủ cạnh tranh ngày càng nhiều : </w:t>
      </w:r>
    </w:p>
    <w:p w14:paraId="1EFB902F" w14:textId="77777777" w:rsidR="00E96CB6" w:rsidRPr="00E96CB6" w:rsidRDefault="00E96CB6" w:rsidP="00E96CB6">
      <w:pPr>
        <w:pStyle w:val="ListParagraph"/>
        <w:numPr>
          <w:ilvl w:val="0"/>
          <w:numId w:val="121"/>
        </w:numPr>
        <w:spacing w:line="480" w:lineRule="auto"/>
        <w:jc w:val="both"/>
        <w:rPr>
          <w:lang w:val="vi-VN"/>
        </w:rPr>
      </w:pPr>
      <w:r w:rsidRPr="00E96CB6">
        <w:rPr>
          <w:lang w:val="vi-VN"/>
        </w:rPr>
        <w:t>Số lượng studio ảnh cưới ngày càng mọc lên như nấm sau mưa trên khắp cả nước.</w:t>
      </w:r>
    </w:p>
    <w:p w14:paraId="33D723AE" w14:textId="20BD7654" w:rsidR="00E96CB6" w:rsidRPr="00E96CB6" w:rsidRDefault="00E96CB6" w:rsidP="00E96CB6">
      <w:pPr>
        <w:pStyle w:val="ListParagraph"/>
        <w:numPr>
          <w:ilvl w:val="0"/>
          <w:numId w:val="121"/>
        </w:numPr>
        <w:spacing w:line="480" w:lineRule="auto"/>
        <w:jc w:val="both"/>
        <w:rPr>
          <w:lang w:val="vi-VN"/>
        </w:rPr>
      </w:pPr>
      <w:r w:rsidRPr="00E96CB6">
        <w:rPr>
          <w:lang w:val="vi-VN"/>
        </w:rPr>
        <w:t>Cả studio ảnh cưới lớn, nhỏ, chuyên nghiệp và không chuyên nghiệp đều tham gia và</w:t>
      </w:r>
      <w:r>
        <w:rPr>
          <w:lang w:val="vi-VN"/>
        </w:rPr>
        <w:t xml:space="preserve"> </w:t>
      </w:r>
      <w:r w:rsidRPr="00E96CB6">
        <w:rPr>
          <w:lang w:val="vi-VN"/>
        </w:rPr>
        <w:t>thị trường.</w:t>
      </w:r>
    </w:p>
    <w:p w14:paraId="678719C4" w14:textId="5F80A46C" w:rsidR="00E96CB6" w:rsidRDefault="00E96CB6" w:rsidP="00E96CB6">
      <w:pPr>
        <w:pStyle w:val="ListParagraph"/>
        <w:numPr>
          <w:ilvl w:val="0"/>
          <w:numId w:val="121"/>
        </w:numPr>
        <w:spacing w:line="480" w:lineRule="auto"/>
        <w:jc w:val="both"/>
        <w:rPr>
          <w:lang w:val="vi-VN"/>
        </w:rPr>
      </w:pPr>
      <w:r w:rsidRPr="00E96CB6">
        <w:rPr>
          <w:lang w:val="vi-VN"/>
        </w:rPr>
        <w:t>Cạnh tranh gay gắt về giá cả, dịch vụ và chất lượng sản phẩm.</w:t>
      </w:r>
    </w:p>
    <w:p w14:paraId="572E5DDF" w14:textId="52269743" w:rsidR="00E96CB6" w:rsidRDefault="00E96CB6" w:rsidP="00E96CB6">
      <w:pPr>
        <w:spacing w:line="480" w:lineRule="auto"/>
        <w:jc w:val="both"/>
        <w:rPr>
          <w:lang w:val="vi-VN"/>
        </w:rPr>
      </w:pPr>
      <w:r>
        <w:rPr>
          <w:lang w:val="vi-VN"/>
        </w:rPr>
        <w:t xml:space="preserve">Hoặc sự cạnh tranh từ chính khách hàng khi : </w:t>
      </w:r>
    </w:p>
    <w:p w14:paraId="3882134B" w14:textId="77777777" w:rsidR="00E96CB6" w:rsidRPr="00E96CB6" w:rsidRDefault="00E96CB6" w:rsidP="00E96CB6">
      <w:pPr>
        <w:pStyle w:val="ListParagraph"/>
        <w:numPr>
          <w:ilvl w:val="0"/>
          <w:numId w:val="121"/>
        </w:numPr>
        <w:spacing w:line="480" w:lineRule="auto"/>
        <w:jc w:val="both"/>
        <w:rPr>
          <w:lang w:val="vi-VN"/>
        </w:rPr>
      </w:pPr>
      <w:r w:rsidRPr="00E96CB6">
        <w:rPr>
          <w:lang w:val="vi-VN"/>
        </w:rPr>
        <w:t>Khách hàng ngày càng có nhiều lựa chọn do sự đa dạng của các studio ảnh cưới.</w:t>
      </w:r>
    </w:p>
    <w:p w14:paraId="712AF1F2" w14:textId="77777777" w:rsidR="00E96CB6" w:rsidRPr="00E96CB6" w:rsidRDefault="00E96CB6" w:rsidP="00E96CB6">
      <w:pPr>
        <w:pStyle w:val="ListParagraph"/>
        <w:numPr>
          <w:ilvl w:val="0"/>
          <w:numId w:val="121"/>
        </w:numPr>
        <w:spacing w:line="480" w:lineRule="auto"/>
        <w:jc w:val="both"/>
        <w:rPr>
          <w:lang w:val="vi-VN"/>
        </w:rPr>
      </w:pPr>
      <w:r w:rsidRPr="00E96CB6">
        <w:rPr>
          <w:lang w:val="vi-VN"/>
        </w:rPr>
        <w:t>Khách hàng có thể tự chụp ảnh cưới, ảnh lưu niệm bằng điện thoại thông minh hoặc máy ảnh cá nhân.</w:t>
      </w:r>
    </w:p>
    <w:p w14:paraId="0282112B" w14:textId="1790B89E" w:rsidR="00E96CB6" w:rsidRPr="00E96CB6" w:rsidRDefault="00E96CB6" w:rsidP="00E96CB6">
      <w:pPr>
        <w:pStyle w:val="ListParagraph"/>
        <w:numPr>
          <w:ilvl w:val="0"/>
          <w:numId w:val="121"/>
        </w:numPr>
        <w:spacing w:line="480" w:lineRule="auto"/>
        <w:jc w:val="both"/>
        <w:rPr>
          <w:lang w:val="vi-VN"/>
        </w:rPr>
      </w:pPr>
      <w:r w:rsidRPr="00E96CB6">
        <w:rPr>
          <w:lang w:val="vi-VN"/>
        </w:rPr>
        <w:t>Khách hàng có thể sử dụng các dịch vụ chụp ảnh cưới, ảnh lưu niệm giá rẻ từ các nhiếp ảnh gia tự do.</w:t>
      </w:r>
    </w:p>
    <w:p w14:paraId="3BD7A387" w14:textId="198D19AA" w:rsidR="009E7494" w:rsidRDefault="009E7494" w:rsidP="009E7494">
      <w:pPr>
        <w:pStyle w:val="Heading2"/>
        <w:rPr>
          <w:lang w:val="vi-VN"/>
        </w:rPr>
      </w:pPr>
      <w:r>
        <w:rPr>
          <w:lang w:val="vi-VN"/>
        </w:rPr>
        <w:t>Nguyên nhân thất bại thường gặp</w:t>
      </w:r>
    </w:p>
    <w:p w14:paraId="48EE6359" w14:textId="4F0A85ED" w:rsidR="009E7494" w:rsidRDefault="009E7494" w:rsidP="009E7494">
      <w:pPr>
        <w:spacing w:line="360" w:lineRule="auto"/>
        <w:rPr>
          <w:lang w:val="vi-VN"/>
        </w:rPr>
      </w:pPr>
      <w:r>
        <w:rPr>
          <w:lang w:val="vi-VN"/>
        </w:rPr>
        <w:t xml:space="preserve">Một vài nguyên nhân chính, em sẽ liệt kê dưới đây : </w:t>
      </w:r>
    </w:p>
    <w:p w14:paraId="27A26F2C" w14:textId="7828108C" w:rsidR="009E7494" w:rsidRDefault="009E7494" w:rsidP="009E7494">
      <w:pPr>
        <w:pStyle w:val="ListParagraph"/>
        <w:numPr>
          <w:ilvl w:val="0"/>
          <w:numId w:val="117"/>
        </w:numPr>
        <w:spacing w:line="360" w:lineRule="auto"/>
        <w:rPr>
          <w:lang w:val="vi-VN"/>
        </w:rPr>
      </w:pPr>
      <w:r>
        <w:t xml:space="preserve">Quản lý tài chính kém hiệu </w:t>
      </w:r>
      <w:r>
        <w:t>quả</w:t>
      </w:r>
      <w:r>
        <w:rPr>
          <w:lang w:val="vi-VN"/>
        </w:rPr>
        <w:t xml:space="preserve">: </w:t>
      </w:r>
    </w:p>
    <w:p w14:paraId="7CAF0C5D" w14:textId="77777777" w:rsidR="009E7494" w:rsidRPr="009E7494" w:rsidRDefault="009E7494" w:rsidP="009E7494">
      <w:pPr>
        <w:pStyle w:val="ListParagraph"/>
        <w:numPr>
          <w:ilvl w:val="0"/>
          <w:numId w:val="120"/>
        </w:numPr>
        <w:spacing w:line="360" w:lineRule="auto"/>
        <w:rPr>
          <w:lang w:val="vi-VN"/>
        </w:rPr>
      </w:pPr>
      <w:r w:rsidRPr="009E7494">
        <w:rPr>
          <w:lang w:val="vi-VN"/>
        </w:rPr>
        <w:t>Chi phí hoạt động quá cao so với doanh thu.</w:t>
      </w:r>
    </w:p>
    <w:p w14:paraId="627A3E59" w14:textId="77777777" w:rsidR="009E7494" w:rsidRPr="009E7494" w:rsidRDefault="009E7494" w:rsidP="009E7494">
      <w:pPr>
        <w:pStyle w:val="ListParagraph"/>
        <w:numPr>
          <w:ilvl w:val="0"/>
          <w:numId w:val="120"/>
        </w:numPr>
        <w:spacing w:line="360" w:lineRule="auto"/>
        <w:rPr>
          <w:lang w:val="vi-VN"/>
        </w:rPr>
      </w:pPr>
      <w:r w:rsidRPr="009E7494">
        <w:rPr>
          <w:lang w:val="vi-VN"/>
        </w:rPr>
        <w:t>Không có kế hoạch kinh doanh rõ ràng và hiệu quả.</w:t>
      </w:r>
    </w:p>
    <w:p w14:paraId="06B6D233" w14:textId="77777777" w:rsidR="009E7494" w:rsidRPr="009E7494" w:rsidRDefault="009E7494" w:rsidP="009E7494">
      <w:pPr>
        <w:pStyle w:val="ListParagraph"/>
        <w:numPr>
          <w:ilvl w:val="0"/>
          <w:numId w:val="120"/>
        </w:numPr>
        <w:spacing w:line="360" w:lineRule="auto"/>
        <w:rPr>
          <w:lang w:val="vi-VN"/>
        </w:rPr>
      </w:pPr>
      <w:r w:rsidRPr="009E7494">
        <w:rPr>
          <w:lang w:val="vi-VN"/>
        </w:rPr>
        <w:t>Quản lý tài chính thiếu minh bạch và kiểm soát.</w:t>
      </w:r>
    </w:p>
    <w:p w14:paraId="5ADD0E5B" w14:textId="2EAA974A" w:rsidR="009E7494" w:rsidRDefault="009E7494" w:rsidP="009E7494">
      <w:pPr>
        <w:pStyle w:val="ListParagraph"/>
        <w:numPr>
          <w:ilvl w:val="0"/>
          <w:numId w:val="120"/>
        </w:numPr>
        <w:spacing w:line="360" w:lineRule="auto"/>
        <w:rPr>
          <w:lang w:val="vi-VN"/>
        </w:rPr>
      </w:pPr>
      <w:r w:rsidRPr="009E7494">
        <w:rPr>
          <w:lang w:val="vi-VN"/>
        </w:rPr>
        <w:t>Gặp khó khăn trong việc huy động vốn và quản lý dòng tiền</w:t>
      </w:r>
    </w:p>
    <w:p w14:paraId="7EA72A72" w14:textId="6A75D59B" w:rsidR="009E7494" w:rsidRDefault="009E7494" w:rsidP="009E7494">
      <w:pPr>
        <w:spacing w:line="360" w:lineRule="auto"/>
        <w:rPr>
          <w:lang w:val="vi-VN"/>
        </w:rPr>
      </w:pPr>
      <w:r>
        <w:rPr>
          <w:lang w:val="vi-VN"/>
        </w:rPr>
        <w:lastRenderedPageBreak/>
        <w:t>Bên cạnh đó, còn các nguyên nhân khác như :</w:t>
      </w:r>
    </w:p>
    <w:p w14:paraId="3B14BB8E" w14:textId="34F42658" w:rsidR="009E7494" w:rsidRDefault="009E7494" w:rsidP="009E7494">
      <w:pPr>
        <w:pStyle w:val="ListParagraph"/>
        <w:numPr>
          <w:ilvl w:val="0"/>
          <w:numId w:val="117"/>
        </w:numPr>
        <w:spacing w:line="360" w:lineRule="auto"/>
        <w:rPr>
          <w:lang w:val="vi-VN"/>
        </w:rPr>
      </w:pPr>
      <w:r>
        <w:t>Marketing yếu kém:</w:t>
      </w:r>
    </w:p>
    <w:p w14:paraId="5A583117" w14:textId="174C9AD1" w:rsidR="009E7494" w:rsidRDefault="009E7494" w:rsidP="009E7494">
      <w:pPr>
        <w:pStyle w:val="ListParagraph"/>
        <w:numPr>
          <w:ilvl w:val="0"/>
          <w:numId w:val="117"/>
        </w:numPr>
        <w:spacing w:line="360" w:lineRule="auto"/>
        <w:rPr>
          <w:lang w:val="vi-VN"/>
        </w:rPr>
      </w:pPr>
      <w:r>
        <w:t>Chất lượng dịch vụ thấp:</w:t>
      </w:r>
    </w:p>
    <w:p w14:paraId="534DC4D8" w14:textId="237A8C23" w:rsidR="009E7494" w:rsidRDefault="009E7494" w:rsidP="009E7494">
      <w:pPr>
        <w:pStyle w:val="ListParagraph"/>
        <w:numPr>
          <w:ilvl w:val="0"/>
          <w:numId w:val="117"/>
        </w:numPr>
        <w:spacing w:line="360" w:lineRule="auto"/>
        <w:rPr>
          <w:lang w:val="vi-VN"/>
        </w:rPr>
      </w:pPr>
      <w:r>
        <w:t>Cạnh tranh gay gắt:</w:t>
      </w:r>
    </w:p>
    <w:p w14:paraId="1FC63AA5" w14:textId="63E36384" w:rsidR="009E7494" w:rsidRDefault="009E7494" w:rsidP="009E7494">
      <w:pPr>
        <w:pStyle w:val="ListParagraph"/>
        <w:numPr>
          <w:ilvl w:val="0"/>
          <w:numId w:val="117"/>
        </w:numPr>
        <w:spacing w:line="360" w:lineRule="auto"/>
        <w:rPr>
          <w:lang w:val="vi-VN"/>
        </w:rPr>
      </w:pPr>
      <w:r>
        <w:t>Thiếu sự thích nghi với xu hướng thị trường:</w:t>
      </w:r>
    </w:p>
    <w:p w14:paraId="4E344C61" w14:textId="4A2D572A" w:rsidR="009E7494" w:rsidRDefault="009E7494" w:rsidP="009E7494">
      <w:pPr>
        <w:pStyle w:val="ListParagraph"/>
        <w:numPr>
          <w:ilvl w:val="0"/>
          <w:numId w:val="117"/>
        </w:numPr>
        <w:spacing w:line="360" w:lineRule="auto"/>
        <w:rPr>
          <w:lang w:val="vi-VN"/>
        </w:rPr>
      </w:pPr>
      <w:r>
        <w:t>Vấn đề về cơ sở vật chất:</w:t>
      </w:r>
    </w:p>
    <w:p w14:paraId="42428BC4" w14:textId="77777777" w:rsidR="00E96CB6" w:rsidRDefault="009E7494" w:rsidP="00E96CB6">
      <w:pPr>
        <w:pStyle w:val="ListParagraph"/>
        <w:numPr>
          <w:ilvl w:val="0"/>
          <w:numId w:val="117"/>
        </w:numPr>
        <w:spacing w:line="360" w:lineRule="auto"/>
        <w:rPr>
          <w:lang w:val="vi-VN"/>
        </w:rPr>
      </w:pPr>
      <w:r>
        <w:t>Vấn đề về nhân sự</w:t>
      </w:r>
      <w:bookmarkStart w:id="2" w:name="_Toc167563786"/>
    </w:p>
    <w:p w14:paraId="25914121" w14:textId="1BD129F0" w:rsidR="006662D1" w:rsidRPr="00E96CB6" w:rsidRDefault="0036381E" w:rsidP="00E96CB6">
      <w:pPr>
        <w:pStyle w:val="Heading1"/>
        <w:rPr>
          <w:lang w:val="vi-VN"/>
        </w:rPr>
      </w:pPr>
      <w:r>
        <w:lastRenderedPageBreak/>
        <w:t>MÔ</w:t>
      </w:r>
      <w:r w:rsidRPr="00E96CB6">
        <w:rPr>
          <w:lang w:val="vi-VN"/>
        </w:rPr>
        <w:t xml:space="preserve"> HÌNH KINH DOANH</w:t>
      </w:r>
      <w:bookmarkEnd w:id="2"/>
    </w:p>
    <w:p w14:paraId="026B49E9" w14:textId="2B9E3AAA" w:rsidR="00327DA2" w:rsidRPr="00327DA2" w:rsidRDefault="00327DA2" w:rsidP="00327DA2">
      <w:pPr>
        <w:spacing w:line="480" w:lineRule="auto"/>
        <w:jc w:val="both"/>
      </w:pPr>
      <w:r w:rsidRPr="00327DA2">
        <w:t>A methodology section in this report outlines the systematic approach used to conduct research, gather data, and analyze information. Two key components often included in this section are "Approach Comparison and Selection" and "Proposed Concept Design."</w:t>
      </w:r>
    </w:p>
    <w:p w14:paraId="2415BCEC" w14:textId="3CDE215D" w:rsidR="00D4694D" w:rsidRDefault="006D6711" w:rsidP="00D4694D">
      <w:pPr>
        <w:pStyle w:val="Heading2"/>
      </w:pPr>
      <w:bookmarkStart w:id="3" w:name="_Toc167563787"/>
      <w:r w:rsidRPr="006D6711">
        <w:rPr>
          <w:noProof/>
        </w:rPr>
        <w:drawing>
          <wp:anchor distT="0" distB="0" distL="114300" distR="114300" simplePos="0" relativeHeight="251658240" behindDoc="1" locked="0" layoutInCell="1" allowOverlap="1" wp14:anchorId="446FF7F1" wp14:editId="5C635EB1">
            <wp:simplePos x="0" y="0"/>
            <wp:positionH relativeFrom="column">
              <wp:posOffset>-291465</wp:posOffset>
            </wp:positionH>
            <wp:positionV relativeFrom="paragraph">
              <wp:posOffset>510540</wp:posOffset>
            </wp:positionV>
            <wp:extent cx="6687185" cy="3241040"/>
            <wp:effectExtent l="0" t="0" r="0" b="0"/>
            <wp:wrapTight wrapText="bothSides">
              <wp:wrapPolygon edited="0">
                <wp:start x="0" y="0"/>
                <wp:lineTo x="0" y="21456"/>
                <wp:lineTo x="19014" y="21456"/>
                <wp:lineTo x="21536" y="20821"/>
                <wp:lineTo x="21536" y="18409"/>
                <wp:lineTo x="19014" y="18282"/>
                <wp:lineTo x="19014" y="4063"/>
                <wp:lineTo x="21413" y="3809"/>
                <wp:lineTo x="21536" y="0"/>
                <wp:lineTo x="0" y="0"/>
              </wp:wrapPolygon>
            </wp:wrapTight>
            <wp:docPr id="87555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7185" cy="3241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81E">
        <w:t>BUSINESS</w:t>
      </w:r>
      <w:r w:rsidR="0036381E">
        <w:rPr>
          <w:lang w:val="vi-VN"/>
        </w:rPr>
        <w:t xml:space="preserve"> MODEL CANVAS</w:t>
      </w:r>
      <w:bookmarkEnd w:id="3"/>
    </w:p>
    <w:p w14:paraId="0FE1326C" w14:textId="3461E0EB" w:rsidR="009760A4" w:rsidRDefault="006D6711" w:rsidP="006D6711">
      <w:pPr>
        <w:pStyle w:val="Heading2"/>
        <w:rPr>
          <w:lang w:val="vi-VN"/>
        </w:rPr>
      </w:pPr>
      <w:bookmarkStart w:id="4" w:name="_Toc167563788"/>
      <w:r w:rsidRPr="006D6711">
        <w:t>Tổng quát tiếp cận vấn đề</w:t>
      </w:r>
      <w:bookmarkEnd w:id="4"/>
    </w:p>
    <w:p w14:paraId="2ED83737" w14:textId="73F36B63" w:rsidR="00926653" w:rsidRDefault="00926653" w:rsidP="00926653">
      <w:pPr>
        <w:pStyle w:val="Heading3"/>
        <w:rPr>
          <w:lang w:val="vi-VN"/>
        </w:rPr>
      </w:pPr>
      <w:bookmarkStart w:id="5" w:name="_Toc167563789"/>
      <w:r>
        <w:rPr>
          <w:lang w:val="vi-VN"/>
        </w:rPr>
        <w:t>Vấn đề đặt ra</w:t>
      </w:r>
      <w:bookmarkEnd w:id="5"/>
    </w:p>
    <w:p w14:paraId="4364210D" w14:textId="77777777" w:rsidR="00926653" w:rsidRDefault="00926653" w:rsidP="00926653">
      <w:pPr>
        <w:rPr>
          <w:lang w:val="vi-VN"/>
        </w:rPr>
      </w:pPr>
      <w:r>
        <w:rPr>
          <w:lang w:val="vi-VN"/>
        </w:rPr>
        <w:t xml:space="preserve">Khảo sát thông tin tại </w:t>
      </w:r>
      <w:hyperlink r:id="rId12" w:history="1">
        <w:r w:rsidRPr="00673C9B">
          <w:rPr>
            <w:rStyle w:val="Hyperlink"/>
            <w:lang w:val="vi-VN"/>
          </w:rPr>
          <w:t>Santino Vietnam</w:t>
        </w:r>
      </w:hyperlink>
      <w:r>
        <w:rPr>
          <w:lang w:val="vi-VN"/>
        </w:rPr>
        <w:t xml:space="preserve">, </w:t>
      </w:r>
      <w:hyperlink r:id="rId13" w:history="1">
        <w:r w:rsidRPr="00673C9B">
          <w:rPr>
            <w:rStyle w:val="Hyperlink"/>
            <w:lang w:val="vi-VN"/>
          </w:rPr>
          <w:t>Lavender</w:t>
        </w:r>
      </w:hyperlink>
      <w:r>
        <w:rPr>
          <w:lang w:val="vi-VN"/>
        </w:rPr>
        <w:t xml:space="preserve"> và trang thông tin một vài </w:t>
      </w:r>
      <w:hyperlink r:id="rId14" w:history="1">
        <w:r w:rsidRPr="00673C9B">
          <w:rPr>
            <w:rStyle w:val="Hyperlink"/>
            <w:lang w:val="vi-VN"/>
          </w:rPr>
          <w:t>studio</w:t>
        </w:r>
      </w:hyperlink>
      <w:r>
        <w:rPr>
          <w:lang w:val="vi-VN"/>
        </w:rPr>
        <w:t xml:space="preserve"> tại Hà Nội, em tổng kết một vài vấn đề tồn đọng trong lĩnh vực này như sau : </w:t>
      </w:r>
    </w:p>
    <w:p w14:paraId="7354C7D6" w14:textId="77777777" w:rsidR="00926653" w:rsidRPr="00673C9B" w:rsidRDefault="00926653" w:rsidP="00926653">
      <w:pPr>
        <w:pStyle w:val="ListParagraph"/>
        <w:numPr>
          <w:ilvl w:val="0"/>
          <w:numId w:val="14"/>
        </w:numPr>
        <w:rPr>
          <w:lang w:val="vi-VN"/>
        </w:rPr>
      </w:pPr>
      <w:r w:rsidRPr="00673C9B">
        <w:rPr>
          <w:lang w:val="vi-VN"/>
        </w:rPr>
        <w:t>Chất lượng dịch vụ không đồng đều:</w:t>
      </w:r>
    </w:p>
    <w:p w14:paraId="16834DF6" w14:textId="77777777" w:rsidR="00926653" w:rsidRPr="00673C9B" w:rsidRDefault="00926653" w:rsidP="00926653">
      <w:pPr>
        <w:pStyle w:val="ListParagraph"/>
        <w:numPr>
          <w:ilvl w:val="0"/>
          <w:numId w:val="15"/>
        </w:numPr>
        <w:rPr>
          <w:lang w:val="vi-VN"/>
        </w:rPr>
      </w:pPr>
      <w:r w:rsidRPr="00673C9B">
        <w:rPr>
          <w:lang w:val="vi-VN"/>
        </w:rPr>
        <w:t>Do thiếu kinh nghiệm và trang thiết bị hiện đại, một số studio nhỏ không thể đảm bảo chất lượng ảnh chụp đạt chuẩn.</w:t>
      </w:r>
    </w:p>
    <w:p w14:paraId="46529B87" w14:textId="77777777" w:rsidR="00926653" w:rsidRPr="00673C9B" w:rsidRDefault="00926653" w:rsidP="00926653">
      <w:pPr>
        <w:pStyle w:val="ListParagraph"/>
        <w:numPr>
          <w:ilvl w:val="0"/>
          <w:numId w:val="15"/>
        </w:numPr>
        <w:rPr>
          <w:lang w:val="vi-VN"/>
        </w:rPr>
      </w:pPr>
      <w:r w:rsidRPr="00673C9B">
        <w:rPr>
          <w:lang w:val="vi-VN"/>
        </w:rPr>
        <w:t>Kỹ năng của nhiếp ảnh gia không đồng đều, dẫn đến chất lượng ảnh chụp khác nhau giữa các studio.</w:t>
      </w:r>
    </w:p>
    <w:p w14:paraId="6A25569E" w14:textId="77777777" w:rsidR="00926653" w:rsidRPr="00673C9B" w:rsidRDefault="00926653" w:rsidP="00926653">
      <w:pPr>
        <w:pStyle w:val="ListParagraph"/>
        <w:numPr>
          <w:ilvl w:val="0"/>
          <w:numId w:val="15"/>
        </w:numPr>
        <w:rPr>
          <w:lang w:val="vi-VN"/>
        </w:rPr>
      </w:pPr>
      <w:r w:rsidRPr="00673C9B">
        <w:rPr>
          <w:lang w:val="vi-VN"/>
        </w:rPr>
        <w:t>Quy trình chụp ảnh và hậu kỳ chưa chuyên nghiệp, ảnh chụp thiếu sáng tạo và chỉnh sửa sơ sài.</w:t>
      </w:r>
    </w:p>
    <w:p w14:paraId="3578DDAA" w14:textId="77777777" w:rsidR="00926653" w:rsidRDefault="00926653" w:rsidP="00926653">
      <w:pPr>
        <w:pStyle w:val="ListParagraph"/>
        <w:numPr>
          <w:ilvl w:val="0"/>
          <w:numId w:val="14"/>
        </w:numPr>
        <w:rPr>
          <w:lang w:val="vi-VN"/>
        </w:rPr>
      </w:pPr>
      <w:r>
        <w:t>Thiếu sự uy tín và minh bạch</w:t>
      </w:r>
      <w:r>
        <w:rPr>
          <w:lang w:val="vi-VN"/>
        </w:rPr>
        <w:t xml:space="preserve"> :</w:t>
      </w:r>
    </w:p>
    <w:p w14:paraId="78DC9CAB" w14:textId="77777777" w:rsidR="00926653" w:rsidRPr="00673C9B" w:rsidRDefault="00926653" w:rsidP="00926653">
      <w:pPr>
        <w:pStyle w:val="ListParagraph"/>
        <w:numPr>
          <w:ilvl w:val="0"/>
          <w:numId w:val="16"/>
        </w:numPr>
        <w:rPr>
          <w:lang w:val="vi-VN"/>
        </w:rPr>
      </w:pPr>
      <w:r w:rsidRPr="00673C9B">
        <w:rPr>
          <w:lang w:val="vi-VN"/>
        </w:rPr>
        <w:t>Một số studio nhỏ đưa ra những lời hứa hẹn không thực tế về chất lượng dịch vụ và giá cả.</w:t>
      </w:r>
    </w:p>
    <w:p w14:paraId="42734B20" w14:textId="77777777" w:rsidR="00926653" w:rsidRPr="00673C9B" w:rsidRDefault="00926653" w:rsidP="00926653">
      <w:pPr>
        <w:pStyle w:val="ListParagraph"/>
        <w:numPr>
          <w:ilvl w:val="0"/>
          <w:numId w:val="16"/>
        </w:numPr>
        <w:rPr>
          <w:lang w:val="vi-VN"/>
        </w:rPr>
      </w:pPr>
      <w:r w:rsidRPr="00673C9B">
        <w:rPr>
          <w:lang w:val="vi-VN"/>
        </w:rPr>
        <w:t>Hợp đồng dịch vụ không rõ ràng, thiếu các điều khoản cụ thể về trách nhiệm của hai bên.</w:t>
      </w:r>
    </w:p>
    <w:p w14:paraId="5C15DFF8" w14:textId="77777777" w:rsidR="00926653" w:rsidRDefault="00926653" w:rsidP="00926653">
      <w:pPr>
        <w:pStyle w:val="ListParagraph"/>
        <w:numPr>
          <w:ilvl w:val="0"/>
          <w:numId w:val="16"/>
        </w:numPr>
        <w:rPr>
          <w:lang w:val="vi-VN"/>
        </w:rPr>
      </w:pPr>
      <w:r w:rsidRPr="00673C9B">
        <w:rPr>
          <w:lang w:val="vi-VN"/>
        </w:rPr>
        <w:t xml:space="preserve">Khó khăn trong việc khiếu nại và đòi bồi thường thiệt hại khi xảy ra vấn </w:t>
      </w:r>
      <w:r>
        <w:rPr>
          <w:lang w:val="vi-VN"/>
        </w:rPr>
        <w:t>đề.</w:t>
      </w:r>
    </w:p>
    <w:p w14:paraId="4E3E02A9" w14:textId="77777777" w:rsidR="00926653" w:rsidRDefault="00926653" w:rsidP="00926653">
      <w:pPr>
        <w:rPr>
          <w:lang w:val="vi-VN"/>
        </w:rPr>
      </w:pPr>
    </w:p>
    <w:p w14:paraId="3BF8F7DE" w14:textId="77777777" w:rsidR="00926653" w:rsidRDefault="00926653" w:rsidP="00926653">
      <w:pPr>
        <w:pStyle w:val="ListParagraph"/>
        <w:numPr>
          <w:ilvl w:val="0"/>
          <w:numId w:val="14"/>
        </w:numPr>
        <w:rPr>
          <w:lang w:val="vi-VN"/>
        </w:rPr>
      </w:pPr>
      <w:r>
        <w:t>Cạnh tranh gay gắt</w:t>
      </w:r>
      <w:r>
        <w:rPr>
          <w:lang w:val="vi-VN"/>
        </w:rPr>
        <w:t xml:space="preserve"> : </w:t>
      </w:r>
    </w:p>
    <w:p w14:paraId="5949DDC2" w14:textId="77777777" w:rsidR="00926653" w:rsidRPr="00673C9B" w:rsidRDefault="00926653" w:rsidP="00926653">
      <w:pPr>
        <w:pStyle w:val="ListParagraph"/>
        <w:numPr>
          <w:ilvl w:val="0"/>
          <w:numId w:val="17"/>
        </w:numPr>
        <w:rPr>
          <w:lang w:val="vi-VN"/>
        </w:rPr>
      </w:pPr>
      <w:r w:rsidRPr="00673C9B">
        <w:rPr>
          <w:lang w:val="vi-VN"/>
        </w:rPr>
        <w:t>Thị trường chụp ảnh cưới, chụp hình kỉ niệm tại Hà Nội có rất nhiều studio nhỏ, dẫn đến sự cạnh tranh gay gắt.</w:t>
      </w:r>
    </w:p>
    <w:p w14:paraId="01CD3AB7" w14:textId="77777777" w:rsidR="00926653" w:rsidRPr="00673C9B" w:rsidRDefault="00926653" w:rsidP="00926653">
      <w:pPr>
        <w:pStyle w:val="ListParagraph"/>
        <w:numPr>
          <w:ilvl w:val="0"/>
          <w:numId w:val="17"/>
        </w:numPr>
        <w:rPr>
          <w:lang w:val="vi-VN"/>
        </w:rPr>
      </w:pPr>
      <w:r w:rsidRPr="00673C9B">
        <w:rPr>
          <w:lang w:val="vi-VN"/>
        </w:rPr>
        <w:t>Các studio thường xuyên tung ra các chương trình khuyến mãi, giảm giá để thu hút khách hàng.</w:t>
      </w:r>
    </w:p>
    <w:p w14:paraId="39522CC9" w14:textId="77777777" w:rsidR="00926653" w:rsidRDefault="00926653" w:rsidP="00926653">
      <w:pPr>
        <w:pStyle w:val="ListParagraph"/>
        <w:numPr>
          <w:ilvl w:val="0"/>
          <w:numId w:val="17"/>
        </w:numPr>
        <w:rPr>
          <w:lang w:val="vi-VN"/>
        </w:rPr>
      </w:pPr>
      <w:r w:rsidRPr="00673C9B">
        <w:rPr>
          <w:lang w:val="vi-VN"/>
        </w:rPr>
        <w:t>Chất lượng dịch vụ có thể bị ảnh hưởng do áp lực cạnh tranh về giá cả.</w:t>
      </w:r>
    </w:p>
    <w:p w14:paraId="208CFE9B" w14:textId="77777777" w:rsidR="00926653" w:rsidRDefault="00926653" w:rsidP="00926653">
      <w:pPr>
        <w:rPr>
          <w:lang w:val="vi-VN"/>
        </w:rPr>
      </w:pPr>
    </w:p>
    <w:p w14:paraId="5C1033C8" w14:textId="77777777" w:rsidR="00926653" w:rsidRDefault="00926653" w:rsidP="00926653">
      <w:pPr>
        <w:pStyle w:val="ListParagraph"/>
        <w:numPr>
          <w:ilvl w:val="0"/>
          <w:numId w:val="14"/>
        </w:numPr>
        <w:rPr>
          <w:lang w:val="vi-VN"/>
        </w:rPr>
      </w:pPr>
      <w:r>
        <w:t>Thiếu sự sáng tạo và đổi mới:</w:t>
      </w:r>
    </w:p>
    <w:p w14:paraId="749F77B0" w14:textId="77777777" w:rsidR="00926653" w:rsidRPr="0036381E" w:rsidRDefault="00926653" w:rsidP="00926653">
      <w:pPr>
        <w:pStyle w:val="ListParagraph"/>
        <w:numPr>
          <w:ilvl w:val="0"/>
          <w:numId w:val="18"/>
        </w:numPr>
        <w:rPr>
          <w:lang w:val="vi-VN"/>
        </w:rPr>
      </w:pPr>
      <w:r w:rsidRPr="0036381E">
        <w:rPr>
          <w:lang w:val="vi-VN"/>
        </w:rPr>
        <w:t>Một số studio nhỏ sử dụng những phong cách chụp ảnh cũ kỹ, thiếu sáng tạo.</w:t>
      </w:r>
    </w:p>
    <w:p w14:paraId="24BF9AB1" w14:textId="77777777" w:rsidR="00926653" w:rsidRPr="0036381E" w:rsidRDefault="00926653" w:rsidP="00926653">
      <w:pPr>
        <w:pStyle w:val="ListParagraph"/>
        <w:numPr>
          <w:ilvl w:val="0"/>
          <w:numId w:val="18"/>
        </w:numPr>
        <w:rPr>
          <w:lang w:val="vi-VN"/>
        </w:rPr>
      </w:pPr>
      <w:r w:rsidRPr="0036381E">
        <w:rPr>
          <w:lang w:val="vi-VN"/>
        </w:rPr>
        <w:t>Ý tưởng chụp ảnh đơn điệu, không đáp ứng được nhu cầu đa dạng của khách hàng.</w:t>
      </w:r>
    </w:p>
    <w:p w14:paraId="659E4699" w14:textId="77777777" w:rsidR="00926653" w:rsidRDefault="00926653" w:rsidP="00926653">
      <w:pPr>
        <w:pStyle w:val="ListParagraph"/>
        <w:numPr>
          <w:ilvl w:val="0"/>
          <w:numId w:val="18"/>
        </w:numPr>
        <w:rPr>
          <w:lang w:val="vi-VN"/>
        </w:rPr>
      </w:pPr>
      <w:r w:rsidRPr="0036381E">
        <w:rPr>
          <w:lang w:val="vi-VN"/>
        </w:rPr>
        <w:t xml:space="preserve">Khó khăn trong việc bắt kịp xu hướng chụp ảnh cưới, chụp hình kỉ niệm mới </w:t>
      </w:r>
      <w:r>
        <w:rPr>
          <w:lang w:val="vi-VN"/>
        </w:rPr>
        <w:t>nhất.</w:t>
      </w:r>
    </w:p>
    <w:p w14:paraId="040754AC" w14:textId="77777777" w:rsidR="00926653" w:rsidRDefault="00926653" w:rsidP="00926653">
      <w:pPr>
        <w:rPr>
          <w:lang w:val="vi-VN"/>
        </w:rPr>
      </w:pPr>
    </w:p>
    <w:p w14:paraId="2847EBFB" w14:textId="77777777" w:rsidR="00926653" w:rsidRDefault="00926653" w:rsidP="00926653">
      <w:pPr>
        <w:pStyle w:val="ListParagraph"/>
        <w:numPr>
          <w:ilvl w:val="0"/>
          <w:numId w:val="14"/>
        </w:numPr>
        <w:rPr>
          <w:lang w:val="vi-VN"/>
        </w:rPr>
      </w:pPr>
      <w:r>
        <w:t>Dịch vụ khách hàng chưa tốt:</w:t>
      </w:r>
    </w:p>
    <w:p w14:paraId="6A34B713" w14:textId="77777777" w:rsidR="00926653" w:rsidRPr="0036381E" w:rsidRDefault="00926653" w:rsidP="00926653">
      <w:pPr>
        <w:pStyle w:val="ListParagraph"/>
        <w:numPr>
          <w:ilvl w:val="0"/>
          <w:numId w:val="19"/>
        </w:numPr>
        <w:rPr>
          <w:lang w:val="vi-VN"/>
        </w:rPr>
      </w:pPr>
      <w:r w:rsidRPr="0036381E">
        <w:rPr>
          <w:lang w:val="vi-VN"/>
        </w:rPr>
        <w:t>Thái độ phục vụ của nhân viên thiếu chuyên nghiệp, thiếu nhiệt tình.</w:t>
      </w:r>
    </w:p>
    <w:p w14:paraId="03604B44" w14:textId="77777777" w:rsidR="00926653" w:rsidRPr="0036381E" w:rsidRDefault="00926653" w:rsidP="00926653">
      <w:pPr>
        <w:pStyle w:val="ListParagraph"/>
        <w:numPr>
          <w:ilvl w:val="0"/>
          <w:numId w:val="19"/>
        </w:numPr>
        <w:rPr>
          <w:lang w:val="vi-VN"/>
        </w:rPr>
      </w:pPr>
      <w:r w:rsidRPr="0036381E">
        <w:rPr>
          <w:lang w:val="vi-VN"/>
        </w:rPr>
        <w:t>Thời gian phản hồi chậm trễ, không giải đáp thắc mắc của khách hàng kịp thời.</w:t>
      </w:r>
    </w:p>
    <w:p w14:paraId="587E930E" w14:textId="6C6D67CD" w:rsidR="001139AC" w:rsidRPr="001139AC" w:rsidRDefault="00926653" w:rsidP="00926653">
      <w:pPr>
        <w:pStyle w:val="ListParagraph"/>
        <w:numPr>
          <w:ilvl w:val="0"/>
          <w:numId w:val="19"/>
        </w:numPr>
        <w:rPr>
          <w:lang w:val="vi-VN"/>
        </w:rPr>
      </w:pPr>
      <w:r w:rsidRPr="0036381E">
        <w:rPr>
          <w:lang w:val="vi-VN"/>
        </w:rPr>
        <w:t>Quá trình đặt lịch, thanh toán và nhận sản phẩm rườm rà, phức tạp.</w:t>
      </w:r>
    </w:p>
    <w:p w14:paraId="73EABE8B" w14:textId="737A2D65" w:rsidR="0036381E" w:rsidRDefault="0036381E" w:rsidP="0036381E">
      <w:pPr>
        <w:pStyle w:val="Heading3"/>
        <w:rPr>
          <w:lang w:val="vi-VN"/>
        </w:rPr>
      </w:pPr>
      <w:bookmarkStart w:id="6" w:name="_Toc167563790"/>
      <w:r>
        <w:rPr>
          <w:lang w:val="vi-VN"/>
        </w:rPr>
        <w:t>Yêu cầu đặt ra</w:t>
      </w:r>
      <w:bookmarkEnd w:id="6"/>
    </w:p>
    <w:p w14:paraId="0E35E46F" w14:textId="447BC0F8" w:rsidR="0036381E" w:rsidRDefault="0036381E" w:rsidP="0036381E">
      <w:pPr>
        <w:rPr>
          <w:lang w:val="vi-VN"/>
        </w:rPr>
      </w:pPr>
      <w:r>
        <w:rPr>
          <w:lang w:val="vi-VN"/>
        </w:rPr>
        <w:t xml:space="preserve">Để có thể mở khắc phục những vấn đề kể trên, thì quán chụp hình cần phải đáp ứng những điều kiện sau : </w:t>
      </w:r>
    </w:p>
    <w:p w14:paraId="4ABEABB1" w14:textId="42FFFC05" w:rsidR="0036381E" w:rsidRPr="0036381E" w:rsidRDefault="0036381E" w:rsidP="0036381E">
      <w:pPr>
        <w:pStyle w:val="ListParagraph"/>
        <w:numPr>
          <w:ilvl w:val="0"/>
          <w:numId w:val="22"/>
        </w:numPr>
        <w:rPr>
          <w:b/>
          <w:bCs/>
          <w:lang w:val="vi-VN"/>
        </w:rPr>
      </w:pPr>
      <w:r w:rsidRPr="0036381E">
        <w:rPr>
          <w:b/>
          <w:bCs/>
          <w:lang w:val="vi-VN"/>
        </w:rPr>
        <w:t>Nâng cao chất lượng dịch vụ:</w:t>
      </w:r>
    </w:p>
    <w:p w14:paraId="0FCD8D88" w14:textId="77777777" w:rsidR="0036381E" w:rsidRPr="0036381E" w:rsidRDefault="0036381E" w:rsidP="0036381E">
      <w:pPr>
        <w:pStyle w:val="ListParagraph"/>
        <w:numPr>
          <w:ilvl w:val="0"/>
          <w:numId w:val="21"/>
        </w:numPr>
        <w:rPr>
          <w:lang w:val="vi-VN"/>
        </w:rPr>
      </w:pPr>
      <w:r w:rsidRPr="0036381E">
        <w:rPr>
          <w:lang w:val="vi-VN"/>
        </w:rPr>
        <w:t>Đầu tư trang thiết bị hiện đại, sử dụng máy ảnh, ống kính chất lượng cao.</w:t>
      </w:r>
    </w:p>
    <w:p w14:paraId="5BBB40EB" w14:textId="77777777" w:rsidR="0036381E" w:rsidRPr="0036381E" w:rsidRDefault="0036381E" w:rsidP="0036381E">
      <w:pPr>
        <w:pStyle w:val="ListParagraph"/>
        <w:numPr>
          <w:ilvl w:val="0"/>
          <w:numId w:val="21"/>
        </w:numPr>
        <w:rPr>
          <w:lang w:val="vi-VN"/>
        </w:rPr>
      </w:pPr>
      <w:r w:rsidRPr="0036381E">
        <w:rPr>
          <w:lang w:val="vi-VN"/>
        </w:rPr>
        <w:t>Tham gia các khóa học đào tạo nhiếp ảnh chuyên nghiệp cho đội ngũ nhân viên.</w:t>
      </w:r>
    </w:p>
    <w:p w14:paraId="39B65F26" w14:textId="77777777" w:rsidR="0036381E" w:rsidRPr="0036381E" w:rsidRDefault="0036381E" w:rsidP="0036381E">
      <w:pPr>
        <w:pStyle w:val="ListParagraph"/>
        <w:numPr>
          <w:ilvl w:val="0"/>
          <w:numId w:val="21"/>
        </w:numPr>
        <w:rPr>
          <w:lang w:val="vi-VN"/>
        </w:rPr>
      </w:pPr>
      <w:r w:rsidRPr="0036381E">
        <w:rPr>
          <w:lang w:val="vi-VN"/>
        </w:rPr>
        <w:t>Áp dụng quy trình chụp ảnh và hậu kỳ bài bản, chuyên nghiệp.</w:t>
      </w:r>
    </w:p>
    <w:p w14:paraId="483F15F3" w14:textId="246CFE3D" w:rsidR="0036381E" w:rsidRDefault="0036381E" w:rsidP="0036381E">
      <w:pPr>
        <w:pStyle w:val="ListParagraph"/>
        <w:numPr>
          <w:ilvl w:val="0"/>
          <w:numId w:val="21"/>
        </w:numPr>
        <w:rPr>
          <w:lang w:val="vi-VN"/>
        </w:rPr>
      </w:pPr>
      <w:r w:rsidRPr="0036381E">
        <w:rPr>
          <w:lang w:val="vi-VN"/>
        </w:rPr>
        <w:t>Cập nhật xu hướng chụp ảnh cưới, chụp hình kỉ niệm mới nhất để mang đến những sản phẩm sáng tạo và độc đáo cho khách hàng.</w:t>
      </w:r>
    </w:p>
    <w:p w14:paraId="501F7A1F" w14:textId="77777777" w:rsidR="0036381E" w:rsidRDefault="0036381E" w:rsidP="0036381E">
      <w:pPr>
        <w:ind w:left="360"/>
        <w:rPr>
          <w:lang w:val="vi-VN"/>
        </w:rPr>
      </w:pPr>
    </w:p>
    <w:p w14:paraId="30BC9826" w14:textId="3C990EB0" w:rsidR="0036381E" w:rsidRPr="0036381E" w:rsidRDefault="0036381E" w:rsidP="0036381E">
      <w:pPr>
        <w:pStyle w:val="ListParagraph"/>
        <w:numPr>
          <w:ilvl w:val="0"/>
          <w:numId w:val="22"/>
        </w:numPr>
        <w:rPr>
          <w:b/>
          <w:bCs/>
          <w:lang w:val="vi-VN"/>
        </w:rPr>
      </w:pPr>
      <w:r w:rsidRPr="0036381E">
        <w:rPr>
          <w:b/>
          <w:bCs/>
        </w:rPr>
        <w:t>Đảm bảo uy tín và minh bạch:</w:t>
      </w:r>
    </w:p>
    <w:p w14:paraId="6582EC16" w14:textId="77777777" w:rsidR="0036381E" w:rsidRPr="0036381E" w:rsidRDefault="0036381E" w:rsidP="0036381E">
      <w:pPr>
        <w:pStyle w:val="ListParagraph"/>
        <w:numPr>
          <w:ilvl w:val="0"/>
          <w:numId w:val="23"/>
        </w:numPr>
        <w:rPr>
          <w:lang w:val="vi-VN"/>
        </w:rPr>
      </w:pPr>
      <w:r w:rsidRPr="0036381E">
        <w:rPr>
          <w:lang w:val="vi-VN"/>
        </w:rPr>
        <w:t>Cung cấp thông tin rõ ràng về giá cả, dịch vụ và các điều khoản hợp đồng.</w:t>
      </w:r>
    </w:p>
    <w:p w14:paraId="6AA7E580" w14:textId="77777777" w:rsidR="0036381E" w:rsidRPr="0036381E" w:rsidRDefault="0036381E" w:rsidP="0036381E">
      <w:pPr>
        <w:pStyle w:val="ListParagraph"/>
        <w:numPr>
          <w:ilvl w:val="0"/>
          <w:numId w:val="23"/>
        </w:numPr>
        <w:rPr>
          <w:lang w:val="vi-VN"/>
        </w:rPr>
      </w:pPr>
      <w:r w:rsidRPr="0036381E">
        <w:rPr>
          <w:lang w:val="vi-VN"/>
        </w:rPr>
        <w:t>Cam kết chất lượng dịch vụ và hoàn tiền nếu khách hàng không hài lòng.</w:t>
      </w:r>
    </w:p>
    <w:p w14:paraId="461C53B7" w14:textId="77777777" w:rsidR="0036381E" w:rsidRPr="0036381E" w:rsidRDefault="0036381E" w:rsidP="0036381E">
      <w:pPr>
        <w:pStyle w:val="ListParagraph"/>
        <w:numPr>
          <w:ilvl w:val="0"/>
          <w:numId w:val="23"/>
        </w:numPr>
        <w:rPr>
          <w:lang w:val="vi-VN"/>
        </w:rPr>
      </w:pPr>
      <w:r w:rsidRPr="0036381E">
        <w:rPr>
          <w:lang w:val="vi-VN"/>
        </w:rPr>
        <w:t>Có chính sách bảo hành sản phẩm rõ ràng.</w:t>
      </w:r>
    </w:p>
    <w:p w14:paraId="6020EA03" w14:textId="3452BD50" w:rsidR="0036381E" w:rsidRDefault="0036381E" w:rsidP="0036381E">
      <w:pPr>
        <w:pStyle w:val="ListParagraph"/>
        <w:numPr>
          <w:ilvl w:val="0"/>
          <w:numId w:val="23"/>
        </w:numPr>
        <w:rPr>
          <w:lang w:val="vi-VN"/>
        </w:rPr>
      </w:pPr>
      <w:r w:rsidRPr="0036381E">
        <w:rPr>
          <w:lang w:val="vi-VN"/>
        </w:rPr>
        <w:t>Luôn tôn trọng và lắng nghe ý kiến của khách hàng.</w:t>
      </w:r>
    </w:p>
    <w:p w14:paraId="4DCF513D" w14:textId="190F9E29" w:rsidR="0036381E" w:rsidRDefault="0036381E" w:rsidP="0036381E">
      <w:pPr>
        <w:rPr>
          <w:lang w:val="vi-VN"/>
        </w:rPr>
      </w:pPr>
    </w:p>
    <w:p w14:paraId="5428F178" w14:textId="758CAF86" w:rsidR="0036381E" w:rsidRDefault="0036381E" w:rsidP="0036381E">
      <w:pPr>
        <w:pStyle w:val="ListParagraph"/>
        <w:numPr>
          <w:ilvl w:val="0"/>
          <w:numId w:val="22"/>
        </w:numPr>
        <w:rPr>
          <w:b/>
          <w:bCs/>
          <w:lang w:val="vi-VN"/>
        </w:rPr>
      </w:pPr>
      <w:r w:rsidRPr="0036381E">
        <w:rPr>
          <w:b/>
          <w:bCs/>
        </w:rPr>
        <w:t>Tạo dựng thương hiệu và thu hút khách hàng</w:t>
      </w:r>
    </w:p>
    <w:p w14:paraId="25AEBB83" w14:textId="77777777" w:rsidR="0036381E" w:rsidRPr="0036381E" w:rsidRDefault="0036381E" w:rsidP="0036381E">
      <w:pPr>
        <w:pStyle w:val="ListParagraph"/>
        <w:numPr>
          <w:ilvl w:val="0"/>
          <w:numId w:val="24"/>
        </w:numPr>
        <w:rPr>
          <w:lang w:val="vi-VN"/>
        </w:rPr>
      </w:pPr>
      <w:r w:rsidRPr="0036381E">
        <w:rPr>
          <w:lang w:val="vi-VN"/>
        </w:rPr>
        <w:t>Xây dựng website và fanpage chuyên nghiệp để quảng bá dịch vụ.</w:t>
      </w:r>
    </w:p>
    <w:p w14:paraId="3B5C60B0" w14:textId="77777777" w:rsidR="0036381E" w:rsidRPr="0036381E" w:rsidRDefault="0036381E" w:rsidP="0036381E">
      <w:pPr>
        <w:pStyle w:val="ListParagraph"/>
        <w:numPr>
          <w:ilvl w:val="0"/>
          <w:numId w:val="24"/>
        </w:numPr>
        <w:rPr>
          <w:lang w:val="vi-VN"/>
        </w:rPr>
      </w:pPr>
      <w:r w:rsidRPr="0036381E">
        <w:rPr>
          <w:lang w:val="vi-VN"/>
        </w:rPr>
        <w:t>Tham gia các hội chợ, triển lãm về cưới hỏi.</w:t>
      </w:r>
    </w:p>
    <w:p w14:paraId="61F62072" w14:textId="77777777" w:rsidR="0036381E" w:rsidRPr="0036381E" w:rsidRDefault="0036381E" w:rsidP="0036381E">
      <w:pPr>
        <w:pStyle w:val="ListParagraph"/>
        <w:numPr>
          <w:ilvl w:val="0"/>
          <w:numId w:val="24"/>
        </w:numPr>
        <w:rPr>
          <w:lang w:val="vi-VN"/>
        </w:rPr>
      </w:pPr>
      <w:r w:rsidRPr="0036381E">
        <w:rPr>
          <w:lang w:val="vi-VN"/>
        </w:rPr>
        <w:t>Chạy quảng cáo online và offline để tiếp cận khách hàng tiềm năng.</w:t>
      </w:r>
    </w:p>
    <w:p w14:paraId="3A478D75" w14:textId="77777777" w:rsidR="0036381E" w:rsidRPr="0036381E" w:rsidRDefault="0036381E" w:rsidP="0036381E">
      <w:pPr>
        <w:pStyle w:val="ListParagraph"/>
        <w:numPr>
          <w:ilvl w:val="0"/>
          <w:numId w:val="24"/>
        </w:numPr>
        <w:rPr>
          <w:lang w:val="vi-VN"/>
        </w:rPr>
      </w:pPr>
      <w:r w:rsidRPr="0036381E">
        <w:rPr>
          <w:lang w:val="vi-VN"/>
        </w:rPr>
        <w:t>Tạo dựng chương trình khuyến mãi, ưu đãi hấp dẫn cho khách hàng.</w:t>
      </w:r>
    </w:p>
    <w:p w14:paraId="6C872CAB" w14:textId="660A8563" w:rsidR="0036381E" w:rsidRDefault="0036381E" w:rsidP="0036381E">
      <w:pPr>
        <w:pStyle w:val="ListParagraph"/>
        <w:numPr>
          <w:ilvl w:val="0"/>
          <w:numId w:val="24"/>
        </w:numPr>
        <w:rPr>
          <w:lang w:val="vi-VN"/>
        </w:rPr>
      </w:pPr>
      <w:r w:rsidRPr="0036381E">
        <w:rPr>
          <w:lang w:val="vi-VN"/>
        </w:rPr>
        <w:t>Cung cấp dịch vụ chăm sóc khách hàng chu đáo và tận tình.</w:t>
      </w:r>
    </w:p>
    <w:p w14:paraId="43FA4E80" w14:textId="77777777" w:rsidR="0036381E" w:rsidRDefault="0036381E" w:rsidP="0036381E">
      <w:pPr>
        <w:rPr>
          <w:lang w:val="vi-VN"/>
        </w:rPr>
      </w:pPr>
    </w:p>
    <w:p w14:paraId="7A788514" w14:textId="21C02CA5" w:rsidR="0036381E" w:rsidRDefault="0036381E" w:rsidP="0036381E">
      <w:pPr>
        <w:pStyle w:val="ListParagraph"/>
        <w:numPr>
          <w:ilvl w:val="0"/>
          <w:numId w:val="22"/>
        </w:numPr>
        <w:rPr>
          <w:b/>
          <w:bCs/>
          <w:lang w:val="vi-VN"/>
        </w:rPr>
      </w:pPr>
      <w:r w:rsidRPr="0036381E">
        <w:rPr>
          <w:b/>
          <w:bCs/>
        </w:rPr>
        <w:t>Nâng cao chất lượng dịch vụ khách hàng:</w:t>
      </w:r>
    </w:p>
    <w:p w14:paraId="073A8429" w14:textId="77777777" w:rsidR="0036381E" w:rsidRPr="0036381E" w:rsidRDefault="0036381E" w:rsidP="0036381E">
      <w:pPr>
        <w:pStyle w:val="ListParagraph"/>
        <w:numPr>
          <w:ilvl w:val="0"/>
          <w:numId w:val="25"/>
        </w:numPr>
        <w:rPr>
          <w:lang w:val="vi-VN"/>
        </w:rPr>
      </w:pPr>
      <w:r w:rsidRPr="0036381E">
        <w:rPr>
          <w:lang w:val="vi-VN"/>
        </w:rPr>
        <w:t>Đào tạo bài bản cho đội ngũ nhân viên về kỹ năng giao tiếp, tư vấn khách hàng.</w:t>
      </w:r>
    </w:p>
    <w:p w14:paraId="6AECC001" w14:textId="77777777" w:rsidR="0036381E" w:rsidRPr="0036381E" w:rsidRDefault="0036381E" w:rsidP="0036381E">
      <w:pPr>
        <w:pStyle w:val="ListParagraph"/>
        <w:numPr>
          <w:ilvl w:val="0"/>
          <w:numId w:val="25"/>
        </w:numPr>
        <w:rPr>
          <w:lang w:val="vi-VN"/>
        </w:rPr>
      </w:pPr>
      <w:r w:rsidRPr="0036381E">
        <w:rPr>
          <w:lang w:val="vi-VN"/>
        </w:rPr>
        <w:t>Luôn thái độ niềm nở, nhiệt tình và sẵn sàng hỗ trợ khách hàng.</w:t>
      </w:r>
    </w:p>
    <w:p w14:paraId="178EDF86" w14:textId="77777777" w:rsidR="0036381E" w:rsidRPr="0036381E" w:rsidRDefault="0036381E" w:rsidP="0036381E">
      <w:pPr>
        <w:pStyle w:val="ListParagraph"/>
        <w:numPr>
          <w:ilvl w:val="0"/>
          <w:numId w:val="25"/>
        </w:numPr>
        <w:rPr>
          <w:lang w:val="vi-VN"/>
        </w:rPr>
      </w:pPr>
      <w:r w:rsidRPr="0036381E">
        <w:rPr>
          <w:lang w:val="vi-VN"/>
        </w:rPr>
        <w:t>Giải đáp thắc mắc của khách hàng kịp thời và hiệu quả.</w:t>
      </w:r>
    </w:p>
    <w:p w14:paraId="1A24C7D4" w14:textId="5F21E694" w:rsidR="0036381E" w:rsidRDefault="0036381E" w:rsidP="0036381E">
      <w:pPr>
        <w:pStyle w:val="ListParagraph"/>
        <w:numPr>
          <w:ilvl w:val="0"/>
          <w:numId w:val="25"/>
        </w:numPr>
        <w:rPr>
          <w:lang w:val="vi-VN"/>
        </w:rPr>
      </w:pPr>
      <w:r w:rsidRPr="0036381E">
        <w:rPr>
          <w:lang w:val="vi-VN"/>
        </w:rPr>
        <w:lastRenderedPageBreak/>
        <w:t>Tạo dựng môi trường làm việc chuyên nghiệp và thân thiện.</w:t>
      </w:r>
    </w:p>
    <w:p w14:paraId="57109166" w14:textId="77777777" w:rsidR="0036381E" w:rsidRDefault="0036381E" w:rsidP="0036381E">
      <w:pPr>
        <w:rPr>
          <w:lang w:val="vi-VN"/>
        </w:rPr>
      </w:pPr>
    </w:p>
    <w:p w14:paraId="7698028D" w14:textId="6987F210" w:rsidR="0036381E" w:rsidRDefault="0036381E" w:rsidP="0036381E">
      <w:pPr>
        <w:pStyle w:val="ListParagraph"/>
        <w:numPr>
          <w:ilvl w:val="0"/>
          <w:numId w:val="22"/>
        </w:numPr>
        <w:rPr>
          <w:b/>
          <w:bCs/>
          <w:lang w:val="vi-VN"/>
        </w:rPr>
      </w:pPr>
      <w:r w:rsidRPr="0036381E">
        <w:rPr>
          <w:b/>
          <w:bCs/>
        </w:rPr>
        <w:t>Tham khảo ý kiến khách hàng:</w:t>
      </w:r>
    </w:p>
    <w:p w14:paraId="1344AC03" w14:textId="77777777" w:rsidR="0036381E" w:rsidRPr="0036381E" w:rsidRDefault="0036381E" w:rsidP="0036381E">
      <w:pPr>
        <w:pStyle w:val="ListParagraph"/>
        <w:numPr>
          <w:ilvl w:val="0"/>
          <w:numId w:val="26"/>
        </w:numPr>
        <w:rPr>
          <w:lang w:val="vi-VN"/>
        </w:rPr>
      </w:pPr>
      <w:r w:rsidRPr="0036381E">
        <w:rPr>
          <w:lang w:val="vi-VN"/>
        </w:rPr>
        <w:t>Thường xuyên thu thập ý kiến phản hồi của khách hàng để cải thiện chất lượng dịch vụ.</w:t>
      </w:r>
    </w:p>
    <w:p w14:paraId="4C87AC75" w14:textId="77777777" w:rsidR="0036381E" w:rsidRPr="0036381E" w:rsidRDefault="0036381E" w:rsidP="0036381E">
      <w:pPr>
        <w:pStyle w:val="ListParagraph"/>
        <w:numPr>
          <w:ilvl w:val="0"/>
          <w:numId w:val="26"/>
        </w:numPr>
        <w:rPr>
          <w:lang w:val="vi-VN"/>
        </w:rPr>
      </w:pPr>
      <w:r w:rsidRPr="0036381E">
        <w:rPr>
          <w:lang w:val="vi-VN"/>
        </w:rPr>
        <w:t>Tổ chức các cuộc khảo sát, phỏng vấn khách hàng để hiểu rõ hơn về nhu cầu của họ.</w:t>
      </w:r>
    </w:p>
    <w:p w14:paraId="53EF3F47" w14:textId="0BEFE0C8" w:rsidR="0036381E" w:rsidRDefault="0036381E" w:rsidP="0036381E">
      <w:pPr>
        <w:pStyle w:val="ListParagraph"/>
        <w:numPr>
          <w:ilvl w:val="0"/>
          <w:numId w:val="26"/>
        </w:numPr>
        <w:rPr>
          <w:lang w:val="vi-VN"/>
        </w:rPr>
      </w:pPr>
      <w:r w:rsidRPr="0036381E">
        <w:rPr>
          <w:lang w:val="vi-VN"/>
        </w:rPr>
        <w:t>Sử dụng các công cụ đánh giá trực tuyến để theo dõi mức độ hài lòng của khách hàng.</w:t>
      </w:r>
    </w:p>
    <w:p w14:paraId="33DA3FAB" w14:textId="77777777" w:rsidR="0036381E" w:rsidRDefault="0036381E" w:rsidP="0036381E">
      <w:pPr>
        <w:rPr>
          <w:lang w:val="vi-VN"/>
        </w:rPr>
      </w:pPr>
    </w:p>
    <w:p w14:paraId="0612771D" w14:textId="116F24EC" w:rsidR="0036381E" w:rsidRDefault="0036381E" w:rsidP="0036381E">
      <w:pPr>
        <w:pStyle w:val="Heading3"/>
        <w:rPr>
          <w:lang w:val="vi-VN"/>
        </w:rPr>
      </w:pPr>
      <w:bookmarkStart w:id="7" w:name="_Toc167563791"/>
      <w:r>
        <w:rPr>
          <w:lang w:val="vi-VN"/>
        </w:rPr>
        <w:t>Giải pháp chính</w:t>
      </w:r>
      <w:bookmarkEnd w:id="7"/>
    </w:p>
    <w:p w14:paraId="53B197E6" w14:textId="17A8F35F" w:rsidR="0036381E" w:rsidRDefault="000820E3" w:rsidP="0036381E">
      <w:pPr>
        <w:rPr>
          <w:lang w:val="vi-VN"/>
        </w:rPr>
      </w:pPr>
      <w:r>
        <w:rPr>
          <w:lang w:val="vi-VN"/>
        </w:rPr>
        <w:t xml:space="preserve">Tham khảo một vài quán studio trên thị trường, em xin tổng hợp một vài giải pháp sau đây : </w:t>
      </w:r>
      <w:r w:rsidR="006D6711" w:rsidRPr="006D6711">
        <w:rPr>
          <w:lang w:val="vi-VN"/>
        </w:rPr>
        <w:t>Lợi thế/ giá trị sẽ giúp doanh nghiệp giành chiến thắng trước đối thủ cạnh tranh</w:t>
      </w:r>
    </w:p>
    <w:p w14:paraId="3F0A2D00" w14:textId="45DC93D9" w:rsidR="000820E3" w:rsidRPr="000820E3" w:rsidRDefault="000820E3" w:rsidP="000820E3">
      <w:pPr>
        <w:pStyle w:val="ListParagraph"/>
        <w:numPr>
          <w:ilvl w:val="0"/>
          <w:numId w:val="27"/>
        </w:numPr>
        <w:rPr>
          <w:b/>
          <w:bCs/>
          <w:lang w:val="vi-VN"/>
        </w:rPr>
      </w:pPr>
      <w:r w:rsidRPr="000820E3">
        <w:rPr>
          <w:b/>
          <w:bCs/>
        </w:rPr>
        <w:t>Xây dựng sản phẩm mới:</w:t>
      </w:r>
    </w:p>
    <w:p w14:paraId="4D62BB76" w14:textId="019A3246" w:rsidR="000820E3" w:rsidRDefault="000820E3" w:rsidP="000820E3">
      <w:pPr>
        <w:pStyle w:val="ListParagraph"/>
        <w:numPr>
          <w:ilvl w:val="0"/>
          <w:numId w:val="28"/>
        </w:numPr>
        <w:rPr>
          <w:lang w:val="vi-VN"/>
        </w:rPr>
      </w:pPr>
      <w:r>
        <w:t>Cung cấp các gói chụp ảnh đa dạng:</w:t>
      </w:r>
    </w:p>
    <w:p w14:paraId="411025D5" w14:textId="77777777" w:rsidR="000820E3" w:rsidRPr="000820E3" w:rsidRDefault="000820E3" w:rsidP="000820E3">
      <w:pPr>
        <w:pStyle w:val="ListParagraph"/>
        <w:numPr>
          <w:ilvl w:val="0"/>
          <w:numId w:val="29"/>
        </w:numPr>
        <w:rPr>
          <w:lang w:val="vi-VN"/>
        </w:rPr>
      </w:pPr>
      <w:r w:rsidRPr="000820E3">
        <w:rPr>
          <w:lang w:val="vi-VN"/>
        </w:rPr>
        <w:t>Gói chụp ảnh cơ bản với giá cả hợp lý phù hợp với các cặp đôi có ngân sách eo hẹp.</w:t>
      </w:r>
    </w:p>
    <w:p w14:paraId="23884488" w14:textId="77777777" w:rsidR="000820E3" w:rsidRPr="000820E3" w:rsidRDefault="000820E3" w:rsidP="000820E3">
      <w:pPr>
        <w:pStyle w:val="ListParagraph"/>
        <w:numPr>
          <w:ilvl w:val="0"/>
          <w:numId w:val="29"/>
        </w:numPr>
        <w:rPr>
          <w:lang w:val="vi-VN"/>
        </w:rPr>
      </w:pPr>
      <w:r w:rsidRPr="000820E3">
        <w:rPr>
          <w:lang w:val="vi-VN"/>
        </w:rPr>
        <w:t>Gói chụp ảnh cao cấp với đầy đủ dịch vụ từ trang điểm, làm tóc, cho đến lựa chọn trang phục, phụ kiện.</w:t>
      </w:r>
    </w:p>
    <w:p w14:paraId="47812CF1" w14:textId="3DB9DB51" w:rsidR="000820E3" w:rsidRDefault="000820E3" w:rsidP="000820E3">
      <w:pPr>
        <w:pStyle w:val="ListParagraph"/>
        <w:numPr>
          <w:ilvl w:val="0"/>
          <w:numId w:val="29"/>
        </w:numPr>
        <w:rPr>
          <w:lang w:val="vi-VN"/>
        </w:rPr>
      </w:pPr>
      <w:r w:rsidRPr="000820E3">
        <w:rPr>
          <w:lang w:val="vi-VN"/>
        </w:rPr>
        <w:t>Gói chụp ảnh theo chủ đề độc đáo như vintage, Hàn Quốc, bohemian,... để đáp ứng nhu cầu đa dạng của khách hàng.</w:t>
      </w:r>
    </w:p>
    <w:p w14:paraId="426F47FA" w14:textId="68DA273C" w:rsidR="000820E3" w:rsidRPr="000820E3" w:rsidRDefault="000820E3" w:rsidP="000820E3">
      <w:pPr>
        <w:pStyle w:val="ListParagraph"/>
        <w:numPr>
          <w:ilvl w:val="0"/>
          <w:numId w:val="28"/>
        </w:numPr>
        <w:rPr>
          <w:lang w:val="vi-VN"/>
        </w:rPr>
      </w:pPr>
      <w:r w:rsidRPr="000820E3">
        <w:rPr>
          <w:lang w:val="vi-VN"/>
        </w:rPr>
        <w:t>Chụp ảnh cưới tại phim trường độc đáo:</w:t>
      </w:r>
    </w:p>
    <w:p w14:paraId="3D6F8AFC" w14:textId="77777777" w:rsidR="000820E3" w:rsidRPr="000820E3" w:rsidRDefault="000820E3" w:rsidP="000820E3">
      <w:pPr>
        <w:pStyle w:val="ListParagraph"/>
        <w:numPr>
          <w:ilvl w:val="0"/>
          <w:numId w:val="31"/>
        </w:numPr>
        <w:rPr>
          <w:lang w:val="vi-VN"/>
        </w:rPr>
      </w:pPr>
      <w:r w:rsidRPr="000820E3">
        <w:rPr>
          <w:lang w:val="vi-VN"/>
        </w:rPr>
        <w:t>Tự xây dựng hoặc hợp tác với các phim trường để tạo ra những bối cảnh chụp ảnh mới lạ, độc đáo.</w:t>
      </w:r>
    </w:p>
    <w:p w14:paraId="2F5647BF" w14:textId="7B33CCB8" w:rsidR="000820E3" w:rsidRDefault="000820E3" w:rsidP="000820E3">
      <w:pPr>
        <w:pStyle w:val="ListParagraph"/>
        <w:numPr>
          <w:ilvl w:val="0"/>
          <w:numId w:val="31"/>
        </w:numPr>
        <w:rPr>
          <w:lang w:val="vi-VN"/>
        </w:rPr>
      </w:pPr>
      <w:r w:rsidRPr="000820E3">
        <w:rPr>
          <w:lang w:val="vi-VN"/>
        </w:rPr>
        <w:t>Cập nhật xu hướng phim trường mới nhất để thu hút khách hàng.</w:t>
      </w:r>
    </w:p>
    <w:p w14:paraId="51660989" w14:textId="3B376C88" w:rsidR="000820E3" w:rsidRDefault="000820E3" w:rsidP="000820E3">
      <w:pPr>
        <w:pStyle w:val="ListParagraph"/>
        <w:numPr>
          <w:ilvl w:val="0"/>
          <w:numId w:val="28"/>
        </w:numPr>
        <w:rPr>
          <w:lang w:val="vi-VN"/>
        </w:rPr>
      </w:pPr>
      <w:r>
        <w:t>Chụp ảnh cưới ngoại cảnh tại các địa điểm đẹp</w:t>
      </w:r>
    </w:p>
    <w:p w14:paraId="5E77A817" w14:textId="77777777" w:rsidR="000820E3" w:rsidRPr="000820E3" w:rsidRDefault="000820E3" w:rsidP="000820E3">
      <w:pPr>
        <w:pStyle w:val="ListParagraph"/>
        <w:numPr>
          <w:ilvl w:val="0"/>
          <w:numId w:val="32"/>
        </w:numPr>
        <w:rPr>
          <w:lang w:val="vi-VN"/>
        </w:rPr>
      </w:pPr>
      <w:r w:rsidRPr="000820E3">
        <w:rPr>
          <w:lang w:val="vi-VN"/>
        </w:rPr>
        <w:t>Khảo sát và lựa chọn những địa điểm chụp ảnh ngoại cảnh đẹp, ít người đến để tạo nên những bộ ảnh cưới độc đáo.</w:t>
      </w:r>
    </w:p>
    <w:p w14:paraId="3881A0B1" w14:textId="2F786A13" w:rsidR="000820E3" w:rsidRDefault="000820E3" w:rsidP="000820E3">
      <w:pPr>
        <w:pStyle w:val="ListParagraph"/>
        <w:numPr>
          <w:ilvl w:val="0"/>
          <w:numId w:val="32"/>
        </w:numPr>
        <w:rPr>
          <w:lang w:val="vi-VN"/>
        </w:rPr>
      </w:pPr>
      <w:r w:rsidRPr="000820E3">
        <w:rPr>
          <w:lang w:val="vi-VN"/>
        </w:rPr>
        <w:t>Cung cấp dịch vụ di chuyển, ăn uống và lưu trú cho khách hàng khi chụp ảnh ngoại cảnh.</w:t>
      </w:r>
    </w:p>
    <w:p w14:paraId="7DD90E7D" w14:textId="334028B8" w:rsidR="000820E3" w:rsidRDefault="000820E3" w:rsidP="000820E3">
      <w:pPr>
        <w:pStyle w:val="ListParagraph"/>
        <w:numPr>
          <w:ilvl w:val="0"/>
          <w:numId w:val="27"/>
        </w:numPr>
        <w:rPr>
          <w:b/>
          <w:bCs/>
          <w:lang w:val="vi-VN"/>
        </w:rPr>
      </w:pPr>
      <w:r w:rsidRPr="000820E3">
        <w:rPr>
          <w:b/>
          <w:bCs/>
        </w:rPr>
        <w:t>Xây dựng nền tảng mới:</w:t>
      </w:r>
    </w:p>
    <w:p w14:paraId="5F89A231" w14:textId="74B49E9E" w:rsidR="000820E3" w:rsidRPr="000820E3" w:rsidRDefault="000820E3" w:rsidP="000820E3">
      <w:pPr>
        <w:pStyle w:val="ListParagraph"/>
        <w:numPr>
          <w:ilvl w:val="0"/>
          <w:numId w:val="33"/>
        </w:numPr>
        <w:rPr>
          <w:b/>
          <w:bCs/>
          <w:lang w:val="vi-VN"/>
        </w:rPr>
      </w:pPr>
      <w:r>
        <w:t>Phát triển website và fanpage chuyên nghiệp</w:t>
      </w:r>
      <w:r>
        <w:rPr>
          <w:lang w:val="vi-VN"/>
        </w:rPr>
        <w:t xml:space="preserve">: </w:t>
      </w:r>
    </w:p>
    <w:p w14:paraId="1B8CD952" w14:textId="77777777" w:rsidR="000820E3" w:rsidRPr="000820E3" w:rsidRDefault="000820E3" w:rsidP="000820E3">
      <w:pPr>
        <w:pStyle w:val="ListParagraph"/>
        <w:numPr>
          <w:ilvl w:val="0"/>
          <w:numId w:val="34"/>
        </w:numPr>
        <w:rPr>
          <w:lang w:val="vi-VN"/>
        </w:rPr>
      </w:pPr>
      <w:r w:rsidRPr="000820E3">
        <w:rPr>
          <w:lang w:val="vi-VN"/>
        </w:rPr>
        <w:t>Thiết kế website đẹp mắt, dễ sử dụng và cung cấp đầy đủ thông tin về dịch vụ, sản phẩm của studio.</w:t>
      </w:r>
    </w:p>
    <w:p w14:paraId="0579E8D2" w14:textId="77777777" w:rsidR="000820E3" w:rsidRPr="000820E3" w:rsidRDefault="000820E3" w:rsidP="000820E3">
      <w:pPr>
        <w:pStyle w:val="ListParagraph"/>
        <w:numPr>
          <w:ilvl w:val="0"/>
          <w:numId w:val="34"/>
        </w:numPr>
        <w:rPr>
          <w:lang w:val="vi-VN"/>
        </w:rPr>
      </w:pPr>
      <w:r w:rsidRPr="000820E3">
        <w:rPr>
          <w:lang w:val="vi-VN"/>
        </w:rPr>
        <w:t>Thường xuyên cập nhật bài viết, hình ảnh và video về các bộ ảnh cưới đẹp để thu hút khách hàng.</w:t>
      </w:r>
    </w:p>
    <w:p w14:paraId="656F6625" w14:textId="52CAF72A" w:rsidR="000820E3" w:rsidRPr="006D6711" w:rsidRDefault="000820E3" w:rsidP="006D6711">
      <w:pPr>
        <w:pStyle w:val="ListParagraph"/>
        <w:numPr>
          <w:ilvl w:val="0"/>
          <w:numId w:val="34"/>
        </w:numPr>
        <w:rPr>
          <w:lang w:val="vi-VN"/>
        </w:rPr>
      </w:pPr>
      <w:r w:rsidRPr="000820E3">
        <w:rPr>
          <w:lang w:val="vi-VN"/>
        </w:rPr>
        <w:t>Chạy quảng cáo online trên Facebook, Google Ads,... để tiếp cận khách hàng tiềm năng.</w:t>
      </w:r>
    </w:p>
    <w:p w14:paraId="4CC51EC9" w14:textId="296010C0" w:rsidR="000820E3" w:rsidRDefault="000820E3" w:rsidP="000820E3">
      <w:pPr>
        <w:pStyle w:val="ListParagraph"/>
        <w:numPr>
          <w:ilvl w:val="0"/>
          <w:numId w:val="33"/>
        </w:numPr>
        <w:rPr>
          <w:lang w:val="vi-VN"/>
        </w:rPr>
      </w:pPr>
      <w:r>
        <w:t>Tận dụng mạng xã hội:</w:t>
      </w:r>
    </w:p>
    <w:p w14:paraId="1D8180CC" w14:textId="77777777" w:rsidR="000820E3" w:rsidRPr="000820E3" w:rsidRDefault="000820E3" w:rsidP="000820E3">
      <w:pPr>
        <w:pStyle w:val="ListParagraph"/>
        <w:numPr>
          <w:ilvl w:val="0"/>
          <w:numId w:val="35"/>
        </w:numPr>
        <w:rPr>
          <w:lang w:val="vi-VN"/>
        </w:rPr>
      </w:pPr>
      <w:r w:rsidRPr="000820E3">
        <w:rPr>
          <w:lang w:val="vi-VN"/>
        </w:rPr>
        <w:t>Livestream quá trình chụp ảnh cưới để khách hàng có thể theo dõi và tương tác trực tiếp.</w:t>
      </w:r>
    </w:p>
    <w:p w14:paraId="0C36CC42" w14:textId="77777777" w:rsidR="000820E3" w:rsidRPr="000820E3" w:rsidRDefault="000820E3" w:rsidP="000820E3">
      <w:pPr>
        <w:pStyle w:val="ListParagraph"/>
        <w:numPr>
          <w:ilvl w:val="0"/>
          <w:numId w:val="35"/>
        </w:numPr>
        <w:rPr>
          <w:lang w:val="vi-VN"/>
        </w:rPr>
      </w:pPr>
      <w:r w:rsidRPr="000820E3">
        <w:rPr>
          <w:lang w:val="vi-VN"/>
        </w:rPr>
        <w:t>Tổ chức các cuộc thi ảnh, minigame trên mạng xã hội để thu hút khách hàng và quảng bá thương hiệu.</w:t>
      </w:r>
    </w:p>
    <w:p w14:paraId="486B2358" w14:textId="2D46B1A8" w:rsidR="000820E3" w:rsidRDefault="000820E3" w:rsidP="000820E3">
      <w:pPr>
        <w:pStyle w:val="ListParagraph"/>
        <w:numPr>
          <w:ilvl w:val="0"/>
          <w:numId w:val="35"/>
        </w:numPr>
        <w:rPr>
          <w:lang w:val="vi-VN"/>
        </w:rPr>
      </w:pPr>
      <w:r w:rsidRPr="000820E3">
        <w:rPr>
          <w:lang w:val="vi-VN"/>
        </w:rPr>
        <w:t>Hợp tác với các influencer trên mạng xã hội để quảng bá dịch vụ của studio.</w:t>
      </w:r>
    </w:p>
    <w:p w14:paraId="1B539F56" w14:textId="08898A5E" w:rsidR="000820E3" w:rsidRDefault="000820E3" w:rsidP="000820E3">
      <w:pPr>
        <w:pStyle w:val="ListParagraph"/>
        <w:numPr>
          <w:ilvl w:val="0"/>
          <w:numId w:val="33"/>
        </w:numPr>
        <w:rPr>
          <w:lang w:val="vi-VN"/>
        </w:rPr>
      </w:pPr>
      <w:r>
        <w:t>Ứng dụng công nghệ vào chụp ảnh và hậu kỳ:</w:t>
      </w:r>
    </w:p>
    <w:p w14:paraId="1987906E" w14:textId="77777777" w:rsidR="000820E3" w:rsidRPr="000820E3" w:rsidRDefault="000820E3" w:rsidP="000820E3">
      <w:pPr>
        <w:pStyle w:val="ListParagraph"/>
        <w:numPr>
          <w:ilvl w:val="0"/>
          <w:numId w:val="36"/>
        </w:numPr>
        <w:rPr>
          <w:lang w:val="vi-VN"/>
        </w:rPr>
      </w:pPr>
      <w:r w:rsidRPr="000820E3">
        <w:rPr>
          <w:lang w:val="vi-VN"/>
        </w:rPr>
        <w:t>Sử dụng các phần mềm chỉnh sửa ảnh chuyên nghiệp để tạo ra những bộ ảnh cưới đẹp mắt và ấn tượng.</w:t>
      </w:r>
    </w:p>
    <w:p w14:paraId="7F85B25C" w14:textId="00BC8A61" w:rsidR="000820E3" w:rsidRDefault="000820E3" w:rsidP="000820E3">
      <w:pPr>
        <w:pStyle w:val="ListParagraph"/>
        <w:numPr>
          <w:ilvl w:val="0"/>
          <w:numId w:val="36"/>
        </w:numPr>
        <w:rPr>
          <w:lang w:val="vi-VN"/>
        </w:rPr>
      </w:pPr>
      <w:r w:rsidRPr="000820E3">
        <w:rPr>
          <w:lang w:val="vi-VN"/>
        </w:rPr>
        <w:lastRenderedPageBreak/>
        <w:t>Áp dụng các kỹ thuật chụp ảnh mới như chụp ảnh flycam, chụp ảnh 360 độ,... để mang đến cho khách hàng những trải nghiệm độc đáo.</w:t>
      </w:r>
    </w:p>
    <w:p w14:paraId="4813160E" w14:textId="77777777" w:rsidR="000820E3" w:rsidRDefault="000820E3" w:rsidP="000820E3">
      <w:pPr>
        <w:pStyle w:val="ListParagraph"/>
        <w:rPr>
          <w:lang w:val="vi-VN"/>
        </w:rPr>
      </w:pPr>
    </w:p>
    <w:p w14:paraId="0D37EC4E" w14:textId="6CE92A92" w:rsidR="000820E3" w:rsidRPr="000820E3" w:rsidRDefault="000820E3" w:rsidP="000820E3">
      <w:pPr>
        <w:pStyle w:val="ListParagraph"/>
        <w:numPr>
          <w:ilvl w:val="0"/>
          <w:numId w:val="27"/>
        </w:numPr>
        <w:rPr>
          <w:b/>
          <w:bCs/>
          <w:lang w:val="vi-VN"/>
        </w:rPr>
      </w:pPr>
      <w:r w:rsidRPr="000820E3">
        <w:rPr>
          <w:b/>
          <w:bCs/>
        </w:rPr>
        <w:t>Cung cấp dịch vụ mới:</w:t>
      </w:r>
    </w:p>
    <w:p w14:paraId="3EBC11AB" w14:textId="171D19E5" w:rsidR="000820E3" w:rsidRDefault="000820E3" w:rsidP="000820E3">
      <w:pPr>
        <w:pStyle w:val="ListParagraph"/>
        <w:numPr>
          <w:ilvl w:val="0"/>
          <w:numId w:val="33"/>
        </w:numPr>
        <w:rPr>
          <w:lang w:val="vi-VN"/>
        </w:rPr>
      </w:pPr>
      <w:r>
        <w:t>Dịch vụ trang điểm, làm tóc:</w:t>
      </w:r>
    </w:p>
    <w:p w14:paraId="101B90CF" w14:textId="77777777" w:rsidR="000820E3" w:rsidRPr="000820E3" w:rsidRDefault="000820E3" w:rsidP="000820E3">
      <w:pPr>
        <w:pStyle w:val="ListParagraph"/>
        <w:numPr>
          <w:ilvl w:val="0"/>
          <w:numId w:val="37"/>
        </w:numPr>
        <w:rPr>
          <w:lang w:val="vi-VN"/>
        </w:rPr>
      </w:pPr>
      <w:r w:rsidRPr="000820E3">
        <w:rPr>
          <w:lang w:val="vi-VN"/>
        </w:rPr>
        <w:t>Hợp tác với các chuyên gia trang điểm, làm tóc uy tín để cung cấp dịch vụ trang điểm, làm tóc chuyên nghiệp cho khách hàng.</w:t>
      </w:r>
    </w:p>
    <w:p w14:paraId="29282551" w14:textId="0C8F0455" w:rsidR="000820E3" w:rsidRDefault="000820E3" w:rsidP="000820E3">
      <w:pPr>
        <w:pStyle w:val="ListParagraph"/>
        <w:numPr>
          <w:ilvl w:val="0"/>
          <w:numId w:val="37"/>
        </w:numPr>
        <w:rPr>
          <w:lang w:val="vi-VN"/>
        </w:rPr>
      </w:pPr>
      <w:r w:rsidRPr="000820E3">
        <w:rPr>
          <w:lang w:val="vi-VN"/>
        </w:rPr>
        <w:t>Cung cấp dịch vụ trang điểm, làm tóc theo yêu cầu của khách hàng.</w:t>
      </w:r>
    </w:p>
    <w:p w14:paraId="0B94A130" w14:textId="78F70538" w:rsidR="000820E3" w:rsidRDefault="000820E3" w:rsidP="000820E3">
      <w:pPr>
        <w:pStyle w:val="ListParagraph"/>
        <w:numPr>
          <w:ilvl w:val="0"/>
          <w:numId w:val="33"/>
        </w:numPr>
        <w:rPr>
          <w:lang w:val="vi-VN"/>
        </w:rPr>
      </w:pPr>
      <w:r>
        <w:t>Dịch vụ cho thuê váy cưới, veston:</w:t>
      </w:r>
    </w:p>
    <w:p w14:paraId="6E1EB864" w14:textId="77777777" w:rsidR="000820E3" w:rsidRPr="000820E3" w:rsidRDefault="000820E3" w:rsidP="000820E3">
      <w:pPr>
        <w:pStyle w:val="ListParagraph"/>
        <w:numPr>
          <w:ilvl w:val="0"/>
          <w:numId w:val="38"/>
        </w:numPr>
        <w:rPr>
          <w:lang w:val="vi-VN"/>
        </w:rPr>
      </w:pPr>
      <w:r w:rsidRPr="000820E3">
        <w:rPr>
          <w:lang w:val="vi-VN"/>
        </w:rPr>
        <w:t>Cung cấp dịch vụ cho thuê váy cưới, veston đa dạng về kiểu dáng và mẫu mã để khách hàng lựa chọn.</w:t>
      </w:r>
    </w:p>
    <w:p w14:paraId="673B0DB5" w14:textId="2B94CC24" w:rsidR="000820E3" w:rsidRDefault="000820E3" w:rsidP="000820E3">
      <w:pPr>
        <w:pStyle w:val="ListParagraph"/>
        <w:numPr>
          <w:ilvl w:val="0"/>
          <w:numId w:val="38"/>
        </w:numPr>
        <w:rPr>
          <w:lang w:val="vi-VN"/>
        </w:rPr>
      </w:pPr>
      <w:r w:rsidRPr="000820E3">
        <w:rPr>
          <w:lang w:val="vi-VN"/>
        </w:rPr>
        <w:t>Cung cấp dịch vụ may đo váy cưới, veston theo yêu cầu của khách hàng.</w:t>
      </w:r>
    </w:p>
    <w:p w14:paraId="5A399695" w14:textId="41A9A5AD" w:rsidR="000820E3" w:rsidRDefault="000820E3" w:rsidP="000820E3">
      <w:pPr>
        <w:pStyle w:val="ListParagraph"/>
        <w:numPr>
          <w:ilvl w:val="0"/>
          <w:numId w:val="33"/>
        </w:numPr>
        <w:rPr>
          <w:lang w:val="vi-VN"/>
        </w:rPr>
      </w:pPr>
      <w:r>
        <w:t>Dịch vụ in ấn album ảnh cưới:</w:t>
      </w:r>
    </w:p>
    <w:p w14:paraId="6FF016C3" w14:textId="77777777" w:rsidR="000820E3" w:rsidRPr="000820E3" w:rsidRDefault="000820E3" w:rsidP="000820E3">
      <w:pPr>
        <w:pStyle w:val="ListParagraph"/>
        <w:numPr>
          <w:ilvl w:val="0"/>
          <w:numId w:val="39"/>
        </w:numPr>
        <w:rPr>
          <w:lang w:val="vi-VN"/>
        </w:rPr>
      </w:pPr>
      <w:r w:rsidRPr="000820E3">
        <w:rPr>
          <w:lang w:val="vi-VN"/>
        </w:rPr>
        <w:t>Cung cấp dịch vụ in ấn album ảnh cưới chất lượng cao với nhiều kiểu dáng, mẫu mã đa dạng.</w:t>
      </w:r>
    </w:p>
    <w:p w14:paraId="31630411" w14:textId="68A630BF" w:rsidR="000820E3" w:rsidRDefault="000820E3" w:rsidP="000820E3">
      <w:pPr>
        <w:pStyle w:val="ListParagraph"/>
        <w:numPr>
          <w:ilvl w:val="0"/>
          <w:numId w:val="39"/>
        </w:numPr>
        <w:rPr>
          <w:lang w:val="vi-VN"/>
        </w:rPr>
      </w:pPr>
      <w:r w:rsidRPr="000820E3">
        <w:rPr>
          <w:lang w:val="vi-VN"/>
        </w:rPr>
        <w:t>Cung cấp dịch vụ thiết kế album ảnh cưới theo yêu cầu của khách hàng.</w:t>
      </w:r>
    </w:p>
    <w:p w14:paraId="0FB577BB" w14:textId="77777777" w:rsidR="000820E3" w:rsidRDefault="000820E3" w:rsidP="000820E3">
      <w:pPr>
        <w:rPr>
          <w:lang w:val="vi-VN"/>
        </w:rPr>
      </w:pPr>
    </w:p>
    <w:p w14:paraId="1B213C45" w14:textId="1CD38599" w:rsidR="000820E3" w:rsidRDefault="000820E3" w:rsidP="000820E3">
      <w:pPr>
        <w:pStyle w:val="Heading3"/>
        <w:rPr>
          <w:lang w:val="vi-VN"/>
        </w:rPr>
      </w:pPr>
      <w:bookmarkStart w:id="8" w:name="_Toc167563792"/>
      <w:r>
        <w:rPr>
          <w:lang w:val="vi-VN"/>
        </w:rPr>
        <w:t>Phân khúc khách hàng</w:t>
      </w:r>
      <w:bookmarkEnd w:id="8"/>
    </w:p>
    <w:p w14:paraId="0A2FB532" w14:textId="7E38BA73" w:rsidR="00512708" w:rsidRDefault="00512708" w:rsidP="00512708">
      <w:pPr>
        <w:rPr>
          <w:lang w:val="vi-VN"/>
        </w:rPr>
      </w:pPr>
      <w:r>
        <w:rPr>
          <w:lang w:val="vi-VN"/>
        </w:rPr>
        <w:t xml:space="preserve">Dựa trên các báo cáo, cũng như tìm hiểu trên các trang mạng xã hội, em xin tổng hợp một vài nhóm khách hàng chính mà quán có thể quan tâm tới như sau : </w:t>
      </w:r>
    </w:p>
    <w:p w14:paraId="3569D54F" w14:textId="4A035529" w:rsidR="00512708" w:rsidRDefault="00512708" w:rsidP="00512708">
      <w:pPr>
        <w:pStyle w:val="ListParagraph"/>
        <w:numPr>
          <w:ilvl w:val="0"/>
          <w:numId w:val="40"/>
        </w:numPr>
        <w:rPr>
          <w:lang w:val="vi-VN"/>
        </w:rPr>
      </w:pPr>
      <w:r>
        <w:t>Đặc điểm nhân khẩu học:</w:t>
      </w:r>
    </w:p>
    <w:p w14:paraId="513BB5FC" w14:textId="77777777" w:rsidR="00512708" w:rsidRPr="00512708" w:rsidRDefault="00512708" w:rsidP="00512708">
      <w:pPr>
        <w:pStyle w:val="ListParagraph"/>
        <w:numPr>
          <w:ilvl w:val="0"/>
          <w:numId w:val="41"/>
        </w:numPr>
        <w:rPr>
          <w:lang w:val="vi-VN"/>
        </w:rPr>
      </w:pPr>
      <w:r w:rsidRPr="00512708">
        <w:rPr>
          <w:lang w:val="vi-VN"/>
        </w:rPr>
        <w:t>Độ tuổi: 25 - 35 tuổi.</w:t>
      </w:r>
    </w:p>
    <w:p w14:paraId="7AC15ADC" w14:textId="77777777" w:rsidR="00512708" w:rsidRPr="00512708" w:rsidRDefault="00512708" w:rsidP="00512708">
      <w:pPr>
        <w:pStyle w:val="ListParagraph"/>
        <w:numPr>
          <w:ilvl w:val="0"/>
          <w:numId w:val="41"/>
        </w:numPr>
        <w:rPr>
          <w:lang w:val="vi-VN"/>
        </w:rPr>
      </w:pPr>
      <w:r w:rsidRPr="00512708">
        <w:rPr>
          <w:lang w:val="vi-VN"/>
        </w:rPr>
        <w:t>Giới tính: Nam và nữ.</w:t>
      </w:r>
    </w:p>
    <w:p w14:paraId="66C7B3B7" w14:textId="77777777" w:rsidR="00512708" w:rsidRPr="00512708" w:rsidRDefault="00512708" w:rsidP="00512708">
      <w:pPr>
        <w:pStyle w:val="ListParagraph"/>
        <w:numPr>
          <w:ilvl w:val="0"/>
          <w:numId w:val="41"/>
        </w:numPr>
        <w:rPr>
          <w:lang w:val="vi-VN"/>
        </w:rPr>
      </w:pPr>
      <w:r w:rsidRPr="00512708">
        <w:rPr>
          <w:lang w:val="vi-VN"/>
        </w:rPr>
        <w:t>Nghề nghiệp: Đa dạng, bao gồm nhân viên văn phòng, giáo viên, bác sĩ, kỹ sư,...</w:t>
      </w:r>
    </w:p>
    <w:p w14:paraId="16464ED2" w14:textId="77777777" w:rsidR="00512708" w:rsidRPr="00512708" w:rsidRDefault="00512708" w:rsidP="00512708">
      <w:pPr>
        <w:pStyle w:val="ListParagraph"/>
        <w:numPr>
          <w:ilvl w:val="0"/>
          <w:numId w:val="41"/>
        </w:numPr>
        <w:rPr>
          <w:lang w:val="vi-VN"/>
        </w:rPr>
      </w:pPr>
      <w:r w:rsidRPr="00512708">
        <w:rPr>
          <w:lang w:val="vi-VN"/>
        </w:rPr>
        <w:t>Tình trạng hôn nhân: Đã kết hôn hoặc đính hôn.</w:t>
      </w:r>
    </w:p>
    <w:p w14:paraId="224A91E0" w14:textId="77777777" w:rsidR="00512708" w:rsidRPr="00512708" w:rsidRDefault="00512708" w:rsidP="00512708">
      <w:pPr>
        <w:pStyle w:val="ListParagraph"/>
        <w:numPr>
          <w:ilvl w:val="0"/>
          <w:numId w:val="41"/>
        </w:numPr>
        <w:rPr>
          <w:lang w:val="vi-VN"/>
        </w:rPr>
      </w:pPr>
      <w:r w:rsidRPr="00512708">
        <w:rPr>
          <w:lang w:val="vi-VN"/>
        </w:rPr>
        <w:t>Thu nhập: Vừa và trung bình (từ 10 triệu đến 30 triệu đồng/người/tháng).</w:t>
      </w:r>
    </w:p>
    <w:p w14:paraId="7FE14099" w14:textId="21CB1212" w:rsidR="00512708" w:rsidRDefault="00512708" w:rsidP="00512708">
      <w:pPr>
        <w:pStyle w:val="ListParagraph"/>
        <w:numPr>
          <w:ilvl w:val="0"/>
          <w:numId w:val="41"/>
        </w:numPr>
        <w:rPr>
          <w:lang w:val="vi-VN"/>
        </w:rPr>
      </w:pPr>
      <w:r w:rsidRPr="00512708">
        <w:rPr>
          <w:lang w:val="vi-VN"/>
        </w:rPr>
        <w:t>Nơi ở: Hà Nội và các khu vực lân cận.</w:t>
      </w:r>
    </w:p>
    <w:p w14:paraId="0EABD1F1" w14:textId="23A006E2" w:rsidR="00512708" w:rsidRDefault="00512708" w:rsidP="00512708">
      <w:pPr>
        <w:pStyle w:val="ListParagraph"/>
        <w:numPr>
          <w:ilvl w:val="0"/>
          <w:numId w:val="40"/>
        </w:numPr>
        <w:rPr>
          <w:lang w:val="vi-VN"/>
        </w:rPr>
      </w:pPr>
      <w:r>
        <w:rPr>
          <w:lang w:val="vi-VN"/>
        </w:rPr>
        <w:t>Nhu cầu :</w:t>
      </w:r>
    </w:p>
    <w:p w14:paraId="6738CD73" w14:textId="69C35046" w:rsidR="00512708" w:rsidRDefault="00512708" w:rsidP="00512708">
      <w:pPr>
        <w:pStyle w:val="ListParagraph"/>
        <w:numPr>
          <w:ilvl w:val="0"/>
          <w:numId w:val="42"/>
        </w:numPr>
        <w:rPr>
          <w:lang w:val="vi-VN"/>
        </w:rPr>
      </w:pPr>
      <w:r>
        <w:t>Chụp ảnh cưới:</w:t>
      </w:r>
    </w:p>
    <w:p w14:paraId="50C55475" w14:textId="77777777" w:rsidR="00512708" w:rsidRPr="00512708" w:rsidRDefault="00512708" w:rsidP="00512708">
      <w:pPr>
        <w:pStyle w:val="ListParagraph"/>
        <w:numPr>
          <w:ilvl w:val="0"/>
          <w:numId w:val="43"/>
        </w:numPr>
        <w:rPr>
          <w:lang w:val="vi-VN"/>
        </w:rPr>
      </w:pPr>
      <w:r w:rsidRPr="00512708">
        <w:rPr>
          <w:lang w:val="vi-VN"/>
        </w:rPr>
        <w:t>Mong muốn có những bộ ảnh cưới đẹp, lãng mạn và ghi lại những khoảnh khắc ý nghĩa trong ngày trọng đại của cuộc đời.</w:t>
      </w:r>
    </w:p>
    <w:p w14:paraId="3D45F494" w14:textId="77777777" w:rsidR="00512708" w:rsidRPr="00512708" w:rsidRDefault="00512708" w:rsidP="00512708">
      <w:pPr>
        <w:pStyle w:val="ListParagraph"/>
        <w:numPr>
          <w:ilvl w:val="0"/>
          <w:numId w:val="43"/>
        </w:numPr>
        <w:rPr>
          <w:lang w:val="vi-VN"/>
        </w:rPr>
      </w:pPr>
      <w:r w:rsidRPr="00512708">
        <w:rPr>
          <w:lang w:val="vi-VN"/>
        </w:rPr>
        <w:t>Tìm kiếm studio có giá cả hợp lý, phù hợp với khả năng tài chính.</w:t>
      </w:r>
    </w:p>
    <w:p w14:paraId="01EC788F" w14:textId="3352E0B9" w:rsidR="00512708" w:rsidRPr="006D6711" w:rsidRDefault="00512708" w:rsidP="006D6711">
      <w:pPr>
        <w:pStyle w:val="ListParagraph"/>
        <w:numPr>
          <w:ilvl w:val="0"/>
          <w:numId w:val="43"/>
        </w:numPr>
        <w:rPr>
          <w:lang w:val="vi-VN"/>
        </w:rPr>
      </w:pPr>
      <w:r w:rsidRPr="00512708">
        <w:rPr>
          <w:lang w:val="vi-VN"/>
        </w:rPr>
        <w:t>Ưu tiên studio có phong cách chụp ảnh trẻ trung, hiện đại và có đội ngũ nhân viên chuyên nghiệp.</w:t>
      </w:r>
    </w:p>
    <w:p w14:paraId="114D1C4F" w14:textId="0BD19276" w:rsidR="00512708" w:rsidRDefault="00512708" w:rsidP="00512708">
      <w:pPr>
        <w:pStyle w:val="ListParagraph"/>
        <w:numPr>
          <w:ilvl w:val="0"/>
          <w:numId w:val="42"/>
        </w:numPr>
        <w:rPr>
          <w:lang w:val="vi-VN"/>
        </w:rPr>
      </w:pPr>
      <w:r>
        <w:t>Chụp ảnh lưu niệm:</w:t>
      </w:r>
    </w:p>
    <w:p w14:paraId="1F5401D8" w14:textId="669D002F" w:rsidR="00512708" w:rsidRPr="00512708" w:rsidRDefault="00512708" w:rsidP="00512708">
      <w:pPr>
        <w:pStyle w:val="ListParagraph"/>
        <w:numPr>
          <w:ilvl w:val="0"/>
          <w:numId w:val="44"/>
        </w:numPr>
        <w:rPr>
          <w:lang w:val="vi-VN"/>
        </w:rPr>
      </w:pPr>
      <w:r w:rsidRPr="00512708">
        <w:rPr>
          <w:lang w:val="vi-VN"/>
        </w:rPr>
        <w:t xml:space="preserve">Mong muốn lưu giữ những khoảnh khắc đẹp của bản thân, gia đình và </w:t>
      </w:r>
      <w:r w:rsidR="0076187E">
        <w:rPr>
          <w:lang w:val="vi-VN"/>
        </w:rPr>
        <w:t>Anh</w:t>
      </w:r>
      <w:r w:rsidRPr="00512708">
        <w:rPr>
          <w:lang w:val="vi-VN"/>
        </w:rPr>
        <w:t xml:space="preserve"> bè.</w:t>
      </w:r>
    </w:p>
    <w:p w14:paraId="74D7850C" w14:textId="77777777" w:rsidR="00512708" w:rsidRPr="00512708" w:rsidRDefault="00512708" w:rsidP="00512708">
      <w:pPr>
        <w:pStyle w:val="ListParagraph"/>
        <w:numPr>
          <w:ilvl w:val="0"/>
          <w:numId w:val="44"/>
        </w:numPr>
        <w:rPr>
          <w:lang w:val="vi-VN"/>
        </w:rPr>
      </w:pPr>
      <w:r w:rsidRPr="00512708">
        <w:rPr>
          <w:lang w:val="vi-VN"/>
        </w:rPr>
        <w:t>Tìm kiếm studio có giá cả cạnh tranh, phù hợp với nhu cầu chụp ảnh cá nhân, ảnh gia đình, ảnh bầu,...</w:t>
      </w:r>
    </w:p>
    <w:p w14:paraId="08837469" w14:textId="5FC6E511" w:rsidR="00512708" w:rsidRDefault="00512708" w:rsidP="00512708">
      <w:pPr>
        <w:pStyle w:val="ListParagraph"/>
        <w:numPr>
          <w:ilvl w:val="0"/>
          <w:numId w:val="44"/>
        </w:numPr>
        <w:rPr>
          <w:lang w:val="vi-VN"/>
        </w:rPr>
      </w:pPr>
      <w:r w:rsidRPr="00512708">
        <w:rPr>
          <w:lang w:val="vi-VN"/>
        </w:rPr>
        <w:t>Ưu tiên studio có phong cách chụp ảnh đa dạng, đáp ứng được nhiều nhu cầu khác nhau của khách hàng.</w:t>
      </w:r>
    </w:p>
    <w:p w14:paraId="22039816" w14:textId="77777777" w:rsidR="00512708" w:rsidRDefault="00512708" w:rsidP="00512708">
      <w:pPr>
        <w:rPr>
          <w:lang w:val="vi-VN"/>
        </w:rPr>
      </w:pPr>
    </w:p>
    <w:p w14:paraId="6829364E" w14:textId="5AA365D0" w:rsidR="00512708" w:rsidRDefault="00512708" w:rsidP="00512708">
      <w:pPr>
        <w:pStyle w:val="ListParagraph"/>
        <w:numPr>
          <w:ilvl w:val="0"/>
          <w:numId w:val="40"/>
        </w:numPr>
        <w:rPr>
          <w:lang w:val="vi-VN"/>
        </w:rPr>
      </w:pPr>
      <w:r>
        <w:rPr>
          <w:lang w:val="vi-VN"/>
        </w:rPr>
        <w:t>Hành vi</w:t>
      </w:r>
    </w:p>
    <w:p w14:paraId="63386CA4" w14:textId="77777777" w:rsidR="00512708" w:rsidRPr="00512708" w:rsidRDefault="00512708" w:rsidP="00512708">
      <w:pPr>
        <w:pStyle w:val="ListParagraph"/>
        <w:numPr>
          <w:ilvl w:val="0"/>
          <w:numId w:val="45"/>
        </w:numPr>
        <w:rPr>
          <w:lang w:val="vi-VN"/>
        </w:rPr>
      </w:pPr>
      <w:r w:rsidRPr="00512708">
        <w:rPr>
          <w:lang w:val="vi-VN"/>
        </w:rPr>
        <w:t>Thường xuyên sử dụng mạng xã hội: Facebook, Instagram,... là những kênh thông tin chính mà nhóm khách hàng này tiếp cận.</w:t>
      </w:r>
    </w:p>
    <w:p w14:paraId="06ACAD3E" w14:textId="77777777" w:rsidR="00512708" w:rsidRPr="00512708" w:rsidRDefault="00512708" w:rsidP="00512708">
      <w:pPr>
        <w:pStyle w:val="ListParagraph"/>
        <w:numPr>
          <w:ilvl w:val="0"/>
          <w:numId w:val="45"/>
        </w:numPr>
        <w:rPr>
          <w:lang w:val="vi-VN"/>
        </w:rPr>
      </w:pPr>
      <w:r w:rsidRPr="00512708">
        <w:rPr>
          <w:lang w:val="vi-VN"/>
        </w:rPr>
        <w:lastRenderedPageBreak/>
        <w:t>Tìm kiếm thông tin về studio chụp ảnh cưới, ảnh lưu niệm trên mạng: Website, fanpage, group,...</w:t>
      </w:r>
    </w:p>
    <w:p w14:paraId="297ED8F3" w14:textId="77777777" w:rsidR="00512708" w:rsidRPr="00512708" w:rsidRDefault="00512708" w:rsidP="00512708">
      <w:pPr>
        <w:pStyle w:val="ListParagraph"/>
        <w:numPr>
          <w:ilvl w:val="0"/>
          <w:numId w:val="45"/>
        </w:numPr>
        <w:rPr>
          <w:lang w:val="vi-VN"/>
        </w:rPr>
      </w:pPr>
      <w:r w:rsidRPr="00512708">
        <w:rPr>
          <w:lang w:val="vi-VN"/>
        </w:rPr>
        <w:t>So sánh giá cả và chất lượng dịch vụ của các studio khác nhau trước khi quyết định lựa chọn.</w:t>
      </w:r>
    </w:p>
    <w:p w14:paraId="0255A950" w14:textId="77777777" w:rsidR="00512708" w:rsidRPr="00512708" w:rsidRDefault="00512708" w:rsidP="00512708">
      <w:pPr>
        <w:pStyle w:val="ListParagraph"/>
        <w:numPr>
          <w:ilvl w:val="0"/>
          <w:numId w:val="45"/>
        </w:numPr>
        <w:rPr>
          <w:lang w:val="vi-VN"/>
        </w:rPr>
      </w:pPr>
      <w:r w:rsidRPr="00512708">
        <w:rPr>
          <w:lang w:val="vi-VN"/>
        </w:rPr>
        <w:t>Dễ dàng bị ảnh hưởng bởi những lời khen ngợi, đánh giá tốt của khách hàng khác.</w:t>
      </w:r>
    </w:p>
    <w:p w14:paraId="2996A062" w14:textId="2B4D1D08" w:rsidR="00512708" w:rsidRDefault="00512708" w:rsidP="00512708">
      <w:pPr>
        <w:pStyle w:val="ListParagraph"/>
        <w:numPr>
          <w:ilvl w:val="0"/>
          <w:numId w:val="45"/>
        </w:numPr>
        <w:rPr>
          <w:lang w:val="vi-VN"/>
        </w:rPr>
      </w:pPr>
      <w:r w:rsidRPr="00512708">
        <w:rPr>
          <w:lang w:val="vi-VN"/>
        </w:rPr>
        <w:t>Chú trọng đến trải nghiệm khách hàng: Thái độ phục vụ, sự chuyên nghiệp của nhân viên,...</w:t>
      </w:r>
    </w:p>
    <w:p w14:paraId="00695DEB" w14:textId="77777777" w:rsidR="00512708" w:rsidRDefault="00512708" w:rsidP="00512708">
      <w:pPr>
        <w:rPr>
          <w:lang w:val="vi-VN"/>
        </w:rPr>
      </w:pPr>
    </w:p>
    <w:p w14:paraId="5330D1C1" w14:textId="4E38A722" w:rsidR="00512708" w:rsidRDefault="00512708" w:rsidP="00512708">
      <w:pPr>
        <w:pStyle w:val="ListParagraph"/>
        <w:numPr>
          <w:ilvl w:val="0"/>
          <w:numId w:val="40"/>
        </w:numPr>
        <w:rPr>
          <w:lang w:val="vi-VN"/>
        </w:rPr>
      </w:pPr>
      <w:r>
        <w:rPr>
          <w:lang w:val="vi-VN"/>
        </w:rPr>
        <w:t>Tâm lý</w:t>
      </w:r>
    </w:p>
    <w:p w14:paraId="6257373F" w14:textId="77777777" w:rsidR="00512708" w:rsidRPr="00512708" w:rsidRDefault="00512708" w:rsidP="00512708">
      <w:pPr>
        <w:pStyle w:val="ListParagraph"/>
        <w:numPr>
          <w:ilvl w:val="0"/>
          <w:numId w:val="46"/>
        </w:numPr>
        <w:rPr>
          <w:lang w:val="vi-VN"/>
        </w:rPr>
      </w:pPr>
      <w:r w:rsidRPr="00512708">
        <w:rPr>
          <w:lang w:val="vi-VN"/>
        </w:rPr>
        <w:t>Mong muốn có những bộ ảnh cưới, ảnh lưu niệm đẹp và độc đáo.</w:t>
      </w:r>
    </w:p>
    <w:p w14:paraId="46EF4414" w14:textId="77777777" w:rsidR="00512708" w:rsidRPr="00512708" w:rsidRDefault="00512708" w:rsidP="00512708">
      <w:pPr>
        <w:pStyle w:val="ListParagraph"/>
        <w:numPr>
          <w:ilvl w:val="0"/>
          <w:numId w:val="46"/>
        </w:numPr>
        <w:rPr>
          <w:lang w:val="vi-VN"/>
        </w:rPr>
      </w:pPr>
      <w:r w:rsidRPr="00512708">
        <w:rPr>
          <w:lang w:val="vi-VN"/>
        </w:rPr>
        <w:t>Coi trọng giá cả: Tìm kiếm studio có giá cả hợp lý, phù hợp với khả năng tài chính.</w:t>
      </w:r>
    </w:p>
    <w:p w14:paraId="64138516" w14:textId="77777777" w:rsidR="00512708" w:rsidRPr="00512708" w:rsidRDefault="00512708" w:rsidP="00512708">
      <w:pPr>
        <w:pStyle w:val="ListParagraph"/>
        <w:numPr>
          <w:ilvl w:val="0"/>
          <w:numId w:val="46"/>
        </w:numPr>
        <w:rPr>
          <w:lang w:val="vi-VN"/>
        </w:rPr>
      </w:pPr>
      <w:r w:rsidRPr="00512708">
        <w:rPr>
          <w:lang w:val="vi-VN"/>
        </w:rPr>
        <w:t>Quan tâm đến chất lượng dịch vụ: Mong muốn được phục vụ chu đáo, chuyên nghiệp.</w:t>
      </w:r>
    </w:p>
    <w:p w14:paraId="5BE58451" w14:textId="77777777" w:rsidR="00512708" w:rsidRPr="00512708" w:rsidRDefault="00512708" w:rsidP="00512708">
      <w:pPr>
        <w:pStyle w:val="ListParagraph"/>
        <w:numPr>
          <w:ilvl w:val="0"/>
          <w:numId w:val="46"/>
        </w:numPr>
        <w:rPr>
          <w:lang w:val="vi-VN"/>
        </w:rPr>
      </w:pPr>
      <w:r w:rsidRPr="00512708">
        <w:rPr>
          <w:lang w:val="vi-VN"/>
        </w:rPr>
        <w:t>Yêu thích sự sáng tạo và đổi mới: Ưa chuộng những phong cách chụp ảnh mới lạ, độc đáo.</w:t>
      </w:r>
    </w:p>
    <w:p w14:paraId="7292E3BA" w14:textId="0F1203C7" w:rsidR="00512708" w:rsidRDefault="00512708" w:rsidP="00512708">
      <w:pPr>
        <w:pStyle w:val="ListParagraph"/>
        <w:numPr>
          <w:ilvl w:val="0"/>
          <w:numId w:val="46"/>
        </w:numPr>
        <w:rPr>
          <w:lang w:val="vi-VN"/>
        </w:rPr>
      </w:pPr>
      <w:r w:rsidRPr="00512708">
        <w:rPr>
          <w:lang w:val="vi-VN"/>
        </w:rPr>
        <w:t>Có xu hướng chia sẻ thông tin và đánh giá trên mạng xã hội.</w:t>
      </w:r>
    </w:p>
    <w:p w14:paraId="3ED1B09D" w14:textId="77777777" w:rsidR="00512708" w:rsidRDefault="00512708" w:rsidP="00512708">
      <w:pPr>
        <w:rPr>
          <w:lang w:val="vi-VN"/>
        </w:rPr>
      </w:pPr>
    </w:p>
    <w:p w14:paraId="3B1EC26D" w14:textId="4F7EE901" w:rsidR="00512708" w:rsidRDefault="00512708" w:rsidP="00512708">
      <w:pPr>
        <w:pStyle w:val="ListParagraph"/>
        <w:numPr>
          <w:ilvl w:val="0"/>
          <w:numId w:val="40"/>
        </w:numPr>
        <w:rPr>
          <w:lang w:val="vi-VN"/>
        </w:rPr>
      </w:pPr>
      <w:r>
        <w:rPr>
          <w:lang w:val="vi-VN"/>
        </w:rPr>
        <w:t>Đánh giá nhóm đối tượng này</w:t>
      </w:r>
    </w:p>
    <w:p w14:paraId="50E119C8" w14:textId="77777777" w:rsidR="00512708" w:rsidRPr="00512708" w:rsidRDefault="00512708" w:rsidP="00512708">
      <w:pPr>
        <w:pStyle w:val="ListParagraph"/>
        <w:numPr>
          <w:ilvl w:val="0"/>
          <w:numId w:val="47"/>
        </w:numPr>
        <w:rPr>
          <w:lang w:val="vi-VN"/>
        </w:rPr>
      </w:pPr>
      <w:r w:rsidRPr="00512708">
        <w:rPr>
          <w:lang w:val="vi-VN"/>
        </w:rPr>
        <w:t>Nhóm khách hàng này có nhu cầu đa dạng về dịch vụ chụp ảnh cưới, ảnh lưu niệm. Do đó, studio cần cung cấp nhiều gói dịch vụ khác nhau để đáp ứng nhu cầu của khách hàng.</w:t>
      </w:r>
    </w:p>
    <w:p w14:paraId="66A6E060" w14:textId="77777777" w:rsidR="00512708" w:rsidRPr="00512708" w:rsidRDefault="00512708" w:rsidP="00512708">
      <w:pPr>
        <w:pStyle w:val="ListParagraph"/>
        <w:numPr>
          <w:ilvl w:val="0"/>
          <w:numId w:val="47"/>
        </w:numPr>
        <w:rPr>
          <w:lang w:val="vi-VN"/>
        </w:rPr>
      </w:pPr>
      <w:r w:rsidRPr="00512708">
        <w:rPr>
          <w:lang w:val="vi-VN"/>
        </w:rPr>
        <w:t>Cần thường xuyên cập nhật xu hướng chụp ảnh mới nhất để thu hút khách hàng.</w:t>
      </w:r>
    </w:p>
    <w:p w14:paraId="2AFABC8F" w14:textId="77777777" w:rsidR="00512708" w:rsidRPr="00512708" w:rsidRDefault="00512708" w:rsidP="00512708">
      <w:pPr>
        <w:pStyle w:val="ListParagraph"/>
        <w:numPr>
          <w:ilvl w:val="0"/>
          <w:numId w:val="47"/>
        </w:numPr>
        <w:rPr>
          <w:lang w:val="vi-VN"/>
        </w:rPr>
      </w:pPr>
      <w:r w:rsidRPr="00512708">
        <w:rPr>
          <w:lang w:val="vi-VN"/>
        </w:rPr>
        <w:t>Cần có chiến lược marketing hiệu quả để tiếp cận nhóm khách hàng mục tiêu này.</w:t>
      </w:r>
    </w:p>
    <w:p w14:paraId="516902B3" w14:textId="70209330" w:rsidR="00512708" w:rsidRDefault="00512708" w:rsidP="00512708">
      <w:pPr>
        <w:pStyle w:val="ListParagraph"/>
        <w:numPr>
          <w:ilvl w:val="0"/>
          <w:numId w:val="47"/>
        </w:numPr>
        <w:rPr>
          <w:lang w:val="vi-VN"/>
        </w:rPr>
      </w:pPr>
      <w:r w:rsidRPr="00512708">
        <w:rPr>
          <w:lang w:val="vi-VN"/>
        </w:rPr>
        <w:t>Cần chú trọng đến chất lượng dịch vụ và trải nghiệm khách hàng để xây dựng uy tín cho studio.</w:t>
      </w:r>
    </w:p>
    <w:p w14:paraId="65197C4B" w14:textId="77777777" w:rsidR="00512708" w:rsidRDefault="00512708" w:rsidP="00512708">
      <w:pPr>
        <w:rPr>
          <w:lang w:val="vi-VN"/>
        </w:rPr>
      </w:pPr>
    </w:p>
    <w:p w14:paraId="2290C960" w14:textId="27BA8050" w:rsidR="00512708" w:rsidRDefault="00512708" w:rsidP="00512708">
      <w:pPr>
        <w:rPr>
          <w:lang w:val="vi-VN"/>
        </w:rPr>
      </w:pPr>
      <w:r>
        <w:rPr>
          <w:lang w:val="vi-VN"/>
        </w:rPr>
        <w:t xml:space="preserve">Một vài nguồn tham khảo đọc thêm, em đính kèm dưới đây : </w:t>
      </w:r>
    </w:p>
    <w:p w14:paraId="01C8918C" w14:textId="6B67E08F" w:rsidR="00512708" w:rsidRDefault="00000000" w:rsidP="00512708">
      <w:pPr>
        <w:pStyle w:val="ListParagraph"/>
        <w:numPr>
          <w:ilvl w:val="0"/>
          <w:numId w:val="48"/>
        </w:numPr>
        <w:rPr>
          <w:lang w:val="vi-VN"/>
        </w:rPr>
      </w:pPr>
      <w:hyperlink r:id="rId15" w:history="1">
        <w:r w:rsidR="00512708" w:rsidRPr="00E54A62">
          <w:rPr>
            <w:rStyle w:val="Hyperlink"/>
            <w:lang w:val="vi-VN"/>
          </w:rPr>
          <w:t>https://nld.com.vn/suc-khoe/tien-thuoc-trung-binh-cua-nguoi-viet-khoang-75-usd-nam-20230720132150454.htm</w:t>
        </w:r>
      </w:hyperlink>
    </w:p>
    <w:p w14:paraId="1974F80F" w14:textId="60F71BFD" w:rsidR="00512708" w:rsidRDefault="00000000" w:rsidP="00512708">
      <w:pPr>
        <w:pStyle w:val="ListParagraph"/>
        <w:numPr>
          <w:ilvl w:val="0"/>
          <w:numId w:val="48"/>
        </w:numPr>
        <w:rPr>
          <w:lang w:val="vi-VN"/>
        </w:rPr>
      </w:pPr>
      <w:hyperlink r:id="rId16" w:history="1">
        <w:r w:rsidR="00512708" w:rsidRPr="00E54A62">
          <w:rPr>
            <w:rStyle w:val="Hyperlink"/>
            <w:lang w:val="vi-VN"/>
          </w:rPr>
          <w:t>https://www.vietnamplus.vn/thu-nhap-binh-quan-dau-nguoi-cua-viet-nam-dat-42-trieu-dong-moi-thang-post801034.vnp</w:t>
        </w:r>
      </w:hyperlink>
    </w:p>
    <w:p w14:paraId="6208F2B3" w14:textId="2240BA9E" w:rsidR="00512708" w:rsidRPr="006D6711" w:rsidRDefault="00000000" w:rsidP="006D6711">
      <w:pPr>
        <w:pStyle w:val="ListParagraph"/>
        <w:numPr>
          <w:ilvl w:val="0"/>
          <w:numId w:val="48"/>
        </w:numPr>
        <w:rPr>
          <w:lang w:val="vi-VN"/>
        </w:rPr>
      </w:pPr>
      <w:hyperlink r:id="rId17" w:history="1">
        <w:r w:rsidR="00512708" w:rsidRPr="00E54A62">
          <w:rPr>
            <w:rStyle w:val="Hyperlink"/>
            <w:lang w:val="vi-VN"/>
          </w:rPr>
          <w:t>https://vnexpress.net/tag/luong-6305</w:t>
        </w:r>
      </w:hyperlink>
    </w:p>
    <w:p w14:paraId="616F9D4C" w14:textId="78D4C064" w:rsidR="00512708" w:rsidRDefault="00512708" w:rsidP="00512708">
      <w:pPr>
        <w:pStyle w:val="Heading3"/>
        <w:rPr>
          <w:lang w:val="vi-VN"/>
        </w:rPr>
      </w:pPr>
      <w:bookmarkStart w:id="9" w:name="_Toc167563793"/>
      <w:r>
        <w:rPr>
          <w:lang w:val="vi-VN"/>
        </w:rPr>
        <w:t>Các kênh thông tin và phân phối</w:t>
      </w:r>
      <w:bookmarkEnd w:id="9"/>
    </w:p>
    <w:p w14:paraId="5C51307F" w14:textId="365E3FD3" w:rsidR="00512708" w:rsidRDefault="0097222E" w:rsidP="0097222E">
      <w:pPr>
        <w:rPr>
          <w:lang w:val="vi-VN"/>
        </w:rPr>
      </w:pPr>
      <w:r>
        <w:rPr>
          <w:lang w:val="vi-VN"/>
        </w:rPr>
        <w:t>Em tổng hợp một vài kênh phân phối dưới đây :</w:t>
      </w:r>
      <w:r w:rsidR="006D6711">
        <w:rPr>
          <w:lang w:val="vi-VN"/>
        </w:rPr>
        <w:t xml:space="preserve"> </w:t>
      </w:r>
      <w:r w:rsidR="006D6711" w:rsidRPr="006D6711">
        <w:rPr>
          <w:lang w:val="vi-VN"/>
        </w:rPr>
        <w:t>Kênh mà doanh nghiệp giao tiếp và mang lại giá trị cho khách hàng</w:t>
      </w:r>
    </w:p>
    <w:p w14:paraId="2D33817C" w14:textId="33BE5E39" w:rsidR="000820E3" w:rsidRDefault="0097222E" w:rsidP="0097222E">
      <w:pPr>
        <w:pStyle w:val="ListParagraph"/>
        <w:numPr>
          <w:ilvl w:val="0"/>
          <w:numId w:val="49"/>
        </w:numPr>
        <w:rPr>
          <w:lang w:val="vi-VN"/>
        </w:rPr>
      </w:pPr>
      <w:r>
        <w:rPr>
          <w:lang w:val="vi-VN"/>
        </w:rPr>
        <w:t>Kênh online</w:t>
      </w:r>
    </w:p>
    <w:p w14:paraId="69EDED70" w14:textId="63F7D07E" w:rsidR="0097222E" w:rsidRDefault="0097222E" w:rsidP="0097222E">
      <w:pPr>
        <w:pStyle w:val="ListParagraph"/>
        <w:numPr>
          <w:ilvl w:val="0"/>
          <w:numId w:val="50"/>
        </w:numPr>
        <w:rPr>
          <w:lang w:val="vi-VN"/>
        </w:rPr>
      </w:pPr>
      <w:r>
        <w:rPr>
          <w:lang w:val="vi-VN"/>
        </w:rPr>
        <w:t>Website :</w:t>
      </w:r>
    </w:p>
    <w:p w14:paraId="248D0335" w14:textId="77777777" w:rsidR="0097222E" w:rsidRPr="0097222E" w:rsidRDefault="0097222E" w:rsidP="0097222E">
      <w:pPr>
        <w:pStyle w:val="ListParagraph"/>
        <w:numPr>
          <w:ilvl w:val="0"/>
          <w:numId w:val="51"/>
        </w:numPr>
        <w:rPr>
          <w:lang w:val="vi-VN"/>
        </w:rPr>
      </w:pPr>
      <w:r w:rsidRPr="0097222E">
        <w:rPr>
          <w:lang w:val="vi-VN"/>
        </w:rPr>
        <w:t>Tạo website chuyên nghiệp, đẹp mắt và dễ sử dụng.</w:t>
      </w:r>
    </w:p>
    <w:p w14:paraId="50C0D581" w14:textId="77777777" w:rsidR="0097222E" w:rsidRPr="0097222E" w:rsidRDefault="0097222E" w:rsidP="0097222E">
      <w:pPr>
        <w:pStyle w:val="ListParagraph"/>
        <w:numPr>
          <w:ilvl w:val="0"/>
          <w:numId w:val="51"/>
        </w:numPr>
        <w:rPr>
          <w:lang w:val="vi-VN"/>
        </w:rPr>
      </w:pPr>
      <w:r w:rsidRPr="0097222E">
        <w:rPr>
          <w:lang w:val="vi-VN"/>
        </w:rPr>
        <w:t>Cung cấp đầy đủ thông tin về dịch vụ, sản phẩm, giá cả và hình ảnh đẹp của studio.</w:t>
      </w:r>
    </w:p>
    <w:p w14:paraId="10CB9A1F" w14:textId="77777777" w:rsidR="0097222E" w:rsidRPr="0097222E" w:rsidRDefault="0097222E" w:rsidP="0097222E">
      <w:pPr>
        <w:pStyle w:val="ListParagraph"/>
        <w:numPr>
          <w:ilvl w:val="0"/>
          <w:numId w:val="51"/>
        </w:numPr>
        <w:rPr>
          <w:lang w:val="vi-VN"/>
        </w:rPr>
      </w:pPr>
      <w:r w:rsidRPr="0097222E">
        <w:rPr>
          <w:lang w:val="vi-VN"/>
        </w:rPr>
        <w:t>Tối ưu hóa website cho công cụ tìm kiếm (SEO) để thu hút khách hàng tiềm năng.</w:t>
      </w:r>
    </w:p>
    <w:p w14:paraId="4E83ECB7" w14:textId="6DE44C15" w:rsidR="0097222E" w:rsidRDefault="0097222E" w:rsidP="0097222E">
      <w:pPr>
        <w:pStyle w:val="ListParagraph"/>
        <w:numPr>
          <w:ilvl w:val="0"/>
          <w:numId w:val="51"/>
        </w:numPr>
        <w:rPr>
          <w:lang w:val="vi-VN"/>
        </w:rPr>
      </w:pPr>
      <w:r w:rsidRPr="0097222E">
        <w:rPr>
          <w:lang w:val="vi-VN"/>
        </w:rPr>
        <w:t>Chạy quảng cáo Google Ads để tiếp cận khách hàng mục tiêu</w:t>
      </w:r>
    </w:p>
    <w:p w14:paraId="5BB2CAF5" w14:textId="49DDCAD6" w:rsidR="0097222E" w:rsidRDefault="0097222E" w:rsidP="0097222E">
      <w:pPr>
        <w:pStyle w:val="ListParagraph"/>
        <w:numPr>
          <w:ilvl w:val="0"/>
          <w:numId w:val="50"/>
        </w:numPr>
        <w:rPr>
          <w:lang w:val="vi-VN"/>
        </w:rPr>
      </w:pPr>
      <w:r>
        <w:rPr>
          <w:lang w:val="vi-VN"/>
        </w:rPr>
        <w:lastRenderedPageBreak/>
        <w:t>Mạng xã hội</w:t>
      </w:r>
    </w:p>
    <w:p w14:paraId="3B0D6910" w14:textId="77777777" w:rsidR="0097222E" w:rsidRPr="0097222E" w:rsidRDefault="0097222E" w:rsidP="0097222E">
      <w:pPr>
        <w:pStyle w:val="ListParagraph"/>
        <w:numPr>
          <w:ilvl w:val="0"/>
          <w:numId w:val="52"/>
        </w:numPr>
        <w:rPr>
          <w:lang w:val="vi-VN"/>
        </w:rPr>
      </w:pPr>
      <w:r w:rsidRPr="0097222E">
        <w:rPr>
          <w:lang w:val="vi-VN"/>
        </w:rPr>
        <w:t>Tạo fanpage trên Facebook, Instagram,... và đăng tải thường xuyên những hình ảnh đẹp, video về các bộ ảnh cưới, ảnh lưu niệm của studio.</w:t>
      </w:r>
    </w:p>
    <w:p w14:paraId="0C846A6D" w14:textId="77777777" w:rsidR="0097222E" w:rsidRPr="0097222E" w:rsidRDefault="0097222E" w:rsidP="0097222E">
      <w:pPr>
        <w:pStyle w:val="ListParagraph"/>
        <w:numPr>
          <w:ilvl w:val="0"/>
          <w:numId w:val="52"/>
        </w:numPr>
        <w:rPr>
          <w:lang w:val="vi-VN"/>
        </w:rPr>
      </w:pPr>
      <w:r w:rsidRPr="0097222E">
        <w:rPr>
          <w:lang w:val="vi-VN"/>
        </w:rPr>
        <w:t>Tương tác với khách hàng trên mạng xã hội, giải đáp thắc mắc và tư vấn khách hàng.</w:t>
      </w:r>
    </w:p>
    <w:p w14:paraId="4EF38262" w14:textId="77777777" w:rsidR="0097222E" w:rsidRPr="0097222E" w:rsidRDefault="0097222E" w:rsidP="0097222E">
      <w:pPr>
        <w:pStyle w:val="ListParagraph"/>
        <w:numPr>
          <w:ilvl w:val="0"/>
          <w:numId w:val="52"/>
        </w:numPr>
        <w:rPr>
          <w:lang w:val="vi-VN"/>
        </w:rPr>
      </w:pPr>
      <w:r w:rsidRPr="0097222E">
        <w:rPr>
          <w:lang w:val="vi-VN"/>
        </w:rPr>
        <w:t>Chạy quảng cáo Facebook, Instagram Ads để tiếp cận khách hàng tiềm năng.</w:t>
      </w:r>
    </w:p>
    <w:p w14:paraId="6EDDB893" w14:textId="77777777" w:rsidR="0097222E" w:rsidRPr="0097222E" w:rsidRDefault="0097222E" w:rsidP="0097222E">
      <w:pPr>
        <w:pStyle w:val="ListParagraph"/>
        <w:numPr>
          <w:ilvl w:val="0"/>
          <w:numId w:val="52"/>
        </w:numPr>
        <w:rPr>
          <w:lang w:val="vi-VN"/>
        </w:rPr>
      </w:pPr>
      <w:r w:rsidRPr="0097222E">
        <w:rPr>
          <w:lang w:val="vi-VN"/>
        </w:rPr>
        <w:t>Livestream quá trình chụp ảnh cưới để khách hàng có thể theo dõi và tương tác trực tiếp.</w:t>
      </w:r>
    </w:p>
    <w:p w14:paraId="4AFECA79" w14:textId="77777777" w:rsidR="0097222E" w:rsidRPr="0097222E" w:rsidRDefault="0097222E" w:rsidP="0097222E">
      <w:pPr>
        <w:pStyle w:val="ListParagraph"/>
        <w:numPr>
          <w:ilvl w:val="0"/>
          <w:numId w:val="52"/>
        </w:numPr>
        <w:rPr>
          <w:lang w:val="vi-VN"/>
        </w:rPr>
      </w:pPr>
      <w:r w:rsidRPr="0097222E">
        <w:rPr>
          <w:lang w:val="vi-VN"/>
        </w:rPr>
        <w:t>Tổ chức các cuộc thi ảnh, minigame trên mạng xã hội để thu hút khách hàng và quảng bá thương hiệu.</w:t>
      </w:r>
    </w:p>
    <w:p w14:paraId="6B3B701B" w14:textId="718F8D95" w:rsidR="0097222E" w:rsidRDefault="0097222E" w:rsidP="0097222E">
      <w:pPr>
        <w:pStyle w:val="ListParagraph"/>
        <w:numPr>
          <w:ilvl w:val="0"/>
          <w:numId w:val="52"/>
        </w:numPr>
        <w:rPr>
          <w:lang w:val="vi-VN"/>
        </w:rPr>
      </w:pPr>
      <w:r w:rsidRPr="0097222E">
        <w:rPr>
          <w:lang w:val="vi-VN"/>
        </w:rPr>
        <w:t>Hợp tác với các influencer trên mạng xã hội để quảng bá dịch vụ của studio.</w:t>
      </w:r>
    </w:p>
    <w:p w14:paraId="0C44527E" w14:textId="2938EEEF" w:rsidR="0097222E" w:rsidRDefault="0097222E" w:rsidP="0097222E">
      <w:pPr>
        <w:pStyle w:val="ListParagraph"/>
        <w:numPr>
          <w:ilvl w:val="0"/>
          <w:numId w:val="50"/>
        </w:numPr>
        <w:rPr>
          <w:lang w:val="vi-VN"/>
        </w:rPr>
      </w:pPr>
      <w:r>
        <w:rPr>
          <w:lang w:val="vi-VN"/>
        </w:rPr>
        <w:t xml:space="preserve">Email Marketing: </w:t>
      </w:r>
    </w:p>
    <w:p w14:paraId="0BC2F876" w14:textId="77777777" w:rsidR="0097222E" w:rsidRPr="0097222E" w:rsidRDefault="0097222E" w:rsidP="0097222E">
      <w:pPr>
        <w:pStyle w:val="ListParagraph"/>
        <w:numPr>
          <w:ilvl w:val="0"/>
          <w:numId w:val="53"/>
        </w:numPr>
        <w:rPr>
          <w:lang w:val="vi-VN"/>
        </w:rPr>
      </w:pPr>
      <w:r w:rsidRPr="0097222E">
        <w:rPr>
          <w:lang w:val="vi-VN"/>
        </w:rPr>
        <w:t>Thu thập email của khách hàng và gửi email marketing để giới thiệu dịch vụ, sản phẩm, chương trình khuyến mãi của studio.</w:t>
      </w:r>
    </w:p>
    <w:p w14:paraId="7A0B4479" w14:textId="431C2BAE" w:rsidR="0097222E" w:rsidRDefault="0097222E" w:rsidP="0097222E">
      <w:pPr>
        <w:pStyle w:val="ListParagraph"/>
        <w:numPr>
          <w:ilvl w:val="0"/>
          <w:numId w:val="53"/>
        </w:numPr>
        <w:rPr>
          <w:lang w:val="vi-VN"/>
        </w:rPr>
      </w:pPr>
      <w:r w:rsidRPr="0097222E">
        <w:rPr>
          <w:lang w:val="vi-VN"/>
        </w:rPr>
        <w:t>Gửi email chúc mừng sinh nhật, kỷ niệm ngày cưới cho khách hàng để duy trì mối quan hệ và thu hút khách hàng quay lại.</w:t>
      </w:r>
    </w:p>
    <w:p w14:paraId="5203F778" w14:textId="5505B4F5" w:rsidR="0097222E" w:rsidRDefault="0097222E" w:rsidP="0097222E">
      <w:pPr>
        <w:pStyle w:val="ListParagraph"/>
        <w:numPr>
          <w:ilvl w:val="0"/>
          <w:numId w:val="50"/>
        </w:numPr>
        <w:rPr>
          <w:lang w:val="vi-VN"/>
        </w:rPr>
      </w:pPr>
      <w:r>
        <w:rPr>
          <w:lang w:val="vi-VN"/>
        </w:rPr>
        <w:t xml:space="preserve">Zalo: </w:t>
      </w:r>
    </w:p>
    <w:p w14:paraId="66B8BAB9" w14:textId="77777777" w:rsidR="0097222E" w:rsidRPr="0097222E" w:rsidRDefault="0097222E" w:rsidP="0097222E">
      <w:pPr>
        <w:pStyle w:val="ListParagraph"/>
        <w:numPr>
          <w:ilvl w:val="0"/>
          <w:numId w:val="54"/>
        </w:numPr>
        <w:rPr>
          <w:lang w:val="vi-VN"/>
        </w:rPr>
      </w:pPr>
      <w:r w:rsidRPr="0097222E">
        <w:rPr>
          <w:lang w:val="vi-VN"/>
        </w:rPr>
        <w:t>Tạo tài khoản Zalo Business và cung cấp dịch vụ tư vấn, đặt lịch chụp ảnh online cho khách hàng.</w:t>
      </w:r>
    </w:p>
    <w:p w14:paraId="1C51441B" w14:textId="57E02F29" w:rsidR="0097222E" w:rsidRDefault="0097222E" w:rsidP="0097222E">
      <w:pPr>
        <w:pStyle w:val="ListParagraph"/>
        <w:numPr>
          <w:ilvl w:val="0"/>
          <w:numId w:val="54"/>
        </w:numPr>
        <w:rPr>
          <w:lang w:val="vi-VN"/>
        </w:rPr>
      </w:pPr>
      <w:r w:rsidRPr="0097222E">
        <w:rPr>
          <w:lang w:val="vi-VN"/>
        </w:rPr>
        <w:t>Chạy quảng cáo Zalo Ads để tiếp cận khách hàng tiềm năng.</w:t>
      </w:r>
    </w:p>
    <w:p w14:paraId="3F59CAA7" w14:textId="7FFC2483" w:rsidR="0097222E" w:rsidRDefault="0097222E" w:rsidP="0097222E">
      <w:pPr>
        <w:pStyle w:val="ListParagraph"/>
        <w:numPr>
          <w:ilvl w:val="0"/>
          <w:numId w:val="49"/>
        </w:numPr>
        <w:rPr>
          <w:lang w:val="vi-VN"/>
        </w:rPr>
      </w:pPr>
      <w:r>
        <w:rPr>
          <w:lang w:val="vi-VN"/>
        </w:rPr>
        <w:t>Kênh offline</w:t>
      </w:r>
    </w:p>
    <w:p w14:paraId="4A6FE169" w14:textId="1CA1ECC3" w:rsidR="0097222E" w:rsidRDefault="0014619C" w:rsidP="0097222E">
      <w:pPr>
        <w:pStyle w:val="ListParagraph"/>
        <w:numPr>
          <w:ilvl w:val="0"/>
          <w:numId w:val="50"/>
        </w:numPr>
        <w:rPr>
          <w:lang w:val="vi-VN"/>
        </w:rPr>
      </w:pPr>
      <w:r>
        <w:t>Cửa hàng:</w:t>
      </w:r>
      <w:r w:rsidRPr="0014619C">
        <w:t xml:space="preserve"> </w:t>
      </w:r>
    </w:p>
    <w:p w14:paraId="0DA9AFAE" w14:textId="77777777" w:rsidR="0014619C" w:rsidRPr="0014619C" w:rsidRDefault="0014619C" w:rsidP="0014619C">
      <w:pPr>
        <w:pStyle w:val="ListParagraph"/>
        <w:numPr>
          <w:ilvl w:val="0"/>
          <w:numId w:val="56"/>
        </w:numPr>
        <w:rPr>
          <w:lang w:val="vi-VN"/>
        </w:rPr>
      </w:pPr>
      <w:r w:rsidRPr="0014619C">
        <w:rPr>
          <w:lang w:val="vi-VN"/>
        </w:rPr>
        <w:t>Mở cửa hàng tại vị trí đắc địa, dễ nhìn thấy và thuận tiện cho khách hàng di chuyển.</w:t>
      </w:r>
    </w:p>
    <w:p w14:paraId="41C55770" w14:textId="77777777" w:rsidR="0014619C" w:rsidRPr="0014619C" w:rsidRDefault="0014619C" w:rsidP="0014619C">
      <w:pPr>
        <w:pStyle w:val="ListParagraph"/>
        <w:numPr>
          <w:ilvl w:val="0"/>
          <w:numId w:val="56"/>
        </w:numPr>
        <w:rPr>
          <w:lang w:val="vi-VN"/>
        </w:rPr>
      </w:pPr>
      <w:r w:rsidRPr="0014619C">
        <w:rPr>
          <w:lang w:val="vi-VN"/>
        </w:rPr>
        <w:t>Thiết kế cửa hàng đẹp mắt, sang trọng và thu hút khách hàng.</w:t>
      </w:r>
    </w:p>
    <w:p w14:paraId="4AB84A7D" w14:textId="77777777" w:rsidR="0014619C" w:rsidRPr="0014619C" w:rsidRDefault="0014619C" w:rsidP="0014619C">
      <w:pPr>
        <w:pStyle w:val="ListParagraph"/>
        <w:numPr>
          <w:ilvl w:val="0"/>
          <w:numId w:val="56"/>
        </w:numPr>
        <w:rPr>
          <w:lang w:val="vi-VN"/>
        </w:rPr>
      </w:pPr>
      <w:r w:rsidRPr="0014619C">
        <w:rPr>
          <w:lang w:val="vi-VN"/>
        </w:rPr>
        <w:t>Trưng bày các hình ảnh đẹp về các bộ ảnh cưới, ảnh lưu niệm của studio.</w:t>
      </w:r>
    </w:p>
    <w:p w14:paraId="4F719DCD" w14:textId="1B0E7F58" w:rsidR="0014619C" w:rsidRDefault="0014619C" w:rsidP="0014619C">
      <w:pPr>
        <w:pStyle w:val="ListParagraph"/>
        <w:numPr>
          <w:ilvl w:val="0"/>
          <w:numId w:val="56"/>
        </w:numPr>
        <w:rPr>
          <w:lang w:val="vi-VN"/>
        </w:rPr>
      </w:pPr>
      <w:r w:rsidRPr="0014619C">
        <w:rPr>
          <w:lang w:val="vi-VN"/>
        </w:rPr>
        <w:t>Cung cấp dịch vụ tư vấn, đặt lịch chụp ảnh trực tiếp cho khách hàng.</w:t>
      </w:r>
    </w:p>
    <w:p w14:paraId="141B2A27" w14:textId="1B806F81" w:rsidR="0014619C" w:rsidRDefault="0014619C" w:rsidP="0014619C">
      <w:pPr>
        <w:pStyle w:val="ListParagraph"/>
        <w:numPr>
          <w:ilvl w:val="0"/>
          <w:numId w:val="50"/>
        </w:numPr>
        <w:rPr>
          <w:lang w:val="vi-VN"/>
        </w:rPr>
      </w:pPr>
      <w:r>
        <w:t>Hội chợ, triển lãm:</w:t>
      </w:r>
    </w:p>
    <w:p w14:paraId="4AB6C474" w14:textId="77777777" w:rsidR="0014619C" w:rsidRPr="0014619C" w:rsidRDefault="0014619C" w:rsidP="0014619C">
      <w:pPr>
        <w:pStyle w:val="ListParagraph"/>
        <w:numPr>
          <w:ilvl w:val="0"/>
          <w:numId w:val="57"/>
        </w:numPr>
        <w:rPr>
          <w:lang w:val="vi-VN"/>
        </w:rPr>
      </w:pPr>
      <w:r w:rsidRPr="0014619C">
        <w:rPr>
          <w:lang w:val="vi-VN"/>
        </w:rPr>
        <w:t>Tham gia các hội chợ, triển lãm về cưới hỏi để quảng bá thương hiệu và tiếp cận khách hàng tiềm năng.</w:t>
      </w:r>
    </w:p>
    <w:p w14:paraId="609B834F" w14:textId="77777777" w:rsidR="0014619C" w:rsidRPr="0014619C" w:rsidRDefault="0014619C" w:rsidP="0014619C">
      <w:pPr>
        <w:pStyle w:val="ListParagraph"/>
        <w:numPr>
          <w:ilvl w:val="0"/>
          <w:numId w:val="57"/>
        </w:numPr>
        <w:rPr>
          <w:lang w:val="vi-VN"/>
        </w:rPr>
      </w:pPr>
      <w:r w:rsidRPr="0014619C">
        <w:rPr>
          <w:lang w:val="vi-VN"/>
        </w:rPr>
        <w:t>Cung cấp dịch vụ chụp ảnh cưới, ảnh lưu niệm tại hội chợ, triển lãm với giá ưu đãi.</w:t>
      </w:r>
    </w:p>
    <w:p w14:paraId="34F81D9A" w14:textId="4909607D" w:rsidR="0014619C" w:rsidRDefault="0014619C" w:rsidP="0014619C">
      <w:pPr>
        <w:pStyle w:val="ListParagraph"/>
        <w:numPr>
          <w:ilvl w:val="0"/>
          <w:numId w:val="57"/>
        </w:numPr>
        <w:rPr>
          <w:lang w:val="vi-VN"/>
        </w:rPr>
      </w:pPr>
      <w:r w:rsidRPr="0014619C">
        <w:rPr>
          <w:lang w:val="vi-VN"/>
        </w:rPr>
        <w:t>Tặng quà lưu niệm cho khách hàng tham quan gian hàng của studio.</w:t>
      </w:r>
    </w:p>
    <w:p w14:paraId="425F5E21" w14:textId="31128D19" w:rsidR="0014619C" w:rsidRDefault="0014619C" w:rsidP="0014619C">
      <w:pPr>
        <w:pStyle w:val="ListParagraph"/>
        <w:numPr>
          <w:ilvl w:val="0"/>
          <w:numId w:val="50"/>
        </w:numPr>
        <w:rPr>
          <w:lang w:val="vi-VN"/>
        </w:rPr>
      </w:pPr>
      <w:r>
        <w:t>Hợp tác với các đơn vị tổ chức sự kiện cưới hỏi:</w:t>
      </w:r>
    </w:p>
    <w:p w14:paraId="226D1C1E" w14:textId="77777777" w:rsidR="0014619C" w:rsidRPr="0014619C" w:rsidRDefault="0014619C" w:rsidP="0014619C">
      <w:pPr>
        <w:pStyle w:val="ListParagraph"/>
        <w:numPr>
          <w:ilvl w:val="0"/>
          <w:numId w:val="58"/>
        </w:numPr>
        <w:rPr>
          <w:lang w:val="vi-VN"/>
        </w:rPr>
      </w:pPr>
      <w:r w:rsidRPr="0014619C">
        <w:rPr>
          <w:lang w:val="vi-VN"/>
        </w:rPr>
        <w:t>Hợp tác với các đơn vị tổ chức sự kiện cưới hỏi để giới thiệu dịch vụ của studio đến khách hàng.</w:t>
      </w:r>
    </w:p>
    <w:p w14:paraId="4EDC802B" w14:textId="77777777" w:rsidR="0014619C" w:rsidRPr="0014619C" w:rsidRDefault="0014619C" w:rsidP="0014619C">
      <w:pPr>
        <w:pStyle w:val="ListParagraph"/>
        <w:numPr>
          <w:ilvl w:val="0"/>
          <w:numId w:val="58"/>
        </w:numPr>
        <w:rPr>
          <w:lang w:val="vi-VN"/>
        </w:rPr>
      </w:pPr>
      <w:r w:rsidRPr="0014619C">
        <w:rPr>
          <w:lang w:val="vi-VN"/>
        </w:rPr>
        <w:t>Cung cấp dịch vụ chụp ảnh cưới, ảnh lưu niệm cho các sự kiện cưới hỏi do các đơn vị tổ chức.</w:t>
      </w:r>
    </w:p>
    <w:p w14:paraId="26751006" w14:textId="4995E936" w:rsidR="0014619C" w:rsidRDefault="0014619C" w:rsidP="0014619C">
      <w:pPr>
        <w:pStyle w:val="ListParagraph"/>
        <w:numPr>
          <w:ilvl w:val="0"/>
          <w:numId w:val="58"/>
        </w:numPr>
        <w:rPr>
          <w:lang w:val="vi-VN"/>
        </w:rPr>
      </w:pPr>
      <w:r w:rsidRPr="0014619C">
        <w:rPr>
          <w:lang w:val="vi-VN"/>
        </w:rPr>
        <w:t>Tham gia các hoạt động quảng bá thương hiệu do các đơn vị tổ chức sự kiện cưới hỏi tổ chức.</w:t>
      </w:r>
    </w:p>
    <w:p w14:paraId="56AF09E4" w14:textId="77777777" w:rsidR="0014619C" w:rsidRDefault="0014619C" w:rsidP="0014619C">
      <w:pPr>
        <w:rPr>
          <w:lang w:val="vi-VN"/>
        </w:rPr>
      </w:pPr>
    </w:p>
    <w:p w14:paraId="569C8163" w14:textId="4191FF8D" w:rsidR="0014619C" w:rsidRDefault="0014619C" w:rsidP="0014619C">
      <w:pPr>
        <w:pStyle w:val="Heading3"/>
        <w:rPr>
          <w:lang w:val="vi-VN"/>
        </w:rPr>
      </w:pPr>
      <w:bookmarkStart w:id="10" w:name="_Toc167563794"/>
      <w:r>
        <w:rPr>
          <w:lang w:val="vi-VN"/>
        </w:rPr>
        <w:t>Nguồn lực chính</w:t>
      </w:r>
      <w:bookmarkEnd w:id="10"/>
    </w:p>
    <w:p w14:paraId="6B1DBD2E" w14:textId="1F11E917" w:rsidR="0014619C" w:rsidRDefault="0014619C" w:rsidP="0014619C">
      <w:pPr>
        <w:rPr>
          <w:lang w:val="vi-VN"/>
        </w:rPr>
      </w:pPr>
      <w:r>
        <w:rPr>
          <w:lang w:val="vi-VN"/>
        </w:rPr>
        <w:t xml:space="preserve">Các nguồn lực chính anh có thể để ý tới, hãy liệt kê và trả lời mọi thứ theo những tiêu chí dưới đây : </w:t>
      </w:r>
      <w:r w:rsidR="006D6711" w:rsidRPr="006D6711">
        <w:rPr>
          <w:lang w:val="vi-VN"/>
        </w:rPr>
        <w:t>Mô tả những tài sản cần có để giữ cho doanh nghiệp hoạt động</w:t>
      </w:r>
      <w:r w:rsidR="006D6711">
        <w:rPr>
          <w:lang w:val="vi-VN"/>
        </w:rPr>
        <w:t xml:space="preserve"> : </w:t>
      </w:r>
    </w:p>
    <w:p w14:paraId="63B09D41" w14:textId="62A94E75" w:rsidR="0014619C" w:rsidRDefault="0014619C" w:rsidP="0014619C">
      <w:pPr>
        <w:pStyle w:val="ListParagraph"/>
        <w:numPr>
          <w:ilvl w:val="0"/>
          <w:numId w:val="59"/>
        </w:numPr>
        <w:rPr>
          <w:lang w:val="vi-VN"/>
        </w:rPr>
      </w:pPr>
      <w:r>
        <w:rPr>
          <w:lang w:val="vi-VN"/>
        </w:rPr>
        <w:t>Vốn</w:t>
      </w:r>
    </w:p>
    <w:p w14:paraId="6140F772" w14:textId="638BC861" w:rsidR="0014619C" w:rsidRPr="0014619C" w:rsidRDefault="0014619C" w:rsidP="0014619C">
      <w:pPr>
        <w:pStyle w:val="ListParagraph"/>
        <w:numPr>
          <w:ilvl w:val="0"/>
          <w:numId w:val="50"/>
        </w:numPr>
        <w:rPr>
          <w:lang w:val="vi-VN"/>
        </w:rPr>
      </w:pPr>
      <w:r w:rsidRPr="0014619C">
        <w:rPr>
          <w:lang w:val="vi-VN"/>
        </w:rPr>
        <w:t xml:space="preserve">Bao nhiêu vốn </w:t>
      </w:r>
      <w:r w:rsidR="0076187E">
        <w:rPr>
          <w:lang w:val="vi-VN"/>
        </w:rPr>
        <w:t>Anh</w:t>
      </w:r>
      <w:r w:rsidRPr="0014619C">
        <w:rPr>
          <w:lang w:val="vi-VN"/>
        </w:rPr>
        <w:t xml:space="preserve"> cần để mở studio?</w:t>
      </w:r>
    </w:p>
    <w:p w14:paraId="1461BE43" w14:textId="1B2AACC3" w:rsidR="0014619C" w:rsidRPr="0014619C" w:rsidRDefault="0076187E" w:rsidP="0014619C">
      <w:pPr>
        <w:pStyle w:val="ListParagraph"/>
        <w:numPr>
          <w:ilvl w:val="0"/>
          <w:numId w:val="50"/>
        </w:numPr>
        <w:rPr>
          <w:lang w:val="vi-VN"/>
        </w:rPr>
      </w:pPr>
      <w:r>
        <w:rPr>
          <w:lang w:val="vi-VN"/>
        </w:rPr>
        <w:t>Anh</w:t>
      </w:r>
      <w:r w:rsidR="0014619C" w:rsidRPr="0014619C">
        <w:rPr>
          <w:lang w:val="vi-VN"/>
        </w:rPr>
        <w:t xml:space="preserve"> có thể huy động vốn từ đâu?</w:t>
      </w:r>
    </w:p>
    <w:p w14:paraId="04CCCEC2" w14:textId="60454A24" w:rsidR="0014619C" w:rsidRPr="0014619C" w:rsidRDefault="0076187E" w:rsidP="0014619C">
      <w:pPr>
        <w:pStyle w:val="ListParagraph"/>
        <w:numPr>
          <w:ilvl w:val="0"/>
          <w:numId w:val="50"/>
        </w:numPr>
        <w:rPr>
          <w:lang w:val="vi-VN"/>
        </w:rPr>
      </w:pPr>
      <w:r>
        <w:rPr>
          <w:lang w:val="vi-VN"/>
        </w:rPr>
        <w:t>Anh</w:t>
      </w:r>
      <w:r w:rsidR="0014619C" w:rsidRPr="0014619C">
        <w:rPr>
          <w:lang w:val="vi-VN"/>
        </w:rPr>
        <w:t xml:space="preserve"> có kế hoạch sử dụng vốn như thế nào?</w:t>
      </w:r>
    </w:p>
    <w:p w14:paraId="2147A1B8" w14:textId="1DDEFD13" w:rsidR="0014619C" w:rsidRDefault="0076187E" w:rsidP="0014619C">
      <w:pPr>
        <w:pStyle w:val="ListParagraph"/>
        <w:numPr>
          <w:ilvl w:val="0"/>
          <w:numId w:val="50"/>
        </w:numPr>
        <w:rPr>
          <w:lang w:val="vi-VN"/>
        </w:rPr>
      </w:pPr>
      <w:r>
        <w:rPr>
          <w:lang w:val="vi-VN"/>
        </w:rPr>
        <w:lastRenderedPageBreak/>
        <w:t>Anh</w:t>
      </w:r>
      <w:r w:rsidR="0014619C" w:rsidRPr="0014619C">
        <w:rPr>
          <w:lang w:val="vi-VN"/>
        </w:rPr>
        <w:t xml:space="preserve"> có dự trù chi phí phát sinh trong quá trình hoạt động không?</w:t>
      </w:r>
    </w:p>
    <w:p w14:paraId="77891462" w14:textId="77777777" w:rsidR="0014619C" w:rsidRDefault="0014619C" w:rsidP="0014619C">
      <w:pPr>
        <w:rPr>
          <w:lang w:val="vi-VN"/>
        </w:rPr>
      </w:pPr>
    </w:p>
    <w:p w14:paraId="2218E91A" w14:textId="49A55A40" w:rsidR="0014619C" w:rsidRDefault="0014619C" w:rsidP="0014619C">
      <w:pPr>
        <w:pStyle w:val="ListParagraph"/>
        <w:numPr>
          <w:ilvl w:val="0"/>
          <w:numId w:val="59"/>
        </w:numPr>
        <w:rPr>
          <w:lang w:val="vi-VN"/>
        </w:rPr>
      </w:pPr>
      <w:r>
        <w:t>Nhân lực:</w:t>
      </w:r>
    </w:p>
    <w:p w14:paraId="417E99E2" w14:textId="1912FD22" w:rsidR="0014619C" w:rsidRPr="0014619C" w:rsidRDefault="0076187E" w:rsidP="0014619C">
      <w:pPr>
        <w:pStyle w:val="ListParagraph"/>
        <w:numPr>
          <w:ilvl w:val="0"/>
          <w:numId w:val="61"/>
        </w:numPr>
        <w:rPr>
          <w:lang w:val="vi-VN"/>
        </w:rPr>
      </w:pPr>
      <w:r>
        <w:rPr>
          <w:lang w:val="vi-VN"/>
        </w:rPr>
        <w:t>Anh</w:t>
      </w:r>
      <w:r w:rsidR="0014619C" w:rsidRPr="0014619C">
        <w:rPr>
          <w:lang w:val="vi-VN"/>
        </w:rPr>
        <w:t xml:space="preserve"> cần bao nhiêu nhân viên để vận hành studio?</w:t>
      </w:r>
    </w:p>
    <w:p w14:paraId="30E25376" w14:textId="77777777" w:rsidR="0014619C" w:rsidRPr="0014619C" w:rsidRDefault="0014619C" w:rsidP="0014619C">
      <w:pPr>
        <w:pStyle w:val="ListParagraph"/>
        <w:numPr>
          <w:ilvl w:val="0"/>
          <w:numId w:val="61"/>
        </w:numPr>
        <w:rPr>
          <w:lang w:val="vi-VN"/>
        </w:rPr>
      </w:pPr>
      <w:r w:rsidRPr="0014619C">
        <w:rPr>
          <w:lang w:val="vi-VN"/>
        </w:rPr>
        <w:t>Kỹ năng và kinh nghiệm cần thiết cho các vị trí nhân viên là gì?</w:t>
      </w:r>
    </w:p>
    <w:p w14:paraId="75A89FF8" w14:textId="0EE3DEC2" w:rsidR="0014619C" w:rsidRPr="0014619C" w:rsidRDefault="0076187E" w:rsidP="0014619C">
      <w:pPr>
        <w:pStyle w:val="ListParagraph"/>
        <w:numPr>
          <w:ilvl w:val="0"/>
          <w:numId w:val="61"/>
        </w:numPr>
        <w:rPr>
          <w:lang w:val="vi-VN"/>
        </w:rPr>
      </w:pPr>
      <w:r>
        <w:rPr>
          <w:lang w:val="vi-VN"/>
        </w:rPr>
        <w:t>Anh</w:t>
      </w:r>
      <w:r w:rsidR="0014619C" w:rsidRPr="0014619C">
        <w:rPr>
          <w:lang w:val="vi-VN"/>
        </w:rPr>
        <w:t xml:space="preserve"> sẽ tuyển dụng nhân viên như thế nào?</w:t>
      </w:r>
    </w:p>
    <w:p w14:paraId="362093D7" w14:textId="392F0F8A" w:rsidR="0014619C" w:rsidRDefault="0076187E" w:rsidP="0014619C">
      <w:pPr>
        <w:pStyle w:val="ListParagraph"/>
        <w:numPr>
          <w:ilvl w:val="0"/>
          <w:numId w:val="61"/>
        </w:numPr>
        <w:rPr>
          <w:lang w:val="vi-VN"/>
        </w:rPr>
      </w:pPr>
      <w:r>
        <w:rPr>
          <w:lang w:val="vi-VN"/>
        </w:rPr>
        <w:t>Anh</w:t>
      </w:r>
      <w:r w:rsidR="0014619C" w:rsidRPr="0014619C">
        <w:rPr>
          <w:lang w:val="vi-VN"/>
        </w:rPr>
        <w:t xml:space="preserve"> có kế hoạch trả lương và phúc lợi cho nhân viên như thế nào?</w:t>
      </w:r>
    </w:p>
    <w:p w14:paraId="7A9E30D8" w14:textId="77777777" w:rsidR="0014619C" w:rsidRDefault="0014619C" w:rsidP="0014619C">
      <w:pPr>
        <w:ind w:left="360"/>
        <w:rPr>
          <w:lang w:val="vi-VN"/>
        </w:rPr>
      </w:pPr>
    </w:p>
    <w:p w14:paraId="44731A68" w14:textId="32DB7BB8" w:rsidR="0014619C" w:rsidRDefault="0014619C" w:rsidP="0014619C">
      <w:pPr>
        <w:pStyle w:val="ListParagraph"/>
        <w:numPr>
          <w:ilvl w:val="0"/>
          <w:numId w:val="59"/>
        </w:numPr>
        <w:rPr>
          <w:lang w:val="vi-VN"/>
        </w:rPr>
      </w:pPr>
      <w:r>
        <w:rPr>
          <w:lang w:val="vi-VN"/>
        </w:rPr>
        <w:t>Trang thiết bị</w:t>
      </w:r>
    </w:p>
    <w:p w14:paraId="71A4432E" w14:textId="77777777" w:rsidR="0014619C" w:rsidRPr="0014619C" w:rsidRDefault="0014619C" w:rsidP="0014619C">
      <w:pPr>
        <w:pStyle w:val="ListParagraph"/>
        <w:numPr>
          <w:ilvl w:val="0"/>
          <w:numId w:val="62"/>
        </w:numPr>
        <w:rPr>
          <w:lang w:val="vi-VN"/>
        </w:rPr>
      </w:pPr>
      <w:r w:rsidRPr="0014619C">
        <w:rPr>
          <w:lang w:val="vi-VN"/>
        </w:rPr>
        <w:t>Loại máy ảnh, ống kính nào phù hợp với nhu cầu chụp ảnh cưới, ảnh lưu niệm?</w:t>
      </w:r>
    </w:p>
    <w:p w14:paraId="45B23279" w14:textId="44508110" w:rsidR="0014619C" w:rsidRPr="0014619C" w:rsidRDefault="0076187E" w:rsidP="0014619C">
      <w:pPr>
        <w:pStyle w:val="ListParagraph"/>
        <w:numPr>
          <w:ilvl w:val="0"/>
          <w:numId w:val="62"/>
        </w:numPr>
        <w:rPr>
          <w:lang w:val="vi-VN"/>
        </w:rPr>
      </w:pPr>
      <w:r>
        <w:rPr>
          <w:lang w:val="vi-VN"/>
        </w:rPr>
        <w:t>Anh</w:t>
      </w:r>
      <w:r w:rsidR="0014619C" w:rsidRPr="0014619C">
        <w:rPr>
          <w:lang w:val="vi-VN"/>
        </w:rPr>
        <w:t xml:space="preserve"> cần mua sắm những trang thiết bị nào khác?</w:t>
      </w:r>
    </w:p>
    <w:p w14:paraId="6047220C" w14:textId="02EF5631" w:rsidR="0014619C" w:rsidRPr="0014619C" w:rsidRDefault="0076187E" w:rsidP="0014619C">
      <w:pPr>
        <w:pStyle w:val="ListParagraph"/>
        <w:numPr>
          <w:ilvl w:val="0"/>
          <w:numId w:val="62"/>
        </w:numPr>
        <w:rPr>
          <w:lang w:val="vi-VN"/>
        </w:rPr>
      </w:pPr>
      <w:r>
        <w:rPr>
          <w:lang w:val="vi-VN"/>
        </w:rPr>
        <w:t>Anh</w:t>
      </w:r>
      <w:r w:rsidR="0014619C" w:rsidRPr="0014619C">
        <w:rPr>
          <w:lang w:val="vi-VN"/>
        </w:rPr>
        <w:t xml:space="preserve"> có dự trù chi phí sửa chữa, bảo dưỡng trang thiết bị không?</w:t>
      </w:r>
    </w:p>
    <w:p w14:paraId="3229C67A" w14:textId="145606E3" w:rsidR="0014619C" w:rsidRDefault="0076187E" w:rsidP="0014619C">
      <w:pPr>
        <w:pStyle w:val="ListParagraph"/>
        <w:numPr>
          <w:ilvl w:val="0"/>
          <w:numId w:val="62"/>
        </w:numPr>
        <w:rPr>
          <w:lang w:val="vi-VN"/>
        </w:rPr>
      </w:pPr>
      <w:r>
        <w:rPr>
          <w:lang w:val="vi-VN"/>
        </w:rPr>
        <w:t>Anh</w:t>
      </w:r>
      <w:r w:rsidR="0014619C" w:rsidRPr="0014619C">
        <w:rPr>
          <w:lang w:val="vi-VN"/>
        </w:rPr>
        <w:t xml:space="preserve"> có kế hoạch cập nhật trang thiết bị mới như thế nào?</w:t>
      </w:r>
    </w:p>
    <w:p w14:paraId="317EFADC" w14:textId="77777777" w:rsidR="0014619C" w:rsidRDefault="0014619C" w:rsidP="0014619C">
      <w:pPr>
        <w:rPr>
          <w:lang w:val="vi-VN"/>
        </w:rPr>
      </w:pPr>
    </w:p>
    <w:p w14:paraId="73F50AB4" w14:textId="33D04D21" w:rsidR="0014619C" w:rsidRDefault="0014619C" w:rsidP="0014619C">
      <w:pPr>
        <w:pStyle w:val="ListParagraph"/>
        <w:numPr>
          <w:ilvl w:val="0"/>
          <w:numId w:val="59"/>
        </w:numPr>
        <w:rPr>
          <w:lang w:val="vi-VN"/>
        </w:rPr>
      </w:pPr>
      <w:r>
        <w:t>Địa điểm</w:t>
      </w:r>
    </w:p>
    <w:p w14:paraId="4596FC7C" w14:textId="5DB986D1" w:rsidR="0014619C" w:rsidRPr="0014619C" w:rsidRDefault="0014619C" w:rsidP="0014619C">
      <w:pPr>
        <w:pStyle w:val="ListParagraph"/>
        <w:numPr>
          <w:ilvl w:val="0"/>
          <w:numId w:val="63"/>
        </w:numPr>
        <w:rPr>
          <w:lang w:val="vi-VN"/>
        </w:rPr>
      </w:pPr>
      <w:r w:rsidRPr="0014619C">
        <w:rPr>
          <w:lang w:val="vi-VN"/>
        </w:rPr>
        <w:t xml:space="preserve">Những tiêu chí nào </w:t>
      </w:r>
      <w:r w:rsidR="0076187E">
        <w:rPr>
          <w:lang w:val="vi-VN"/>
        </w:rPr>
        <w:t>Anh</w:t>
      </w:r>
      <w:r w:rsidRPr="0014619C">
        <w:rPr>
          <w:lang w:val="vi-VN"/>
        </w:rPr>
        <w:t xml:space="preserve"> cần cân nhắc khi lựa chọn địa điểm mở studio?</w:t>
      </w:r>
    </w:p>
    <w:p w14:paraId="4C610094" w14:textId="77777777" w:rsidR="0014619C" w:rsidRPr="0014619C" w:rsidRDefault="0014619C" w:rsidP="0014619C">
      <w:pPr>
        <w:pStyle w:val="ListParagraph"/>
        <w:numPr>
          <w:ilvl w:val="0"/>
          <w:numId w:val="63"/>
        </w:numPr>
        <w:rPr>
          <w:lang w:val="vi-VN"/>
        </w:rPr>
      </w:pPr>
      <w:r w:rsidRPr="0014619C">
        <w:rPr>
          <w:lang w:val="vi-VN"/>
        </w:rPr>
        <w:t>Chi phí thuê mặt bằng như thế nào?</w:t>
      </w:r>
    </w:p>
    <w:p w14:paraId="40601E4F" w14:textId="77777777" w:rsidR="0014619C" w:rsidRPr="0014619C" w:rsidRDefault="0014619C" w:rsidP="0014619C">
      <w:pPr>
        <w:pStyle w:val="ListParagraph"/>
        <w:numPr>
          <w:ilvl w:val="0"/>
          <w:numId w:val="63"/>
        </w:numPr>
        <w:rPr>
          <w:lang w:val="vi-VN"/>
        </w:rPr>
      </w:pPr>
      <w:r w:rsidRPr="0014619C">
        <w:rPr>
          <w:lang w:val="vi-VN"/>
        </w:rPr>
        <w:t>Giao thông và cơ sở hạ tầng xung quanh địa điểm có thuận tiện không?</w:t>
      </w:r>
    </w:p>
    <w:p w14:paraId="1223008D" w14:textId="42778FCB" w:rsidR="0014619C" w:rsidRDefault="0014619C" w:rsidP="0014619C">
      <w:pPr>
        <w:pStyle w:val="ListParagraph"/>
        <w:numPr>
          <w:ilvl w:val="0"/>
          <w:numId w:val="63"/>
        </w:numPr>
        <w:rPr>
          <w:lang w:val="vi-VN"/>
        </w:rPr>
      </w:pPr>
      <w:r w:rsidRPr="0014619C">
        <w:rPr>
          <w:lang w:val="vi-VN"/>
        </w:rPr>
        <w:t>Địa điểm có đủ ánh sáng và không gian để chụp ảnh không?</w:t>
      </w:r>
    </w:p>
    <w:p w14:paraId="35318DC0" w14:textId="12F11BF6" w:rsidR="0014619C" w:rsidRDefault="0014619C" w:rsidP="0014619C">
      <w:pPr>
        <w:rPr>
          <w:lang w:val="vi-VN"/>
        </w:rPr>
      </w:pPr>
    </w:p>
    <w:p w14:paraId="711D272B" w14:textId="551B3A73" w:rsidR="0014619C" w:rsidRDefault="0014619C" w:rsidP="0014619C">
      <w:pPr>
        <w:pStyle w:val="ListParagraph"/>
        <w:numPr>
          <w:ilvl w:val="0"/>
          <w:numId w:val="59"/>
        </w:numPr>
        <w:rPr>
          <w:lang w:val="vi-VN"/>
        </w:rPr>
      </w:pPr>
      <w:r>
        <w:t>Marketing:</w:t>
      </w:r>
    </w:p>
    <w:p w14:paraId="7DAC5090" w14:textId="77777777" w:rsidR="0014619C" w:rsidRPr="0014619C" w:rsidRDefault="0014619C" w:rsidP="0014619C">
      <w:pPr>
        <w:pStyle w:val="ListParagraph"/>
        <w:numPr>
          <w:ilvl w:val="0"/>
          <w:numId w:val="64"/>
        </w:numPr>
        <w:rPr>
          <w:lang w:val="vi-VN"/>
        </w:rPr>
      </w:pPr>
      <w:r w:rsidRPr="0014619C">
        <w:rPr>
          <w:lang w:val="vi-VN"/>
        </w:rPr>
        <w:t>Kênh marketing nào hiệu quả nhất để tiếp cận khách hàng thu nhập trung bình?</w:t>
      </w:r>
    </w:p>
    <w:p w14:paraId="569BA6FD" w14:textId="13DF06F8" w:rsidR="0014619C" w:rsidRPr="0014619C" w:rsidRDefault="0076187E" w:rsidP="0014619C">
      <w:pPr>
        <w:pStyle w:val="ListParagraph"/>
        <w:numPr>
          <w:ilvl w:val="0"/>
          <w:numId w:val="64"/>
        </w:numPr>
        <w:rPr>
          <w:lang w:val="vi-VN"/>
        </w:rPr>
      </w:pPr>
      <w:r>
        <w:rPr>
          <w:lang w:val="vi-VN"/>
        </w:rPr>
        <w:t>Anh</w:t>
      </w:r>
      <w:r w:rsidR="0014619C" w:rsidRPr="0014619C">
        <w:rPr>
          <w:lang w:val="vi-VN"/>
        </w:rPr>
        <w:t xml:space="preserve"> có kế hoạch sử dụng ngân sách marketing như thế nào?</w:t>
      </w:r>
    </w:p>
    <w:p w14:paraId="2C62095C" w14:textId="20667CE4" w:rsidR="0014619C" w:rsidRPr="0014619C" w:rsidRDefault="0076187E" w:rsidP="0014619C">
      <w:pPr>
        <w:pStyle w:val="ListParagraph"/>
        <w:numPr>
          <w:ilvl w:val="0"/>
          <w:numId w:val="64"/>
        </w:numPr>
        <w:rPr>
          <w:lang w:val="vi-VN"/>
        </w:rPr>
      </w:pPr>
      <w:r>
        <w:rPr>
          <w:lang w:val="vi-VN"/>
        </w:rPr>
        <w:t>Anh</w:t>
      </w:r>
      <w:r w:rsidR="0014619C" w:rsidRPr="0014619C">
        <w:rPr>
          <w:lang w:val="vi-VN"/>
        </w:rPr>
        <w:t xml:space="preserve"> có thể hợp tác với ai để quảng bá dịch vụ của studio?</w:t>
      </w:r>
    </w:p>
    <w:p w14:paraId="1F5D1BF0" w14:textId="1215D5F9" w:rsidR="0014619C" w:rsidRDefault="0076187E" w:rsidP="0014619C">
      <w:pPr>
        <w:pStyle w:val="ListParagraph"/>
        <w:numPr>
          <w:ilvl w:val="0"/>
          <w:numId w:val="64"/>
        </w:numPr>
        <w:rPr>
          <w:lang w:val="vi-VN"/>
        </w:rPr>
      </w:pPr>
      <w:r>
        <w:rPr>
          <w:lang w:val="vi-VN"/>
        </w:rPr>
        <w:t>Anh</w:t>
      </w:r>
      <w:r w:rsidR="0014619C" w:rsidRPr="0014619C">
        <w:rPr>
          <w:lang w:val="vi-VN"/>
        </w:rPr>
        <w:t xml:space="preserve"> có kế hoạch đo lường hiệu quả của các hoạt động marketing không?</w:t>
      </w:r>
    </w:p>
    <w:p w14:paraId="0BBF9B5A" w14:textId="77777777" w:rsidR="0014619C" w:rsidRDefault="0014619C" w:rsidP="0014619C">
      <w:pPr>
        <w:rPr>
          <w:lang w:val="vi-VN"/>
        </w:rPr>
      </w:pPr>
    </w:p>
    <w:p w14:paraId="2A2FBA64" w14:textId="7236374C" w:rsidR="0014619C" w:rsidRDefault="0014619C" w:rsidP="0014619C">
      <w:pPr>
        <w:pStyle w:val="ListParagraph"/>
        <w:numPr>
          <w:ilvl w:val="0"/>
          <w:numId w:val="59"/>
        </w:numPr>
        <w:rPr>
          <w:lang w:val="vi-VN"/>
        </w:rPr>
      </w:pPr>
      <w:r>
        <w:rPr>
          <w:lang w:val="vi-VN"/>
        </w:rPr>
        <w:t>Quy trình hoạt động</w:t>
      </w:r>
    </w:p>
    <w:p w14:paraId="02F1640B" w14:textId="77777777" w:rsidR="0014619C" w:rsidRPr="0014619C" w:rsidRDefault="0014619C" w:rsidP="0014619C">
      <w:pPr>
        <w:pStyle w:val="ListParagraph"/>
        <w:numPr>
          <w:ilvl w:val="0"/>
          <w:numId w:val="66"/>
        </w:numPr>
        <w:rPr>
          <w:lang w:val="vi-VN"/>
        </w:rPr>
      </w:pPr>
      <w:r w:rsidRPr="0014619C">
        <w:rPr>
          <w:lang w:val="vi-VN"/>
        </w:rPr>
        <w:t>Quy trình tiếp đón khách hàng như thế nào?</w:t>
      </w:r>
    </w:p>
    <w:p w14:paraId="0197A1B6" w14:textId="77777777" w:rsidR="0014619C" w:rsidRPr="0014619C" w:rsidRDefault="0014619C" w:rsidP="0014619C">
      <w:pPr>
        <w:pStyle w:val="ListParagraph"/>
        <w:numPr>
          <w:ilvl w:val="0"/>
          <w:numId w:val="66"/>
        </w:numPr>
        <w:rPr>
          <w:lang w:val="vi-VN"/>
        </w:rPr>
      </w:pPr>
      <w:r w:rsidRPr="0014619C">
        <w:rPr>
          <w:lang w:val="vi-VN"/>
        </w:rPr>
        <w:t>Quy trình chụp ảnh, quay phim như thế nào?</w:t>
      </w:r>
    </w:p>
    <w:p w14:paraId="312380F0" w14:textId="77777777" w:rsidR="0014619C" w:rsidRPr="0014619C" w:rsidRDefault="0014619C" w:rsidP="0014619C">
      <w:pPr>
        <w:pStyle w:val="ListParagraph"/>
        <w:numPr>
          <w:ilvl w:val="0"/>
          <w:numId w:val="66"/>
        </w:numPr>
        <w:rPr>
          <w:lang w:val="vi-VN"/>
        </w:rPr>
      </w:pPr>
      <w:r w:rsidRPr="0014619C">
        <w:rPr>
          <w:lang w:val="vi-VN"/>
        </w:rPr>
        <w:t>Quy trình hậu kỳ ảnh, video như thế nào?</w:t>
      </w:r>
    </w:p>
    <w:p w14:paraId="4C7633DD" w14:textId="23BD474F" w:rsidR="0014619C" w:rsidRDefault="0076187E" w:rsidP="0014619C">
      <w:pPr>
        <w:pStyle w:val="ListParagraph"/>
        <w:numPr>
          <w:ilvl w:val="0"/>
          <w:numId w:val="66"/>
        </w:numPr>
        <w:rPr>
          <w:lang w:val="vi-VN"/>
        </w:rPr>
      </w:pPr>
      <w:r>
        <w:rPr>
          <w:lang w:val="vi-VN"/>
        </w:rPr>
        <w:t>Anh</w:t>
      </w:r>
      <w:r w:rsidR="0014619C" w:rsidRPr="0014619C">
        <w:rPr>
          <w:lang w:val="vi-VN"/>
        </w:rPr>
        <w:t xml:space="preserve"> có quy định về trang phục, phụ kiện cho khách hàng không?</w:t>
      </w:r>
    </w:p>
    <w:p w14:paraId="4B892B09" w14:textId="77777777" w:rsidR="0014619C" w:rsidRDefault="0014619C" w:rsidP="0014619C">
      <w:pPr>
        <w:rPr>
          <w:lang w:val="vi-VN"/>
        </w:rPr>
      </w:pPr>
    </w:p>
    <w:p w14:paraId="56B7119C" w14:textId="105DF697" w:rsidR="0014619C" w:rsidRDefault="0014619C" w:rsidP="0014619C">
      <w:pPr>
        <w:pStyle w:val="ListParagraph"/>
        <w:numPr>
          <w:ilvl w:val="0"/>
          <w:numId w:val="59"/>
        </w:numPr>
        <w:rPr>
          <w:lang w:val="vi-VN"/>
        </w:rPr>
      </w:pPr>
      <w:r>
        <w:rPr>
          <w:lang w:val="vi-VN"/>
        </w:rPr>
        <w:t>Nguồn khách hàng</w:t>
      </w:r>
    </w:p>
    <w:p w14:paraId="61DDB80C" w14:textId="62FC31E8" w:rsidR="0076187E" w:rsidRPr="0076187E" w:rsidRDefault="0076187E" w:rsidP="0076187E">
      <w:pPr>
        <w:pStyle w:val="ListParagraph"/>
        <w:numPr>
          <w:ilvl w:val="0"/>
          <w:numId w:val="68"/>
        </w:numPr>
        <w:rPr>
          <w:lang w:val="vi-VN"/>
        </w:rPr>
      </w:pPr>
      <w:r>
        <w:rPr>
          <w:lang w:val="vi-VN"/>
        </w:rPr>
        <w:t>Anh</w:t>
      </w:r>
      <w:r w:rsidRPr="0076187E">
        <w:rPr>
          <w:lang w:val="vi-VN"/>
        </w:rPr>
        <w:t xml:space="preserve"> có thể tìm kiếm khách hàng qua những kênh nào?</w:t>
      </w:r>
    </w:p>
    <w:p w14:paraId="11EA7D27" w14:textId="0742F06F" w:rsidR="0076187E" w:rsidRPr="0076187E" w:rsidRDefault="0076187E" w:rsidP="0076187E">
      <w:pPr>
        <w:pStyle w:val="ListParagraph"/>
        <w:numPr>
          <w:ilvl w:val="0"/>
          <w:numId w:val="68"/>
        </w:numPr>
        <w:rPr>
          <w:lang w:val="vi-VN"/>
        </w:rPr>
      </w:pPr>
      <w:r>
        <w:rPr>
          <w:lang w:val="vi-VN"/>
        </w:rPr>
        <w:t>Anh</w:t>
      </w:r>
      <w:r w:rsidRPr="0076187E">
        <w:rPr>
          <w:lang w:val="vi-VN"/>
        </w:rPr>
        <w:t xml:space="preserve"> có thể tham gia những hội nhóm nào để kết nối với khách hàng tiềm năng?</w:t>
      </w:r>
    </w:p>
    <w:p w14:paraId="6BCFFE02" w14:textId="7D3E73A9" w:rsidR="0076187E" w:rsidRPr="0076187E" w:rsidRDefault="0076187E" w:rsidP="0076187E">
      <w:pPr>
        <w:pStyle w:val="ListParagraph"/>
        <w:numPr>
          <w:ilvl w:val="0"/>
          <w:numId w:val="68"/>
        </w:numPr>
        <w:rPr>
          <w:lang w:val="vi-VN"/>
        </w:rPr>
      </w:pPr>
      <w:r>
        <w:rPr>
          <w:lang w:val="vi-VN"/>
        </w:rPr>
        <w:t>Anh</w:t>
      </w:r>
      <w:r w:rsidRPr="0076187E">
        <w:rPr>
          <w:lang w:val="vi-VN"/>
        </w:rPr>
        <w:t xml:space="preserve"> có thể hợp tác với ai để mở rộng nguồn khách hàng?</w:t>
      </w:r>
    </w:p>
    <w:p w14:paraId="77555DDA" w14:textId="658ADA53" w:rsidR="0014619C" w:rsidRDefault="0076187E" w:rsidP="0076187E">
      <w:pPr>
        <w:pStyle w:val="ListParagraph"/>
        <w:numPr>
          <w:ilvl w:val="0"/>
          <w:numId w:val="68"/>
        </w:numPr>
        <w:rPr>
          <w:lang w:val="vi-VN"/>
        </w:rPr>
      </w:pPr>
      <w:r>
        <w:rPr>
          <w:lang w:val="vi-VN"/>
        </w:rPr>
        <w:t>Anh</w:t>
      </w:r>
      <w:r w:rsidRPr="0076187E">
        <w:rPr>
          <w:lang w:val="vi-VN"/>
        </w:rPr>
        <w:t xml:space="preserve"> có kế hoạch chăm sóc khách hàng sau khi sử dụng dịch vụ không?</w:t>
      </w:r>
    </w:p>
    <w:p w14:paraId="44DE9B2D" w14:textId="5626590C" w:rsidR="0076187E" w:rsidRDefault="0076187E" w:rsidP="0076187E">
      <w:pPr>
        <w:pStyle w:val="ListParagraph"/>
        <w:numPr>
          <w:ilvl w:val="0"/>
          <w:numId w:val="59"/>
        </w:numPr>
        <w:rPr>
          <w:lang w:val="vi-VN"/>
        </w:rPr>
      </w:pPr>
      <w:r>
        <w:rPr>
          <w:lang w:val="vi-VN"/>
        </w:rPr>
        <w:t>Pháp lý</w:t>
      </w:r>
    </w:p>
    <w:p w14:paraId="25E0049F" w14:textId="77777777" w:rsidR="0076187E" w:rsidRPr="0076187E" w:rsidRDefault="0076187E" w:rsidP="0076187E">
      <w:pPr>
        <w:pStyle w:val="ListParagraph"/>
        <w:numPr>
          <w:ilvl w:val="0"/>
          <w:numId w:val="69"/>
        </w:numPr>
        <w:rPr>
          <w:lang w:val="vi-VN"/>
        </w:rPr>
      </w:pPr>
      <w:r w:rsidRPr="0076187E">
        <w:rPr>
          <w:lang w:val="vi-VN"/>
        </w:rPr>
        <w:t>Những thủ tục pháp lý nào cần thiết để mở studio?</w:t>
      </w:r>
    </w:p>
    <w:p w14:paraId="1E1E16F7" w14:textId="29193958" w:rsidR="0076187E" w:rsidRPr="0076187E" w:rsidRDefault="0076187E" w:rsidP="0076187E">
      <w:pPr>
        <w:pStyle w:val="ListParagraph"/>
        <w:numPr>
          <w:ilvl w:val="0"/>
          <w:numId w:val="69"/>
        </w:numPr>
        <w:rPr>
          <w:lang w:val="vi-VN"/>
        </w:rPr>
      </w:pPr>
      <w:r>
        <w:rPr>
          <w:lang w:val="vi-VN"/>
        </w:rPr>
        <w:t>Anh</w:t>
      </w:r>
      <w:r w:rsidRPr="0076187E">
        <w:rPr>
          <w:lang w:val="vi-VN"/>
        </w:rPr>
        <w:t xml:space="preserve"> cần tuân thủ những quy định nào về thuế, giá cả,...?</w:t>
      </w:r>
    </w:p>
    <w:p w14:paraId="75FB6F49" w14:textId="378FCE46" w:rsidR="0076187E" w:rsidRDefault="0076187E" w:rsidP="0076187E">
      <w:pPr>
        <w:pStyle w:val="ListParagraph"/>
        <w:numPr>
          <w:ilvl w:val="0"/>
          <w:numId w:val="69"/>
        </w:numPr>
        <w:rPr>
          <w:lang w:val="vi-VN"/>
        </w:rPr>
      </w:pPr>
      <w:r>
        <w:rPr>
          <w:lang w:val="vi-VN"/>
        </w:rPr>
        <w:t>Anh</w:t>
      </w:r>
      <w:r w:rsidRPr="0076187E">
        <w:rPr>
          <w:lang w:val="vi-VN"/>
        </w:rPr>
        <w:t xml:space="preserve"> cần đảm bảo an toàn cho khách hàng và tài sản của studio như thế nào?</w:t>
      </w:r>
    </w:p>
    <w:p w14:paraId="1B937E62" w14:textId="77777777" w:rsidR="0076187E" w:rsidRDefault="0076187E" w:rsidP="0076187E">
      <w:pPr>
        <w:rPr>
          <w:lang w:val="vi-VN"/>
        </w:rPr>
      </w:pPr>
    </w:p>
    <w:p w14:paraId="4F66FD96" w14:textId="4DF9E46D" w:rsidR="0076187E" w:rsidRDefault="0076187E" w:rsidP="0076187E">
      <w:pPr>
        <w:pStyle w:val="Heading3"/>
        <w:rPr>
          <w:lang w:val="vi-VN"/>
        </w:rPr>
      </w:pPr>
      <w:bookmarkStart w:id="11" w:name="_Toc167563795"/>
      <w:r>
        <w:rPr>
          <w:lang w:val="vi-VN"/>
        </w:rPr>
        <w:t>Cấu trúc chi phí</w:t>
      </w:r>
      <w:bookmarkEnd w:id="11"/>
      <w:r>
        <w:rPr>
          <w:lang w:val="vi-VN"/>
        </w:rPr>
        <w:t xml:space="preserve"> </w:t>
      </w:r>
    </w:p>
    <w:p w14:paraId="5FAA5BED" w14:textId="57A7E319" w:rsidR="0076187E" w:rsidRDefault="0076187E" w:rsidP="0076187E">
      <w:pPr>
        <w:rPr>
          <w:lang w:val="vi-VN"/>
        </w:rPr>
      </w:pPr>
      <w:r>
        <w:rPr>
          <w:lang w:val="vi-VN"/>
        </w:rPr>
        <w:t xml:space="preserve">Cấu trúc chi phí có thể sẽ bao gồm những thành phần này : </w:t>
      </w:r>
    </w:p>
    <w:p w14:paraId="08FEC49C" w14:textId="314920A7" w:rsidR="0076187E" w:rsidRDefault="0076187E" w:rsidP="0076187E">
      <w:pPr>
        <w:pStyle w:val="ListParagraph"/>
        <w:numPr>
          <w:ilvl w:val="0"/>
          <w:numId w:val="70"/>
        </w:numPr>
        <w:rPr>
          <w:lang w:val="vi-VN"/>
        </w:rPr>
      </w:pPr>
      <w:r>
        <w:rPr>
          <w:lang w:val="vi-VN"/>
        </w:rPr>
        <w:t>Chi phí cố định</w:t>
      </w:r>
    </w:p>
    <w:p w14:paraId="395E18F5" w14:textId="77777777" w:rsidR="0076187E" w:rsidRPr="0076187E" w:rsidRDefault="0076187E" w:rsidP="0076187E">
      <w:pPr>
        <w:pStyle w:val="ListParagraph"/>
        <w:numPr>
          <w:ilvl w:val="0"/>
          <w:numId w:val="71"/>
        </w:numPr>
        <w:rPr>
          <w:lang w:val="vi-VN"/>
        </w:rPr>
      </w:pPr>
      <w:r w:rsidRPr="0076187E">
        <w:rPr>
          <w:lang w:val="vi-VN"/>
        </w:rPr>
        <w:t>Chi phí thuê mặt bằng: Bao gồm tiền thuê nhà, tiền điện, nước, internet,...</w:t>
      </w:r>
    </w:p>
    <w:p w14:paraId="69F03AAE" w14:textId="77777777" w:rsidR="0076187E" w:rsidRPr="0076187E" w:rsidRDefault="0076187E" w:rsidP="0076187E">
      <w:pPr>
        <w:pStyle w:val="ListParagraph"/>
        <w:numPr>
          <w:ilvl w:val="0"/>
          <w:numId w:val="71"/>
        </w:numPr>
        <w:rPr>
          <w:lang w:val="vi-VN"/>
        </w:rPr>
      </w:pPr>
      <w:r w:rsidRPr="0076187E">
        <w:rPr>
          <w:lang w:val="vi-VN"/>
        </w:rPr>
        <w:lastRenderedPageBreak/>
        <w:t>Chi phí nhân viên: Bao gồm lương, thưởng, bảo hiểm xã hội, bảo hiểm y tế,... cho nhân viên.</w:t>
      </w:r>
    </w:p>
    <w:p w14:paraId="40081095" w14:textId="77777777" w:rsidR="0076187E" w:rsidRPr="0076187E" w:rsidRDefault="0076187E" w:rsidP="0076187E">
      <w:pPr>
        <w:pStyle w:val="ListParagraph"/>
        <w:numPr>
          <w:ilvl w:val="0"/>
          <w:numId w:val="71"/>
        </w:numPr>
        <w:rPr>
          <w:lang w:val="vi-VN"/>
        </w:rPr>
      </w:pPr>
      <w:r w:rsidRPr="0076187E">
        <w:rPr>
          <w:lang w:val="vi-VN"/>
        </w:rPr>
        <w:t>Chi phí khấu hao tài sản: Bao gồm khấu hao máy ảnh, ống kính, máy tính,...</w:t>
      </w:r>
    </w:p>
    <w:p w14:paraId="10710923" w14:textId="77777777" w:rsidR="0076187E" w:rsidRPr="0076187E" w:rsidRDefault="0076187E" w:rsidP="0076187E">
      <w:pPr>
        <w:pStyle w:val="ListParagraph"/>
        <w:numPr>
          <w:ilvl w:val="0"/>
          <w:numId w:val="71"/>
        </w:numPr>
        <w:rPr>
          <w:lang w:val="vi-VN"/>
        </w:rPr>
      </w:pPr>
      <w:r w:rsidRPr="0076187E">
        <w:rPr>
          <w:lang w:val="vi-VN"/>
        </w:rPr>
        <w:t>Chi phí marketing: Bao gồm chi phí quảng cáo, chi phí tham gia hội chợ, triển lãm,...</w:t>
      </w:r>
    </w:p>
    <w:p w14:paraId="23558D9F" w14:textId="5B78317F" w:rsidR="0076187E" w:rsidRDefault="0076187E" w:rsidP="0076187E">
      <w:pPr>
        <w:pStyle w:val="ListParagraph"/>
        <w:numPr>
          <w:ilvl w:val="0"/>
          <w:numId w:val="71"/>
        </w:numPr>
        <w:rPr>
          <w:lang w:val="vi-VN"/>
        </w:rPr>
      </w:pPr>
      <w:r w:rsidRPr="0076187E">
        <w:rPr>
          <w:lang w:val="vi-VN"/>
        </w:rPr>
        <w:t>Chi phí quản lý: Bao gồm chi phí văn phòng phẩm, chi phí vận hành,...</w:t>
      </w:r>
    </w:p>
    <w:p w14:paraId="50029140" w14:textId="2387EBE5" w:rsidR="0076187E" w:rsidRDefault="0076187E" w:rsidP="0076187E">
      <w:pPr>
        <w:pStyle w:val="ListParagraph"/>
        <w:numPr>
          <w:ilvl w:val="0"/>
          <w:numId w:val="70"/>
        </w:numPr>
        <w:rPr>
          <w:lang w:val="vi-VN"/>
        </w:rPr>
      </w:pPr>
      <w:r>
        <w:t>Chi phí biến động</w:t>
      </w:r>
      <w:r>
        <w:rPr>
          <w:lang w:val="vi-VN"/>
        </w:rPr>
        <w:t xml:space="preserve">: </w:t>
      </w:r>
    </w:p>
    <w:p w14:paraId="3EBEEF46" w14:textId="77777777" w:rsidR="0076187E" w:rsidRPr="0076187E" w:rsidRDefault="0076187E" w:rsidP="0076187E">
      <w:pPr>
        <w:pStyle w:val="ListParagraph"/>
        <w:numPr>
          <w:ilvl w:val="0"/>
          <w:numId w:val="72"/>
        </w:numPr>
        <w:rPr>
          <w:lang w:val="vi-VN"/>
        </w:rPr>
      </w:pPr>
      <w:r w:rsidRPr="0076187E">
        <w:rPr>
          <w:lang w:val="vi-VN"/>
        </w:rPr>
        <w:t>Chi phí vật tư tiêu hao: Bao gồm phim, giấy in, mực in,...</w:t>
      </w:r>
    </w:p>
    <w:p w14:paraId="3DEE2194" w14:textId="77777777" w:rsidR="0076187E" w:rsidRPr="0076187E" w:rsidRDefault="0076187E" w:rsidP="0076187E">
      <w:pPr>
        <w:pStyle w:val="ListParagraph"/>
        <w:numPr>
          <w:ilvl w:val="0"/>
          <w:numId w:val="72"/>
        </w:numPr>
        <w:rPr>
          <w:lang w:val="vi-VN"/>
        </w:rPr>
      </w:pPr>
      <w:r w:rsidRPr="0076187E">
        <w:rPr>
          <w:lang w:val="vi-VN"/>
        </w:rPr>
        <w:t>Chi phí trang phục, phụ kiện: Bao gồm chi phí mua sắm, sửa chữa, bảo quản trang phục, phụ kiện.</w:t>
      </w:r>
    </w:p>
    <w:p w14:paraId="738AF9BD" w14:textId="77777777" w:rsidR="0076187E" w:rsidRPr="0076187E" w:rsidRDefault="0076187E" w:rsidP="0076187E">
      <w:pPr>
        <w:pStyle w:val="ListParagraph"/>
        <w:numPr>
          <w:ilvl w:val="0"/>
          <w:numId w:val="72"/>
        </w:numPr>
        <w:rPr>
          <w:lang w:val="vi-VN"/>
        </w:rPr>
      </w:pPr>
      <w:r w:rsidRPr="0076187E">
        <w:rPr>
          <w:lang w:val="vi-VN"/>
        </w:rPr>
        <w:t>Chi phí di chuyển: Bao gồm chi phí xăng xe, tiền thuê xe,... khi đi chụp ảnh ngoại cảnh.</w:t>
      </w:r>
    </w:p>
    <w:p w14:paraId="08ECAA17" w14:textId="359BB2BC" w:rsidR="0076187E" w:rsidRDefault="0076187E" w:rsidP="0076187E">
      <w:pPr>
        <w:pStyle w:val="ListParagraph"/>
        <w:numPr>
          <w:ilvl w:val="0"/>
          <w:numId w:val="72"/>
        </w:numPr>
        <w:rPr>
          <w:lang w:val="vi-VN"/>
        </w:rPr>
      </w:pPr>
      <w:r w:rsidRPr="0076187E">
        <w:rPr>
          <w:lang w:val="vi-VN"/>
        </w:rPr>
        <w:t>Chi phí hoa hồng cho các đơn vị hợp tác: Bao gồm hoa hồng cho các đơn vị tổ chức sự kiện cưới hỏi, hoa hồng cho các nhiếp ảnh gia cộng tác,...</w:t>
      </w:r>
    </w:p>
    <w:p w14:paraId="122641FB" w14:textId="77777777" w:rsidR="0076187E" w:rsidRDefault="0076187E" w:rsidP="0076187E">
      <w:pPr>
        <w:rPr>
          <w:lang w:val="vi-VN"/>
        </w:rPr>
      </w:pPr>
    </w:p>
    <w:p w14:paraId="1508A3FA" w14:textId="1215ACB1" w:rsidR="0076187E" w:rsidRDefault="0076187E" w:rsidP="0076187E">
      <w:pPr>
        <w:rPr>
          <w:lang w:val="vi-VN"/>
        </w:rPr>
      </w:pPr>
      <w:r>
        <w:rPr>
          <w:lang w:val="vi-VN"/>
        </w:rPr>
        <w:t xml:space="preserve">Ngoài ra, còn có các yếu tố khác, em sẽ trình bày kĩ hơn trong mục tính toán chi phí. </w:t>
      </w:r>
    </w:p>
    <w:p w14:paraId="50BE1207" w14:textId="77777777" w:rsidR="0076187E" w:rsidRDefault="0076187E" w:rsidP="0076187E">
      <w:pPr>
        <w:rPr>
          <w:lang w:val="vi-VN"/>
        </w:rPr>
      </w:pPr>
    </w:p>
    <w:p w14:paraId="676ADC26" w14:textId="03E02A6D" w:rsidR="0076187E" w:rsidRDefault="0076187E" w:rsidP="0076187E">
      <w:pPr>
        <w:pStyle w:val="Heading3"/>
        <w:rPr>
          <w:lang w:val="vi-VN"/>
        </w:rPr>
      </w:pPr>
      <w:bookmarkStart w:id="12" w:name="_Toc167563796"/>
      <w:r>
        <w:rPr>
          <w:lang w:val="vi-VN"/>
        </w:rPr>
        <w:t>Cấu trúc doanh thu</w:t>
      </w:r>
      <w:bookmarkEnd w:id="12"/>
    </w:p>
    <w:p w14:paraId="2211FF4E" w14:textId="264E6BC5" w:rsidR="0076187E" w:rsidRDefault="0076187E" w:rsidP="0076187E">
      <w:pPr>
        <w:pStyle w:val="ListParagraph"/>
        <w:numPr>
          <w:ilvl w:val="0"/>
          <w:numId w:val="73"/>
        </w:numPr>
        <w:rPr>
          <w:lang w:val="vi-VN"/>
        </w:rPr>
      </w:pPr>
      <w:r>
        <w:t>Doanh thu từ dịch vụ chụp ảnh cưới:</w:t>
      </w:r>
      <w:r>
        <w:rPr>
          <w:lang w:val="vi-VN"/>
        </w:rPr>
        <w:t xml:space="preserve"> ( 70% )</w:t>
      </w:r>
    </w:p>
    <w:p w14:paraId="37470980" w14:textId="77777777" w:rsidR="0076187E" w:rsidRPr="0076187E" w:rsidRDefault="0076187E" w:rsidP="0076187E">
      <w:pPr>
        <w:pStyle w:val="ListParagraph"/>
        <w:numPr>
          <w:ilvl w:val="0"/>
          <w:numId w:val="74"/>
        </w:numPr>
        <w:rPr>
          <w:lang w:val="vi-VN"/>
        </w:rPr>
      </w:pPr>
      <w:r w:rsidRPr="0076187E">
        <w:rPr>
          <w:lang w:val="vi-VN"/>
        </w:rPr>
        <w:t>Gói chụp ảnh cưới cơ bản: Bao gồm chụp ảnh cưới tại studio và ngoại cảnh, trang điểm, làm tóc,...</w:t>
      </w:r>
    </w:p>
    <w:p w14:paraId="3B444BEA" w14:textId="77777777" w:rsidR="0076187E" w:rsidRPr="0076187E" w:rsidRDefault="0076187E" w:rsidP="0076187E">
      <w:pPr>
        <w:pStyle w:val="ListParagraph"/>
        <w:numPr>
          <w:ilvl w:val="0"/>
          <w:numId w:val="74"/>
        </w:numPr>
        <w:rPr>
          <w:lang w:val="vi-VN"/>
        </w:rPr>
      </w:pPr>
      <w:r w:rsidRPr="0076187E">
        <w:rPr>
          <w:lang w:val="vi-VN"/>
        </w:rPr>
        <w:t>Gói chụp ảnh cưới cao cấp: Bao gồm chụp ảnh cưới tại studio và ngoại cảnh, trang điểm, làm tóc, quay phim,...</w:t>
      </w:r>
    </w:p>
    <w:p w14:paraId="0C1B87C8" w14:textId="462136BC" w:rsidR="0076187E" w:rsidRDefault="0076187E" w:rsidP="0076187E">
      <w:pPr>
        <w:pStyle w:val="ListParagraph"/>
        <w:numPr>
          <w:ilvl w:val="0"/>
          <w:numId w:val="74"/>
        </w:numPr>
        <w:rPr>
          <w:lang w:val="vi-VN"/>
        </w:rPr>
      </w:pPr>
      <w:r w:rsidRPr="0076187E">
        <w:rPr>
          <w:lang w:val="vi-VN"/>
        </w:rPr>
        <w:t>Gói chụp ảnh cưới VIP: Bao gồm chụp ảnh cưới tại studio và ngoại cảnh, trang điểm, làm tóc, quay phim, album ảnh cưới cao cấp,...</w:t>
      </w:r>
    </w:p>
    <w:p w14:paraId="0BE33B97" w14:textId="1555CB66" w:rsidR="0076187E" w:rsidRDefault="0076187E" w:rsidP="0076187E">
      <w:pPr>
        <w:pStyle w:val="ListParagraph"/>
        <w:numPr>
          <w:ilvl w:val="0"/>
          <w:numId w:val="73"/>
        </w:numPr>
        <w:rPr>
          <w:lang w:val="vi-VN"/>
        </w:rPr>
      </w:pPr>
      <w:r>
        <w:t>Doanh thu từ dịch vụ chụp ảnh lưu niệm:</w:t>
      </w:r>
      <w:r>
        <w:rPr>
          <w:lang w:val="vi-VN"/>
        </w:rPr>
        <w:t xml:space="preserve"> ( 20% )</w:t>
      </w:r>
    </w:p>
    <w:p w14:paraId="0C695CAE" w14:textId="77777777" w:rsidR="0076187E" w:rsidRPr="0076187E" w:rsidRDefault="0076187E" w:rsidP="0076187E">
      <w:pPr>
        <w:pStyle w:val="ListParagraph"/>
        <w:numPr>
          <w:ilvl w:val="0"/>
          <w:numId w:val="75"/>
        </w:numPr>
        <w:rPr>
          <w:lang w:val="vi-VN"/>
        </w:rPr>
      </w:pPr>
      <w:r w:rsidRPr="0076187E">
        <w:rPr>
          <w:lang w:val="vi-VN"/>
        </w:rPr>
        <w:t>Chụp ảnh gia đình: Chụp ảnh cho các gia đình, bao gồm bố mẹ, con cái,...</w:t>
      </w:r>
    </w:p>
    <w:p w14:paraId="4115371C" w14:textId="77777777" w:rsidR="0076187E" w:rsidRPr="0076187E" w:rsidRDefault="0076187E" w:rsidP="0076187E">
      <w:pPr>
        <w:pStyle w:val="ListParagraph"/>
        <w:numPr>
          <w:ilvl w:val="0"/>
          <w:numId w:val="75"/>
        </w:numPr>
        <w:rPr>
          <w:lang w:val="vi-VN"/>
        </w:rPr>
      </w:pPr>
      <w:r w:rsidRPr="0076187E">
        <w:rPr>
          <w:lang w:val="vi-VN"/>
        </w:rPr>
        <w:t>Chụp ảnh bầu: Chụp ảnh cho phụ nữ mang thai.</w:t>
      </w:r>
    </w:p>
    <w:p w14:paraId="65EFF3FA" w14:textId="77777777" w:rsidR="0076187E" w:rsidRPr="0076187E" w:rsidRDefault="0076187E" w:rsidP="0076187E">
      <w:pPr>
        <w:pStyle w:val="ListParagraph"/>
        <w:numPr>
          <w:ilvl w:val="0"/>
          <w:numId w:val="75"/>
        </w:numPr>
        <w:rPr>
          <w:lang w:val="vi-VN"/>
        </w:rPr>
      </w:pPr>
      <w:r w:rsidRPr="0076187E">
        <w:rPr>
          <w:lang w:val="vi-VN"/>
        </w:rPr>
        <w:t>Chụp ảnh em bé: Chụp ảnh cho trẻ sơ sinh và trẻ nhỏ.</w:t>
      </w:r>
    </w:p>
    <w:p w14:paraId="3B7D26DA" w14:textId="416FB09C" w:rsidR="0076187E" w:rsidRDefault="0076187E" w:rsidP="0076187E">
      <w:pPr>
        <w:pStyle w:val="ListParagraph"/>
        <w:numPr>
          <w:ilvl w:val="0"/>
          <w:numId w:val="75"/>
        </w:numPr>
        <w:rPr>
          <w:lang w:val="vi-VN"/>
        </w:rPr>
      </w:pPr>
      <w:r w:rsidRPr="0076187E">
        <w:rPr>
          <w:lang w:val="vi-VN"/>
        </w:rPr>
        <w:t>Chụp ảnh thời trang: Chụp ảnh cho các cá nhân hoặc nhóm người theo phong cách thời trang.</w:t>
      </w:r>
    </w:p>
    <w:p w14:paraId="327531AC" w14:textId="1D5393EA" w:rsidR="0076187E" w:rsidRDefault="0076187E" w:rsidP="0076187E">
      <w:pPr>
        <w:pStyle w:val="ListParagraph"/>
        <w:numPr>
          <w:ilvl w:val="0"/>
          <w:numId w:val="73"/>
        </w:numPr>
        <w:rPr>
          <w:lang w:val="vi-VN"/>
        </w:rPr>
      </w:pPr>
      <w:r>
        <w:t>Doanh thu từ dịch vụ khác:</w:t>
      </w:r>
      <w:r>
        <w:rPr>
          <w:lang w:val="vi-VN"/>
        </w:rPr>
        <w:t xml:space="preserve"> ( 10 % )</w:t>
      </w:r>
    </w:p>
    <w:p w14:paraId="25E25D7C" w14:textId="77777777" w:rsidR="0076187E" w:rsidRPr="0076187E" w:rsidRDefault="0076187E" w:rsidP="0076187E">
      <w:pPr>
        <w:pStyle w:val="ListParagraph"/>
        <w:numPr>
          <w:ilvl w:val="0"/>
          <w:numId w:val="79"/>
        </w:numPr>
        <w:rPr>
          <w:lang w:val="vi-VN"/>
        </w:rPr>
      </w:pPr>
      <w:r w:rsidRPr="0076187E">
        <w:rPr>
          <w:lang w:val="vi-VN"/>
        </w:rPr>
        <w:t>Bán album ảnh cưới: Bán album ảnh cưới cho khách hàng sau khi chụp ảnh.</w:t>
      </w:r>
    </w:p>
    <w:p w14:paraId="782926A6" w14:textId="77777777" w:rsidR="0076187E" w:rsidRPr="0076187E" w:rsidRDefault="0076187E" w:rsidP="0076187E">
      <w:pPr>
        <w:pStyle w:val="ListParagraph"/>
        <w:numPr>
          <w:ilvl w:val="0"/>
          <w:numId w:val="79"/>
        </w:numPr>
        <w:rPr>
          <w:lang w:val="vi-VN"/>
        </w:rPr>
      </w:pPr>
      <w:r w:rsidRPr="0076187E">
        <w:rPr>
          <w:lang w:val="vi-VN"/>
        </w:rPr>
        <w:t>In ảnh: In ảnh cho khách hàng theo yêu cầu.</w:t>
      </w:r>
    </w:p>
    <w:p w14:paraId="5DBCAEE1" w14:textId="77777777" w:rsidR="0076187E" w:rsidRPr="0076187E" w:rsidRDefault="0076187E" w:rsidP="0076187E">
      <w:pPr>
        <w:pStyle w:val="ListParagraph"/>
        <w:numPr>
          <w:ilvl w:val="0"/>
          <w:numId w:val="79"/>
        </w:numPr>
        <w:rPr>
          <w:lang w:val="vi-VN"/>
        </w:rPr>
      </w:pPr>
      <w:r w:rsidRPr="0076187E">
        <w:rPr>
          <w:lang w:val="vi-VN"/>
        </w:rPr>
        <w:t>Bán khung ảnh: Bán khung ảnh để khách hàng trang trí ảnh cưới, ảnh lưu niệm.</w:t>
      </w:r>
    </w:p>
    <w:p w14:paraId="6FC8287A" w14:textId="2A8DE241" w:rsidR="0076187E" w:rsidRDefault="0076187E" w:rsidP="0076187E">
      <w:pPr>
        <w:pStyle w:val="ListParagraph"/>
        <w:numPr>
          <w:ilvl w:val="0"/>
          <w:numId w:val="79"/>
        </w:numPr>
        <w:rPr>
          <w:lang w:val="vi-VN"/>
        </w:rPr>
      </w:pPr>
      <w:r w:rsidRPr="0076187E">
        <w:rPr>
          <w:lang w:val="vi-VN"/>
        </w:rPr>
        <w:t>Cho thuê trang phục cưới: Cho thuê trang phục cưới cho khách hàng chụp ảnh cưới.</w:t>
      </w:r>
    </w:p>
    <w:p w14:paraId="6D0616BD" w14:textId="77777777" w:rsidR="0076187E" w:rsidRPr="0076187E" w:rsidRDefault="0076187E" w:rsidP="0076187E">
      <w:pPr>
        <w:ind w:left="360"/>
        <w:rPr>
          <w:lang w:val="vi-VN"/>
        </w:rPr>
      </w:pPr>
    </w:p>
    <w:p w14:paraId="5B87D3A1" w14:textId="04CEAE72" w:rsidR="0076187E" w:rsidRPr="0076187E" w:rsidRDefault="00A87AB9" w:rsidP="0076187E">
      <w:pPr>
        <w:rPr>
          <w:lang w:val="vi-VN"/>
        </w:rPr>
      </w:pPr>
      <w:r>
        <w:rPr>
          <w:lang w:val="vi-VN"/>
        </w:rPr>
        <w:br w:type="page"/>
      </w:r>
    </w:p>
    <w:p w14:paraId="67439330" w14:textId="479CD530" w:rsidR="0076187E" w:rsidRPr="00A87AB9" w:rsidRDefault="00A87AB9" w:rsidP="0076187E">
      <w:pPr>
        <w:pStyle w:val="Heading2"/>
        <w:rPr>
          <w:lang w:val="vi-VN"/>
        </w:rPr>
      </w:pPr>
      <w:bookmarkStart w:id="13" w:name="_Toc167563797"/>
      <w:r>
        <w:lastRenderedPageBreak/>
        <w:t>Thiết</w:t>
      </w:r>
      <w:r>
        <w:rPr>
          <w:lang w:val="vi-VN"/>
        </w:rPr>
        <w:t xml:space="preserve"> kế mô hình</w:t>
      </w:r>
      <w:bookmarkEnd w:id="13"/>
    </w:p>
    <w:p w14:paraId="56B3F3DA" w14:textId="0019E3BA" w:rsidR="00900302" w:rsidRDefault="00A87AB9" w:rsidP="00900302">
      <w:pPr>
        <w:pStyle w:val="Heading3"/>
        <w:rPr>
          <w:lang w:val="vi-VN"/>
        </w:rPr>
      </w:pPr>
      <w:bookmarkStart w:id="14" w:name="_Toc167563798"/>
      <w:r>
        <w:t>Bài</w:t>
      </w:r>
      <w:r>
        <w:rPr>
          <w:lang w:val="vi-VN"/>
        </w:rPr>
        <w:t xml:space="preserve"> toán chọn vị trí</w:t>
      </w:r>
      <w:bookmarkEnd w:id="14"/>
    </w:p>
    <w:p w14:paraId="4F65512B" w14:textId="1396BD0C" w:rsidR="00D0462B" w:rsidRDefault="00D0462B" w:rsidP="00D0462B">
      <w:pPr>
        <w:rPr>
          <w:lang w:val="vi-VN"/>
        </w:rPr>
      </w:pPr>
      <w:r>
        <w:rPr>
          <w:lang w:val="vi-VN"/>
        </w:rPr>
        <w:t xml:space="preserve">Nội dung cụ thể, em sẽ trao đổi với anh sau rồi mới chính thức làm. </w:t>
      </w:r>
      <w:r w:rsidR="000A5257">
        <w:rPr>
          <w:lang w:val="vi-VN"/>
        </w:rPr>
        <w:t xml:space="preserve">Có thể sử dụng Google Maps, trang Batdongsan.com để tìm hiểu. </w:t>
      </w:r>
    </w:p>
    <w:p w14:paraId="57C032AD" w14:textId="77777777" w:rsidR="00D0462B" w:rsidRDefault="00D0462B" w:rsidP="00D0462B">
      <w:pPr>
        <w:rPr>
          <w:szCs w:val="24"/>
          <w:lang w:val="vi-VN"/>
        </w:rPr>
      </w:pPr>
    </w:p>
    <w:p w14:paraId="5386C717" w14:textId="110DC160" w:rsidR="00D0462B" w:rsidRDefault="00D0462B" w:rsidP="00D0462B">
      <w:pPr>
        <w:rPr>
          <w:szCs w:val="24"/>
          <w:lang w:val="vi-VN"/>
        </w:rPr>
      </w:pPr>
      <w:r>
        <w:rPr>
          <w:szCs w:val="24"/>
        </w:rPr>
        <w:t>Bước</w:t>
      </w:r>
      <w:r>
        <w:rPr>
          <w:szCs w:val="24"/>
          <w:lang w:val="vi-VN"/>
        </w:rPr>
        <w:t xml:space="preserve"> 1 : Nghiên cứu thị trường</w:t>
      </w:r>
    </w:p>
    <w:p w14:paraId="0FDB7C58" w14:textId="77777777" w:rsidR="00D0462B" w:rsidRPr="00D0462B" w:rsidRDefault="00D0462B" w:rsidP="00D0462B">
      <w:pPr>
        <w:pStyle w:val="ListParagraph"/>
        <w:numPr>
          <w:ilvl w:val="0"/>
          <w:numId w:val="80"/>
        </w:numPr>
        <w:rPr>
          <w:lang w:val="vi-VN"/>
        </w:rPr>
      </w:pPr>
      <w:r w:rsidRPr="00D0462B">
        <w:rPr>
          <w:lang w:val="vi-VN"/>
        </w:rPr>
        <w:t>Tìm hiểu về các studio chụp ảnh cưới, ảnh lưu niệm khác trong khu vực Hà Nội.</w:t>
      </w:r>
    </w:p>
    <w:p w14:paraId="723DF6B6" w14:textId="3A9F1247" w:rsidR="00D0462B" w:rsidRPr="00D0462B" w:rsidRDefault="00D0462B" w:rsidP="00D0462B">
      <w:pPr>
        <w:pStyle w:val="ListParagraph"/>
        <w:numPr>
          <w:ilvl w:val="0"/>
          <w:numId w:val="80"/>
        </w:numPr>
        <w:rPr>
          <w:lang w:val="vi-VN"/>
        </w:rPr>
      </w:pPr>
      <w:r w:rsidRPr="00D0462B">
        <w:rPr>
          <w:lang w:val="vi-VN"/>
        </w:rPr>
        <w:t>Phân tích điểm mạnh, điểm yếu, cơ hội và thách thức của các studio khác.</w:t>
      </w:r>
      <w:r>
        <w:rPr>
          <w:lang w:val="vi-VN"/>
        </w:rPr>
        <w:t xml:space="preserve"> ( mô hình SWOT )</w:t>
      </w:r>
    </w:p>
    <w:p w14:paraId="758C7E12" w14:textId="2F51D228" w:rsidR="00D0462B" w:rsidRDefault="00D0462B" w:rsidP="00D0462B">
      <w:pPr>
        <w:pStyle w:val="ListParagraph"/>
        <w:numPr>
          <w:ilvl w:val="0"/>
          <w:numId w:val="80"/>
        </w:numPr>
        <w:rPr>
          <w:lang w:val="vi-VN"/>
        </w:rPr>
      </w:pPr>
      <w:r w:rsidRPr="00D0462B">
        <w:rPr>
          <w:lang w:val="vi-VN"/>
        </w:rPr>
        <w:t>Xác định những khu vực có tiềm năng thu hút khách hàng mục tiêu của studio.</w:t>
      </w:r>
    </w:p>
    <w:p w14:paraId="75F5DA1A" w14:textId="77777777" w:rsidR="00D0462B" w:rsidRDefault="00D0462B" w:rsidP="00D0462B">
      <w:pPr>
        <w:rPr>
          <w:lang w:val="vi-VN"/>
        </w:rPr>
      </w:pPr>
    </w:p>
    <w:p w14:paraId="345BA282" w14:textId="67628BD9" w:rsidR="00D0462B" w:rsidRDefault="00D0462B" w:rsidP="00D0462B">
      <w:pPr>
        <w:rPr>
          <w:lang w:val="vi-VN"/>
        </w:rPr>
      </w:pPr>
      <w:r>
        <w:rPr>
          <w:lang w:val="vi-VN"/>
        </w:rPr>
        <w:t xml:space="preserve">Bước 2 : </w:t>
      </w:r>
      <w:r>
        <w:t>Đánh giá các tiêu chí</w:t>
      </w:r>
    </w:p>
    <w:p w14:paraId="17F0AA0C" w14:textId="77777777" w:rsidR="00D0462B" w:rsidRPr="00D0462B" w:rsidRDefault="00D0462B" w:rsidP="00D0462B">
      <w:pPr>
        <w:pStyle w:val="ListParagraph"/>
        <w:numPr>
          <w:ilvl w:val="0"/>
          <w:numId w:val="81"/>
        </w:numPr>
        <w:rPr>
          <w:lang w:val="vi-VN"/>
        </w:rPr>
      </w:pPr>
      <w:r w:rsidRPr="00D0462B">
        <w:rPr>
          <w:lang w:val="vi-VN"/>
        </w:rPr>
        <w:t>Liệt kê các tiêu chí quan trọng khi lựa chọn địa điểm thuê mặt bằng (vị trí, diện tích, giá thuê, cơ sở hạ tầng,...).</w:t>
      </w:r>
    </w:p>
    <w:p w14:paraId="06B84429" w14:textId="77777777" w:rsidR="00D0462B" w:rsidRPr="00D0462B" w:rsidRDefault="00D0462B" w:rsidP="00D0462B">
      <w:pPr>
        <w:pStyle w:val="ListParagraph"/>
        <w:numPr>
          <w:ilvl w:val="0"/>
          <w:numId w:val="81"/>
        </w:numPr>
        <w:rPr>
          <w:lang w:val="vi-VN"/>
        </w:rPr>
      </w:pPr>
      <w:r w:rsidRPr="00D0462B">
        <w:rPr>
          <w:lang w:val="vi-VN"/>
        </w:rPr>
        <w:t>Xác định mức độ quan trọng của từng tiêu chí.</w:t>
      </w:r>
    </w:p>
    <w:p w14:paraId="5BBB9CD0" w14:textId="661B9C67" w:rsidR="00D0462B" w:rsidRDefault="00D0462B" w:rsidP="00D0462B">
      <w:pPr>
        <w:pStyle w:val="ListParagraph"/>
        <w:numPr>
          <w:ilvl w:val="0"/>
          <w:numId w:val="81"/>
        </w:numPr>
        <w:rPr>
          <w:lang w:val="vi-VN"/>
        </w:rPr>
      </w:pPr>
      <w:r w:rsidRPr="00D0462B">
        <w:rPr>
          <w:lang w:val="vi-VN"/>
        </w:rPr>
        <w:t>Chấm điểm các địa điểm tiềm năng dựa trên các tiêu chí đã đánh giá.</w:t>
      </w:r>
    </w:p>
    <w:p w14:paraId="62EF4CA7" w14:textId="66F883C6" w:rsidR="000A5257" w:rsidRPr="000A5257" w:rsidRDefault="00D51374" w:rsidP="000A5257">
      <w:pPr>
        <w:jc w:val="center"/>
        <w:rPr>
          <w:lang w:val="vi-VN"/>
        </w:rPr>
      </w:pPr>
      <w:r w:rsidRPr="00D51374">
        <w:rPr>
          <w:noProof/>
        </w:rPr>
        <w:drawing>
          <wp:inline distT="0" distB="0" distL="0" distR="0" wp14:anchorId="0A3D9AEA" wp14:editId="07446C39">
            <wp:extent cx="2941320" cy="1516380"/>
            <wp:effectExtent l="0" t="0" r="0" b="7620"/>
            <wp:docPr id="104940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20" cy="1516380"/>
                    </a:xfrm>
                    <a:prstGeom prst="rect">
                      <a:avLst/>
                    </a:prstGeom>
                    <a:noFill/>
                    <a:ln>
                      <a:noFill/>
                    </a:ln>
                  </pic:spPr>
                </pic:pic>
              </a:graphicData>
            </a:graphic>
          </wp:inline>
        </w:drawing>
      </w:r>
    </w:p>
    <w:p w14:paraId="705A2D8A" w14:textId="77777777" w:rsidR="00D0462B" w:rsidRDefault="00D0462B" w:rsidP="00D0462B">
      <w:pPr>
        <w:rPr>
          <w:lang w:val="vi-VN"/>
        </w:rPr>
      </w:pPr>
    </w:p>
    <w:p w14:paraId="5726472D" w14:textId="39B3A4DA" w:rsidR="00D0462B" w:rsidRDefault="00D0462B" w:rsidP="00D0462B">
      <w:pPr>
        <w:rPr>
          <w:lang w:val="vi-VN"/>
        </w:rPr>
      </w:pPr>
      <w:r>
        <w:rPr>
          <w:lang w:val="vi-VN"/>
        </w:rPr>
        <w:t xml:space="preserve">Bước 3 : </w:t>
      </w:r>
      <w:r w:rsidR="000A5257">
        <w:rPr>
          <w:lang w:val="vi-VN"/>
        </w:rPr>
        <w:t>Lựa chọn vị trí tối ưu</w:t>
      </w:r>
    </w:p>
    <w:p w14:paraId="67F599FF" w14:textId="77777777" w:rsidR="000A5257" w:rsidRPr="000A5257" w:rsidRDefault="000A5257" w:rsidP="000A5257">
      <w:pPr>
        <w:pStyle w:val="ListParagraph"/>
        <w:numPr>
          <w:ilvl w:val="0"/>
          <w:numId w:val="82"/>
        </w:numPr>
        <w:rPr>
          <w:lang w:val="vi-VN"/>
        </w:rPr>
      </w:pPr>
      <w:r w:rsidRPr="000A5257">
        <w:rPr>
          <w:lang w:val="vi-VN"/>
        </w:rPr>
        <w:t>So sánh điểm số của các địa điểm tiềm năng.</w:t>
      </w:r>
    </w:p>
    <w:p w14:paraId="5421BE47" w14:textId="77777777" w:rsidR="000A5257" w:rsidRPr="000A5257" w:rsidRDefault="000A5257" w:rsidP="000A5257">
      <w:pPr>
        <w:pStyle w:val="ListParagraph"/>
        <w:numPr>
          <w:ilvl w:val="0"/>
          <w:numId w:val="82"/>
        </w:numPr>
        <w:rPr>
          <w:lang w:val="vi-VN"/>
        </w:rPr>
      </w:pPr>
      <w:r w:rsidRPr="000A5257">
        <w:rPr>
          <w:lang w:val="vi-VN"/>
        </w:rPr>
        <w:t>Lựa chọn vị trí có điểm số cao nhất và đáp ứng tốt nhất các tiêu chí đã đánh giá.</w:t>
      </w:r>
    </w:p>
    <w:p w14:paraId="03BABF5F" w14:textId="2D8D8030" w:rsidR="000A5257" w:rsidRDefault="000A5257" w:rsidP="000A5257">
      <w:pPr>
        <w:pStyle w:val="ListParagraph"/>
        <w:numPr>
          <w:ilvl w:val="0"/>
          <w:numId w:val="82"/>
        </w:numPr>
        <w:rPr>
          <w:lang w:val="vi-VN"/>
        </w:rPr>
      </w:pPr>
      <w:r w:rsidRPr="000A5257">
        <w:rPr>
          <w:lang w:val="vi-VN"/>
        </w:rPr>
        <w:t>Xem xét các yếu tố khác như khả năng đàm phán giá thuê, thời hạn hợp đồng,...</w:t>
      </w:r>
    </w:p>
    <w:p w14:paraId="4364DA95" w14:textId="77777777" w:rsidR="000A5257" w:rsidRDefault="000A5257" w:rsidP="000A5257">
      <w:pPr>
        <w:rPr>
          <w:lang w:val="vi-VN"/>
        </w:rPr>
      </w:pPr>
    </w:p>
    <w:p w14:paraId="245BC6B8" w14:textId="777B2414" w:rsidR="00D0462B" w:rsidRPr="00D0462B" w:rsidRDefault="000A5257" w:rsidP="000A5257">
      <w:pPr>
        <w:rPr>
          <w:lang w:val="vi-VN"/>
        </w:rPr>
      </w:pPr>
      <w:r>
        <w:rPr>
          <w:lang w:val="vi-VN"/>
        </w:rPr>
        <w:t xml:space="preserve">Bước 4 : Xác nhận và kí hợp đồng. </w:t>
      </w:r>
    </w:p>
    <w:p w14:paraId="7559CF7A" w14:textId="6AB0E262" w:rsidR="00900302" w:rsidRDefault="00D51374" w:rsidP="00900302">
      <w:pPr>
        <w:pStyle w:val="Heading3"/>
        <w:rPr>
          <w:lang w:val="vi-VN"/>
        </w:rPr>
      </w:pPr>
      <w:bookmarkStart w:id="15" w:name="_Toc167563799"/>
      <w:r>
        <w:t>Bảng</w:t>
      </w:r>
      <w:r>
        <w:rPr>
          <w:lang w:val="vi-VN"/>
        </w:rPr>
        <w:t xml:space="preserve"> giá dịch vụ</w:t>
      </w:r>
      <w:bookmarkEnd w:id="15"/>
    </w:p>
    <w:p w14:paraId="4755E7F6" w14:textId="1C3F7AB6" w:rsidR="00D51374" w:rsidRDefault="00D51374" w:rsidP="00D51374">
      <w:pPr>
        <w:rPr>
          <w:lang w:val="vi-VN"/>
        </w:rPr>
      </w:pPr>
      <w:r>
        <w:rPr>
          <w:lang w:val="vi-VN"/>
        </w:rPr>
        <w:t xml:space="preserve">Sau khi tham khảo một vài cơ sở ở Sài Gòn, em xin đề cập tới một vài bảng giá chính dưới đây, để làm nội dung tham khảo : </w:t>
      </w:r>
    </w:p>
    <w:p w14:paraId="3EC71F61" w14:textId="6A3897F3" w:rsidR="00D51374" w:rsidRDefault="00D51374" w:rsidP="00D51374">
      <w:pPr>
        <w:rPr>
          <w:lang w:val="vi-VN"/>
        </w:rPr>
      </w:pPr>
      <w:r>
        <w:rPr>
          <w:lang w:val="vi-VN"/>
        </w:rPr>
        <w:t xml:space="preserve">Truy cập trang web của ALOHA STUDIO : </w:t>
      </w:r>
      <w:hyperlink r:id="rId19" w:history="1">
        <w:r>
          <w:rPr>
            <w:rStyle w:val="Hyperlink"/>
          </w:rPr>
          <w:t>Bảng giá chụp hình cưới tại Aloha Studio TP.HCM</w:t>
        </w:r>
      </w:hyperlink>
    </w:p>
    <w:p w14:paraId="23856D3C" w14:textId="4A281497" w:rsidR="00D51374" w:rsidRPr="00D51374" w:rsidRDefault="00D51374" w:rsidP="00D51374">
      <w:pPr>
        <w:rPr>
          <w:lang w:val="vi-VN"/>
        </w:rPr>
      </w:pPr>
      <w:r>
        <w:rPr>
          <w:lang w:val="vi-VN"/>
        </w:rPr>
        <w:t xml:space="preserve">Anh có thể tham khảo một số mô hình trên đó. </w:t>
      </w:r>
    </w:p>
    <w:p w14:paraId="780C3D73" w14:textId="12544349" w:rsidR="00D51374" w:rsidRPr="00D51374" w:rsidRDefault="00D51374" w:rsidP="00D51374">
      <w:pPr>
        <w:rPr>
          <w:lang w:val="vi-VN"/>
        </w:rPr>
      </w:pPr>
      <w:r>
        <w:rPr>
          <w:noProof/>
        </w:rPr>
        <w:lastRenderedPageBreak/>
        <w:drawing>
          <wp:inline distT="0" distB="0" distL="0" distR="0" wp14:anchorId="1D3F7B87" wp14:editId="5579668B">
            <wp:extent cx="5759450" cy="8143875"/>
            <wp:effectExtent l="0" t="0" r="0" b="9525"/>
            <wp:docPr id="1182020585" name="Picture 2" descr="A close-up of a wedding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0585" name="Picture 2" descr="A close-up of a wedding packag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50" cy="8143875"/>
                    </a:xfrm>
                    <a:prstGeom prst="rect">
                      <a:avLst/>
                    </a:prstGeom>
                    <a:noFill/>
                    <a:ln>
                      <a:noFill/>
                    </a:ln>
                  </pic:spPr>
                </pic:pic>
              </a:graphicData>
            </a:graphic>
          </wp:inline>
        </w:drawing>
      </w:r>
    </w:p>
    <w:p w14:paraId="09AD987C" w14:textId="77777777" w:rsidR="00D51374" w:rsidRPr="00D51374" w:rsidRDefault="00D51374" w:rsidP="00D51374">
      <w:pPr>
        <w:rPr>
          <w:lang w:val="vi-VN"/>
        </w:rPr>
      </w:pPr>
    </w:p>
    <w:p w14:paraId="279CE2EA" w14:textId="77310CDC" w:rsidR="005E3B84" w:rsidRDefault="00D51374" w:rsidP="00D51374">
      <w:pPr>
        <w:pStyle w:val="Heading2"/>
        <w:rPr>
          <w:lang w:val="vi-VN"/>
        </w:rPr>
      </w:pPr>
      <w:bookmarkStart w:id="16" w:name="_Toc167563800"/>
      <w:r>
        <w:lastRenderedPageBreak/>
        <w:t>Kế</w:t>
      </w:r>
      <w:r>
        <w:rPr>
          <w:lang w:val="vi-VN"/>
        </w:rPr>
        <w:t xml:space="preserve"> hoạch kinh doanh</w:t>
      </w:r>
      <w:bookmarkStart w:id="17" w:name="_Toc81854608"/>
      <w:bookmarkEnd w:id="16"/>
    </w:p>
    <w:p w14:paraId="6AC2D8CA" w14:textId="536CCADB" w:rsidR="00D225B7" w:rsidRPr="00D225B7" w:rsidRDefault="00D225B7" w:rsidP="00D225B7">
      <w:pPr>
        <w:rPr>
          <w:lang w:val="vi-VN"/>
        </w:rPr>
      </w:pPr>
      <w:r>
        <w:rPr>
          <w:lang w:val="vi-VN"/>
        </w:rPr>
        <w:t xml:space="preserve">Em xin đính kèm file excel tại đây : </w:t>
      </w:r>
      <w:hyperlink r:id="rId21" w:history="1">
        <w:r>
          <w:rPr>
            <w:rStyle w:val="Hyperlink"/>
          </w:rPr>
          <w:t>Bảng tổng quan dự án (1).xlsx</w:t>
        </w:r>
      </w:hyperlink>
      <w:r>
        <w:rPr>
          <w:lang w:val="vi-VN"/>
        </w:rPr>
        <w:t xml:space="preserve"> . Hãy mở sheet”Giai đoạn kinh doanh”</w:t>
      </w:r>
    </w:p>
    <w:bookmarkEnd w:id="17"/>
    <w:p w14:paraId="2A342F26" w14:textId="2572786F" w:rsidR="00900302" w:rsidRDefault="005E3B84" w:rsidP="00900302">
      <w:pPr>
        <w:rPr>
          <w:lang w:val="vi-VN"/>
        </w:rPr>
      </w:pPr>
      <w:r>
        <w:t>Em</w:t>
      </w:r>
      <w:r>
        <w:rPr>
          <w:lang w:val="vi-VN"/>
        </w:rPr>
        <w:t xml:space="preserve"> tổng hợp ngắn gọn các giai đoạn ở đây, phần nội dung cụ thể, chi tiết, em sẽ gửi trong file excel để anh có thể quan sát tổng quát nhất. </w:t>
      </w:r>
    </w:p>
    <w:p w14:paraId="09EFB843" w14:textId="418D0C60" w:rsidR="005E3B84" w:rsidRDefault="005E3B84" w:rsidP="00900302">
      <w:pPr>
        <w:rPr>
          <w:lang w:val="vi-VN"/>
        </w:rPr>
      </w:pPr>
      <w:r>
        <w:rPr>
          <w:lang w:val="vi-VN"/>
        </w:rPr>
        <w:t xml:space="preserve">Đường link tới file excel tổng quát giai đoạn kế hoạch kinh doanh : </w:t>
      </w:r>
    </w:p>
    <w:p w14:paraId="5B2722F0" w14:textId="77777777" w:rsidR="005E3B84" w:rsidRPr="005E3B84" w:rsidRDefault="005E3B84" w:rsidP="005E3B84">
      <w:pPr>
        <w:spacing w:before="100" w:beforeAutospacing="1" w:after="100" w:afterAutospacing="1"/>
        <w:rPr>
          <w:szCs w:val="24"/>
        </w:rPr>
      </w:pPr>
      <w:r w:rsidRPr="005E3B84">
        <w:rPr>
          <w:b/>
          <w:bCs/>
          <w:szCs w:val="24"/>
        </w:rPr>
        <w:t>1. Giai đoạn tiền khởi nghiệp:</w:t>
      </w:r>
    </w:p>
    <w:p w14:paraId="07743525" w14:textId="77777777" w:rsidR="005E3B84" w:rsidRPr="005E3B84" w:rsidRDefault="005E3B84" w:rsidP="005E3B84">
      <w:pPr>
        <w:numPr>
          <w:ilvl w:val="0"/>
          <w:numId w:val="83"/>
        </w:numPr>
        <w:spacing w:before="100" w:beforeAutospacing="1" w:after="100" w:afterAutospacing="1"/>
        <w:rPr>
          <w:szCs w:val="24"/>
        </w:rPr>
      </w:pPr>
      <w:r w:rsidRPr="005E3B84">
        <w:rPr>
          <w:b/>
          <w:bCs/>
          <w:szCs w:val="24"/>
        </w:rPr>
        <w:t>Thời gian:</w:t>
      </w:r>
      <w:r w:rsidRPr="005E3B84">
        <w:rPr>
          <w:szCs w:val="24"/>
        </w:rPr>
        <w:t xml:space="preserve"> 1-2 tháng</w:t>
      </w:r>
    </w:p>
    <w:p w14:paraId="10278BC2" w14:textId="77777777" w:rsidR="005E3B84" w:rsidRPr="005E3B84" w:rsidRDefault="005E3B84" w:rsidP="005E3B84">
      <w:pPr>
        <w:numPr>
          <w:ilvl w:val="0"/>
          <w:numId w:val="83"/>
        </w:numPr>
        <w:spacing w:before="100" w:beforeAutospacing="1" w:after="100" w:afterAutospacing="1"/>
        <w:rPr>
          <w:szCs w:val="24"/>
        </w:rPr>
      </w:pPr>
      <w:r w:rsidRPr="005E3B84">
        <w:rPr>
          <w:b/>
          <w:bCs/>
          <w:szCs w:val="24"/>
        </w:rPr>
        <w:t>Yếu tố cần suy nghĩ:</w:t>
      </w:r>
      <w:r w:rsidRPr="005E3B84">
        <w:rPr>
          <w:szCs w:val="24"/>
        </w:rPr>
        <w:t xml:space="preserve"> </w:t>
      </w:r>
    </w:p>
    <w:p w14:paraId="5829579C" w14:textId="77777777" w:rsidR="005E3B84" w:rsidRPr="005E3B84" w:rsidRDefault="005E3B84" w:rsidP="005E3B84">
      <w:pPr>
        <w:numPr>
          <w:ilvl w:val="1"/>
          <w:numId w:val="83"/>
        </w:numPr>
        <w:spacing w:before="100" w:beforeAutospacing="1" w:after="100" w:afterAutospacing="1"/>
        <w:rPr>
          <w:szCs w:val="24"/>
        </w:rPr>
      </w:pPr>
      <w:r w:rsidRPr="005E3B84">
        <w:rPr>
          <w:szCs w:val="24"/>
        </w:rPr>
        <w:t>Nghiên cứu thị trường: Phân tích thị trường ảnh cưới, ảnh lưu niệm tại Hà Nội, xác định đối thủ cạnh tranh, nhu cầu khách hàng tiềm năng.</w:t>
      </w:r>
    </w:p>
    <w:p w14:paraId="4512D61C" w14:textId="77777777" w:rsidR="005E3B84" w:rsidRPr="005E3B84" w:rsidRDefault="005E3B84" w:rsidP="005E3B84">
      <w:pPr>
        <w:numPr>
          <w:ilvl w:val="1"/>
          <w:numId w:val="83"/>
        </w:numPr>
        <w:spacing w:before="100" w:beforeAutospacing="1" w:after="100" w:afterAutospacing="1"/>
        <w:rPr>
          <w:szCs w:val="24"/>
        </w:rPr>
      </w:pPr>
      <w:r w:rsidRPr="005E3B84">
        <w:rPr>
          <w:szCs w:val="24"/>
        </w:rPr>
        <w:t>Xác định mô hình kinh doanh: Lựa chọn loại hình dịch vụ chính, giá cả, phân khúc khách hàng mục tiêu.</w:t>
      </w:r>
    </w:p>
    <w:p w14:paraId="7EACD339" w14:textId="77777777" w:rsidR="005E3B84" w:rsidRPr="005E3B84" w:rsidRDefault="005E3B84" w:rsidP="005E3B84">
      <w:pPr>
        <w:numPr>
          <w:ilvl w:val="1"/>
          <w:numId w:val="83"/>
        </w:numPr>
        <w:spacing w:before="100" w:beforeAutospacing="1" w:after="100" w:afterAutospacing="1"/>
        <w:rPr>
          <w:szCs w:val="24"/>
        </w:rPr>
      </w:pPr>
      <w:r w:rsidRPr="005E3B84">
        <w:rPr>
          <w:szCs w:val="24"/>
        </w:rPr>
        <w:t>Lập kế hoạch kinh doanh: Xác định mục tiêu, chiến lược kinh doanh, dự toán chi phí, doanh thu, lợi nhuận.</w:t>
      </w:r>
    </w:p>
    <w:p w14:paraId="473036DB" w14:textId="77777777" w:rsidR="005E3B84" w:rsidRPr="005E3B84" w:rsidRDefault="005E3B84" w:rsidP="005E3B84">
      <w:pPr>
        <w:numPr>
          <w:ilvl w:val="1"/>
          <w:numId w:val="83"/>
        </w:numPr>
        <w:spacing w:before="100" w:beforeAutospacing="1" w:after="100" w:afterAutospacing="1"/>
        <w:rPr>
          <w:szCs w:val="24"/>
        </w:rPr>
      </w:pPr>
      <w:r w:rsidRPr="005E3B84">
        <w:rPr>
          <w:szCs w:val="24"/>
        </w:rPr>
        <w:t>Chuẩn bị nguồn vốn: Tìm kiếm nguồn vốn đầu tư cho dự án kinh doanh.</w:t>
      </w:r>
    </w:p>
    <w:p w14:paraId="1FB540DC" w14:textId="77777777" w:rsidR="005E3B84" w:rsidRPr="005E3B84" w:rsidRDefault="005E3B84" w:rsidP="005E3B84">
      <w:pPr>
        <w:numPr>
          <w:ilvl w:val="1"/>
          <w:numId w:val="83"/>
        </w:numPr>
        <w:spacing w:before="100" w:beforeAutospacing="1" w:after="100" w:afterAutospacing="1"/>
        <w:rPr>
          <w:szCs w:val="24"/>
        </w:rPr>
      </w:pPr>
      <w:r w:rsidRPr="005E3B84">
        <w:rPr>
          <w:szCs w:val="24"/>
        </w:rPr>
        <w:t>Tìm kiếm mặt bằng: Tìm kiếm địa điểm phù hợp để mở studio, đáp ứng các tiêu chí về vị trí, diện tích, giá thuê, cơ sở hạ tầng,...</w:t>
      </w:r>
    </w:p>
    <w:p w14:paraId="0785EE79" w14:textId="77777777" w:rsidR="005E3B84" w:rsidRPr="005E3B84" w:rsidRDefault="005E3B84" w:rsidP="005E3B84">
      <w:pPr>
        <w:numPr>
          <w:ilvl w:val="1"/>
          <w:numId w:val="83"/>
        </w:numPr>
        <w:spacing w:before="100" w:beforeAutospacing="1" w:after="100" w:afterAutospacing="1"/>
        <w:rPr>
          <w:szCs w:val="24"/>
        </w:rPr>
      </w:pPr>
      <w:r w:rsidRPr="005E3B84">
        <w:rPr>
          <w:szCs w:val="24"/>
        </w:rPr>
        <w:t>Hoàn thiện các thủ tục pháp lý: Xin giấy phép kinh doanh, đăng ký thuế,...</w:t>
      </w:r>
    </w:p>
    <w:p w14:paraId="381A546D" w14:textId="77777777" w:rsidR="005E3B84" w:rsidRPr="005E3B84" w:rsidRDefault="005E3B84" w:rsidP="005E3B84">
      <w:pPr>
        <w:spacing w:before="100" w:beforeAutospacing="1" w:after="100" w:afterAutospacing="1"/>
        <w:rPr>
          <w:szCs w:val="24"/>
        </w:rPr>
      </w:pPr>
      <w:r w:rsidRPr="005E3B84">
        <w:rPr>
          <w:b/>
          <w:bCs/>
          <w:szCs w:val="24"/>
        </w:rPr>
        <w:t>2. Giai đoạn khởi nghiệp:</w:t>
      </w:r>
    </w:p>
    <w:p w14:paraId="6525A37A" w14:textId="77777777" w:rsidR="005E3B84" w:rsidRPr="005E3B84" w:rsidRDefault="005E3B84" w:rsidP="005E3B84">
      <w:pPr>
        <w:numPr>
          <w:ilvl w:val="0"/>
          <w:numId w:val="84"/>
        </w:numPr>
        <w:spacing w:before="100" w:beforeAutospacing="1" w:after="100" w:afterAutospacing="1"/>
        <w:rPr>
          <w:szCs w:val="24"/>
        </w:rPr>
      </w:pPr>
      <w:r w:rsidRPr="005E3B84">
        <w:rPr>
          <w:b/>
          <w:bCs/>
          <w:szCs w:val="24"/>
        </w:rPr>
        <w:t>Thời gian:</w:t>
      </w:r>
      <w:r w:rsidRPr="005E3B84">
        <w:rPr>
          <w:szCs w:val="24"/>
        </w:rPr>
        <w:t xml:space="preserve"> 3-6 tháng</w:t>
      </w:r>
    </w:p>
    <w:p w14:paraId="6FFD5CE7" w14:textId="77777777" w:rsidR="005E3B84" w:rsidRPr="005E3B84" w:rsidRDefault="005E3B84" w:rsidP="005E3B84">
      <w:pPr>
        <w:numPr>
          <w:ilvl w:val="0"/>
          <w:numId w:val="84"/>
        </w:numPr>
        <w:spacing w:before="100" w:beforeAutospacing="1" w:after="100" w:afterAutospacing="1"/>
        <w:rPr>
          <w:szCs w:val="24"/>
        </w:rPr>
      </w:pPr>
      <w:r w:rsidRPr="005E3B84">
        <w:rPr>
          <w:b/>
          <w:bCs/>
          <w:szCs w:val="24"/>
        </w:rPr>
        <w:t>Yếu tố cần suy nghĩ:</w:t>
      </w:r>
      <w:r w:rsidRPr="005E3B84">
        <w:rPr>
          <w:szCs w:val="24"/>
        </w:rPr>
        <w:t xml:space="preserve"> </w:t>
      </w:r>
    </w:p>
    <w:p w14:paraId="65E20519" w14:textId="77777777" w:rsidR="005E3B84" w:rsidRPr="005E3B84" w:rsidRDefault="005E3B84" w:rsidP="005E3B84">
      <w:pPr>
        <w:numPr>
          <w:ilvl w:val="1"/>
          <w:numId w:val="84"/>
        </w:numPr>
        <w:spacing w:before="100" w:beforeAutospacing="1" w:after="100" w:afterAutospacing="1"/>
        <w:rPr>
          <w:szCs w:val="24"/>
        </w:rPr>
      </w:pPr>
      <w:r w:rsidRPr="005E3B84">
        <w:rPr>
          <w:szCs w:val="24"/>
        </w:rPr>
        <w:t>Thiết kế và thi công studio: Trang trí, bố trí studio theo mô hình kinh doanh đã lựa chọn.</w:t>
      </w:r>
    </w:p>
    <w:p w14:paraId="2AEA819A" w14:textId="77777777" w:rsidR="005E3B84" w:rsidRPr="005E3B84" w:rsidRDefault="005E3B84" w:rsidP="005E3B84">
      <w:pPr>
        <w:numPr>
          <w:ilvl w:val="1"/>
          <w:numId w:val="84"/>
        </w:numPr>
        <w:spacing w:before="100" w:beforeAutospacing="1" w:after="100" w:afterAutospacing="1"/>
        <w:rPr>
          <w:szCs w:val="24"/>
        </w:rPr>
      </w:pPr>
      <w:r w:rsidRPr="005E3B84">
        <w:rPr>
          <w:szCs w:val="24"/>
        </w:rPr>
        <w:t>Mua sắm trang thiết bị: Mua sắm máy ảnh, ống kính, đèn chiếu sáng, máy tính, phần mềm chỉnh sửa ảnh,...</w:t>
      </w:r>
    </w:p>
    <w:p w14:paraId="017AAB8B" w14:textId="77777777" w:rsidR="005E3B84" w:rsidRPr="005E3B84" w:rsidRDefault="005E3B84" w:rsidP="005E3B84">
      <w:pPr>
        <w:numPr>
          <w:ilvl w:val="1"/>
          <w:numId w:val="84"/>
        </w:numPr>
        <w:spacing w:before="100" w:beforeAutospacing="1" w:after="100" w:afterAutospacing="1"/>
        <w:rPr>
          <w:szCs w:val="24"/>
        </w:rPr>
      </w:pPr>
      <w:r w:rsidRPr="005E3B84">
        <w:rPr>
          <w:szCs w:val="24"/>
        </w:rPr>
        <w:t>Tuyển dụng nhân viên: Tuyển dụng nhiếp ảnh gia, trang điểm, stylist, nhân viên chăm sóc khách hàng,...</w:t>
      </w:r>
    </w:p>
    <w:p w14:paraId="5A13A89E" w14:textId="77777777" w:rsidR="005E3B84" w:rsidRPr="005E3B84" w:rsidRDefault="005E3B84" w:rsidP="005E3B84">
      <w:pPr>
        <w:numPr>
          <w:ilvl w:val="1"/>
          <w:numId w:val="84"/>
        </w:numPr>
        <w:spacing w:before="100" w:beforeAutospacing="1" w:after="100" w:afterAutospacing="1"/>
        <w:rPr>
          <w:szCs w:val="24"/>
        </w:rPr>
      </w:pPr>
      <w:r w:rsidRPr="005E3B84">
        <w:rPr>
          <w:szCs w:val="24"/>
        </w:rPr>
        <w:t>Xây dựng thương hiệu: Thiết kế logo, slogan, website, fanpage, chiến lược marketing,...</w:t>
      </w:r>
    </w:p>
    <w:p w14:paraId="3F38AD49" w14:textId="77777777" w:rsidR="005E3B84" w:rsidRPr="005E3B84" w:rsidRDefault="005E3B84" w:rsidP="005E3B84">
      <w:pPr>
        <w:numPr>
          <w:ilvl w:val="1"/>
          <w:numId w:val="84"/>
        </w:numPr>
        <w:spacing w:before="100" w:beforeAutospacing="1" w:after="100" w:afterAutospacing="1"/>
        <w:rPr>
          <w:szCs w:val="24"/>
        </w:rPr>
      </w:pPr>
      <w:r w:rsidRPr="005E3B84">
        <w:rPr>
          <w:szCs w:val="24"/>
        </w:rPr>
        <w:t>Bắt đầu cung cấp dịch vụ: Chào đón khách hàng, cung cấp dịch vụ chụp ảnh cưới, ảnh lưu niệm theo yêu cầu.</w:t>
      </w:r>
    </w:p>
    <w:p w14:paraId="7C5CA06F" w14:textId="77777777" w:rsidR="005E3B84" w:rsidRPr="005E3B84" w:rsidRDefault="005E3B84" w:rsidP="005E3B84">
      <w:pPr>
        <w:spacing w:before="100" w:beforeAutospacing="1" w:after="100" w:afterAutospacing="1"/>
        <w:rPr>
          <w:szCs w:val="24"/>
        </w:rPr>
      </w:pPr>
      <w:r w:rsidRPr="005E3B84">
        <w:rPr>
          <w:b/>
          <w:bCs/>
          <w:szCs w:val="24"/>
        </w:rPr>
        <w:t>3. Giai đoạn phát triển:</w:t>
      </w:r>
    </w:p>
    <w:p w14:paraId="0883B724" w14:textId="77777777" w:rsidR="005E3B84" w:rsidRPr="005E3B84" w:rsidRDefault="005E3B84" w:rsidP="005E3B84">
      <w:pPr>
        <w:numPr>
          <w:ilvl w:val="0"/>
          <w:numId w:val="85"/>
        </w:numPr>
        <w:spacing w:before="100" w:beforeAutospacing="1" w:after="100" w:afterAutospacing="1"/>
        <w:rPr>
          <w:szCs w:val="24"/>
        </w:rPr>
      </w:pPr>
      <w:r w:rsidRPr="005E3B84">
        <w:rPr>
          <w:b/>
          <w:bCs/>
          <w:szCs w:val="24"/>
        </w:rPr>
        <w:t>Thời gian:</w:t>
      </w:r>
      <w:r w:rsidRPr="005E3B84">
        <w:rPr>
          <w:szCs w:val="24"/>
        </w:rPr>
        <w:t xml:space="preserve"> 1-2 năm</w:t>
      </w:r>
    </w:p>
    <w:p w14:paraId="40159A73" w14:textId="77777777" w:rsidR="005E3B84" w:rsidRPr="005E3B84" w:rsidRDefault="005E3B84" w:rsidP="005E3B84">
      <w:pPr>
        <w:numPr>
          <w:ilvl w:val="0"/>
          <w:numId w:val="85"/>
        </w:numPr>
        <w:spacing w:before="100" w:beforeAutospacing="1" w:after="100" w:afterAutospacing="1"/>
        <w:rPr>
          <w:szCs w:val="24"/>
        </w:rPr>
      </w:pPr>
      <w:r w:rsidRPr="005E3B84">
        <w:rPr>
          <w:b/>
          <w:bCs/>
          <w:szCs w:val="24"/>
        </w:rPr>
        <w:t>Yếu tố cần suy nghĩ:</w:t>
      </w:r>
      <w:r w:rsidRPr="005E3B84">
        <w:rPr>
          <w:szCs w:val="24"/>
        </w:rPr>
        <w:t xml:space="preserve"> </w:t>
      </w:r>
    </w:p>
    <w:p w14:paraId="17D2F45D" w14:textId="77777777" w:rsidR="005E3B84" w:rsidRPr="005E3B84" w:rsidRDefault="005E3B84" w:rsidP="005E3B84">
      <w:pPr>
        <w:numPr>
          <w:ilvl w:val="1"/>
          <w:numId w:val="85"/>
        </w:numPr>
        <w:spacing w:before="100" w:beforeAutospacing="1" w:after="100" w:afterAutospacing="1"/>
        <w:rPr>
          <w:szCs w:val="24"/>
        </w:rPr>
      </w:pPr>
      <w:r w:rsidRPr="005E3B84">
        <w:rPr>
          <w:szCs w:val="24"/>
        </w:rPr>
        <w:t>Mở rộng thị trường: Tiếp cận khách hàng tiềm năng qua các kênh marketing online và offline.</w:t>
      </w:r>
    </w:p>
    <w:p w14:paraId="12F54B4F" w14:textId="77777777" w:rsidR="005E3B84" w:rsidRPr="005E3B84" w:rsidRDefault="005E3B84" w:rsidP="005E3B84">
      <w:pPr>
        <w:numPr>
          <w:ilvl w:val="1"/>
          <w:numId w:val="85"/>
        </w:numPr>
        <w:spacing w:before="100" w:beforeAutospacing="1" w:after="100" w:afterAutospacing="1"/>
        <w:rPr>
          <w:szCs w:val="24"/>
        </w:rPr>
      </w:pPr>
      <w:r w:rsidRPr="005E3B84">
        <w:rPr>
          <w:szCs w:val="24"/>
        </w:rPr>
        <w:t>Nâng cao chất lượng dịch vụ: Đào tạo nhân viên, cập nhật trang thiết bị, áp dụng công nghệ mới.</w:t>
      </w:r>
    </w:p>
    <w:p w14:paraId="6756E007" w14:textId="77777777" w:rsidR="005E3B84" w:rsidRPr="005E3B84" w:rsidRDefault="005E3B84" w:rsidP="005E3B84">
      <w:pPr>
        <w:numPr>
          <w:ilvl w:val="1"/>
          <w:numId w:val="85"/>
        </w:numPr>
        <w:spacing w:before="100" w:beforeAutospacing="1" w:after="100" w:afterAutospacing="1"/>
        <w:rPr>
          <w:szCs w:val="24"/>
        </w:rPr>
      </w:pPr>
      <w:r w:rsidRPr="005E3B84">
        <w:rPr>
          <w:szCs w:val="24"/>
        </w:rPr>
        <w:t>Tăng cường dịch vụ chăm sóc khách hàng: Hỗ trợ khách hàng trước, trong và sau khi sử dụng dịch vụ.</w:t>
      </w:r>
    </w:p>
    <w:p w14:paraId="0ADD4D94" w14:textId="77777777" w:rsidR="005E3B84" w:rsidRPr="005E3B84" w:rsidRDefault="005E3B84" w:rsidP="005E3B84">
      <w:pPr>
        <w:numPr>
          <w:ilvl w:val="1"/>
          <w:numId w:val="85"/>
        </w:numPr>
        <w:spacing w:before="100" w:beforeAutospacing="1" w:after="100" w:afterAutospacing="1"/>
        <w:rPr>
          <w:szCs w:val="24"/>
        </w:rPr>
      </w:pPr>
      <w:r w:rsidRPr="005E3B84">
        <w:rPr>
          <w:szCs w:val="24"/>
        </w:rPr>
        <w:t>Phân tích hiệu quả kinh doanh: Theo dõi doanh thu, lợi nhuận, chi phí, điều chỉnh chiến lược kinh doanh phù hợp.</w:t>
      </w:r>
    </w:p>
    <w:p w14:paraId="66F5E2DB" w14:textId="77777777" w:rsidR="005E3B84" w:rsidRPr="005E3B84" w:rsidRDefault="005E3B84" w:rsidP="005E3B84">
      <w:pPr>
        <w:spacing w:before="100" w:beforeAutospacing="1" w:after="100" w:afterAutospacing="1"/>
        <w:rPr>
          <w:szCs w:val="24"/>
        </w:rPr>
      </w:pPr>
      <w:r w:rsidRPr="005E3B84">
        <w:rPr>
          <w:b/>
          <w:bCs/>
          <w:szCs w:val="24"/>
        </w:rPr>
        <w:lastRenderedPageBreak/>
        <w:t>4. Giai đoạn trưởng thành:</w:t>
      </w:r>
    </w:p>
    <w:p w14:paraId="020CDF54" w14:textId="77777777" w:rsidR="005E3B84" w:rsidRPr="005E3B84" w:rsidRDefault="005E3B84" w:rsidP="005E3B84">
      <w:pPr>
        <w:numPr>
          <w:ilvl w:val="0"/>
          <w:numId w:val="86"/>
        </w:numPr>
        <w:spacing w:before="100" w:beforeAutospacing="1" w:after="100" w:afterAutospacing="1"/>
        <w:rPr>
          <w:szCs w:val="24"/>
        </w:rPr>
      </w:pPr>
      <w:r w:rsidRPr="005E3B84">
        <w:rPr>
          <w:b/>
          <w:bCs/>
          <w:szCs w:val="24"/>
        </w:rPr>
        <w:t>Thời gian:</w:t>
      </w:r>
      <w:r w:rsidRPr="005E3B84">
        <w:rPr>
          <w:szCs w:val="24"/>
        </w:rPr>
        <w:t xml:space="preserve"> Từ 3 năm trở lên</w:t>
      </w:r>
    </w:p>
    <w:p w14:paraId="42E03EFB" w14:textId="77777777" w:rsidR="005E3B84" w:rsidRPr="005E3B84" w:rsidRDefault="005E3B84" w:rsidP="005E3B84">
      <w:pPr>
        <w:numPr>
          <w:ilvl w:val="0"/>
          <w:numId w:val="86"/>
        </w:numPr>
        <w:spacing w:before="100" w:beforeAutospacing="1" w:after="100" w:afterAutospacing="1"/>
        <w:rPr>
          <w:szCs w:val="24"/>
        </w:rPr>
      </w:pPr>
      <w:r w:rsidRPr="005E3B84">
        <w:rPr>
          <w:b/>
          <w:bCs/>
          <w:szCs w:val="24"/>
        </w:rPr>
        <w:t>Yếu tố cần suy nghĩ:</w:t>
      </w:r>
      <w:r w:rsidRPr="005E3B84">
        <w:rPr>
          <w:szCs w:val="24"/>
        </w:rPr>
        <w:t xml:space="preserve"> </w:t>
      </w:r>
    </w:p>
    <w:p w14:paraId="2FDCF622" w14:textId="77777777" w:rsidR="005E3B84" w:rsidRPr="005E3B84" w:rsidRDefault="005E3B84" w:rsidP="005E3B84">
      <w:pPr>
        <w:numPr>
          <w:ilvl w:val="1"/>
          <w:numId w:val="86"/>
        </w:numPr>
        <w:spacing w:before="100" w:beforeAutospacing="1" w:after="100" w:afterAutospacing="1"/>
        <w:rPr>
          <w:szCs w:val="24"/>
        </w:rPr>
      </w:pPr>
      <w:r w:rsidRPr="005E3B84">
        <w:rPr>
          <w:szCs w:val="24"/>
        </w:rPr>
        <w:t>Mở rộng quy mô kinh doanh: Mở thêm chi nhánh, đầu tư vào các dịch vụ mới.</w:t>
      </w:r>
    </w:p>
    <w:p w14:paraId="4ADB43C1" w14:textId="77777777" w:rsidR="005E3B84" w:rsidRPr="005E3B84" w:rsidRDefault="005E3B84" w:rsidP="005E3B84">
      <w:pPr>
        <w:numPr>
          <w:ilvl w:val="1"/>
          <w:numId w:val="86"/>
        </w:numPr>
        <w:spacing w:before="100" w:beforeAutospacing="1" w:after="100" w:afterAutospacing="1"/>
        <w:rPr>
          <w:szCs w:val="24"/>
        </w:rPr>
      </w:pPr>
      <w:r w:rsidRPr="005E3B84">
        <w:rPr>
          <w:szCs w:val="24"/>
        </w:rPr>
        <w:t>Nâng cao vị thế thương hiệu: Tham gia các hội chợ, triển lãm, xây dựng thương hiệu uy tín trên thị trường.</w:t>
      </w:r>
    </w:p>
    <w:p w14:paraId="58C30EF1" w14:textId="77777777" w:rsidR="005E3B84" w:rsidRPr="005E3B84" w:rsidRDefault="005E3B84" w:rsidP="005E3B84">
      <w:pPr>
        <w:numPr>
          <w:ilvl w:val="1"/>
          <w:numId w:val="86"/>
        </w:numPr>
        <w:spacing w:before="100" w:beforeAutospacing="1" w:after="100" w:afterAutospacing="1"/>
        <w:rPr>
          <w:szCs w:val="24"/>
        </w:rPr>
      </w:pPr>
      <w:r w:rsidRPr="005E3B84">
        <w:rPr>
          <w:szCs w:val="24"/>
        </w:rPr>
        <w:t>Phát triển hệ thống quản lý: Áp dụng hệ thống quản lý chuyên nghiệp, hiệu quả.</w:t>
      </w:r>
    </w:p>
    <w:p w14:paraId="4E21067F" w14:textId="77777777" w:rsidR="005E3B84" w:rsidRPr="005E3B84" w:rsidRDefault="005E3B84" w:rsidP="005E3B84">
      <w:pPr>
        <w:numPr>
          <w:ilvl w:val="1"/>
          <w:numId w:val="86"/>
        </w:numPr>
        <w:spacing w:before="100" w:beforeAutospacing="1" w:after="100" w:afterAutospacing="1"/>
        <w:rPr>
          <w:szCs w:val="24"/>
        </w:rPr>
      </w:pPr>
      <w:r w:rsidRPr="005E3B84">
        <w:rPr>
          <w:szCs w:val="24"/>
        </w:rPr>
        <w:t>Đầu tư vào nghiên cứu và phát triển: Nghiên cứu thị trường, phát triển sản phẩm, dịch vụ mới.</w:t>
      </w:r>
    </w:p>
    <w:p w14:paraId="77A1D6D2" w14:textId="4670644F" w:rsidR="005E3B84" w:rsidRPr="005E3B84" w:rsidRDefault="005E3B84" w:rsidP="005E3B84">
      <w:pPr>
        <w:pStyle w:val="Heading3"/>
      </w:pPr>
      <w:bookmarkStart w:id="18" w:name="_Toc167563801"/>
      <w:r>
        <w:rPr>
          <w:lang w:val="vi-VN"/>
        </w:rPr>
        <w:t>Kế hoạch Marketing</w:t>
      </w:r>
      <w:bookmarkEnd w:id="18"/>
    </w:p>
    <w:p w14:paraId="450893AF" w14:textId="363A3247" w:rsidR="005E3B84" w:rsidRDefault="005E3B84" w:rsidP="00900302">
      <w:pPr>
        <w:rPr>
          <w:lang w:val="vi-VN"/>
        </w:rPr>
      </w:pPr>
      <w:r>
        <w:rPr>
          <w:lang w:val="vi-VN"/>
        </w:rPr>
        <w:t xml:space="preserve">Trong nội dung này, em sẽ làm mẫu 1 chiến dịch marketing, để anh chị tham khảo. Mỗi giai đoạn sẽ có sự điều chỉnh khác nhau, tuy nhiên em muốn anh chị có một cái nhìn tổng quát nhất về khía cạnh này. </w:t>
      </w:r>
    </w:p>
    <w:tbl>
      <w:tblPr>
        <w:tblStyle w:val="TableGrid"/>
        <w:tblW w:w="11340" w:type="dxa"/>
        <w:tblInd w:w="-1085" w:type="dxa"/>
        <w:tblLook w:val="04A0" w:firstRow="1" w:lastRow="0" w:firstColumn="1" w:lastColumn="0" w:noHBand="0" w:noVBand="1"/>
      </w:tblPr>
      <w:tblGrid>
        <w:gridCol w:w="3350"/>
        <w:gridCol w:w="2265"/>
        <w:gridCol w:w="2265"/>
        <w:gridCol w:w="3460"/>
      </w:tblGrid>
      <w:tr w:rsidR="005E3B84" w14:paraId="47BD8FD2" w14:textId="77777777" w:rsidTr="009C2D8F">
        <w:tc>
          <w:tcPr>
            <w:tcW w:w="11340" w:type="dxa"/>
            <w:gridSpan w:val="4"/>
          </w:tcPr>
          <w:p w14:paraId="2093234A" w14:textId="04853829" w:rsidR="005E3B84" w:rsidRDefault="005E3B84" w:rsidP="00900302">
            <w:pPr>
              <w:rPr>
                <w:lang w:val="vi-VN"/>
              </w:rPr>
            </w:pPr>
            <w:r>
              <w:rPr>
                <w:lang w:val="vi-VN"/>
              </w:rPr>
              <w:t>TỔNG QUÁT CHIẾN DỊCH – TÓM TẮT TRONG 1 TRANG</w:t>
            </w:r>
          </w:p>
        </w:tc>
      </w:tr>
      <w:tr w:rsidR="005E3B84" w14:paraId="15FE1A36" w14:textId="77777777" w:rsidTr="009C2D8F">
        <w:trPr>
          <w:trHeight w:val="173"/>
        </w:trPr>
        <w:tc>
          <w:tcPr>
            <w:tcW w:w="3350" w:type="dxa"/>
          </w:tcPr>
          <w:p w14:paraId="5039BA4B" w14:textId="2F41E4B4" w:rsidR="005E3B84" w:rsidRDefault="005E3B84" w:rsidP="00900302">
            <w:pPr>
              <w:rPr>
                <w:lang w:val="vi-VN"/>
              </w:rPr>
            </w:pPr>
            <w:r>
              <w:rPr>
                <w:lang w:val="vi-VN"/>
              </w:rPr>
              <w:t>Tên chiến dịch</w:t>
            </w:r>
          </w:p>
        </w:tc>
        <w:tc>
          <w:tcPr>
            <w:tcW w:w="2265" w:type="dxa"/>
          </w:tcPr>
          <w:p w14:paraId="51ACB453" w14:textId="77777777" w:rsidR="005E3B84" w:rsidRDefault="005E3B84" w:rsidP="00900302">
            <w:pPr>
              <w:rPr>
                <w:lang w:val="vi-VN"/>
              </w:rPr>
            </w:pPr>
          </w:p>
        </w:tc>
        <w:tc>
          <w:tcPr>
            <w:tcW w:w="2265" w:type="dxa"/>
          </w:tcPr>
          <w:p w14:paraId="698EAF43" w14:textId="1153BF7E" w:rsidR="005E3B84" w:rsidRDefault="005E3B84" w:rsidP="00900302">
            <w:pPr>
              <w:rPr>
                <w:lang w:val="vi-VN"/>
              </w:rPr>
            </w:pPr>
            <w:r>
              <w:rPr>
                <w:lang w:val="vi-VN"/>
              </w:rPr>
              <w:t>Mã chiến dịch</w:t>
            </w:r>
          </w:p>
        </w:tc>
        <w:tc>
          <w:tcPr>
            <w:tcW w:w="3460" w:type="dxa"/>
          </w:tcPr>
          <w:p w14:paraId="6A5690CE" w14:textId="73EFC3DC" w:rsidR="005E3B84" w:rsidRDefault="005E3B84" w:rsidP="00900302">
            <w:pPr>
              <w:rPr>
                <w:lang w:val="vi-VN"/>
              </w:rPr>
            </w:pPr>
          </w:p>
        </w:tc>
      </w:tr>
      <w:tr w:rsidR="005E3B84" w:rsidRPr="005E3B84" w14:paraId="7A17A380" w14:textId="77777777" w:rsidTr="009C2D8F">
        <w:trPr>
          <w:trHeight w:val="172"/>
        </w:trPr>
        <w:tc>
          <w:tcPr>
            <w:tcW w:w="3350" w:type="dxa"/>
          </w:tcPr>
          <w:p w14:paraId="2C65DA0F" w14:textId="52349ED4" w:rsidR="005E3B84" w:rsidRDefault="005E3B84" w:rsidP="00900302">
            <w:pPr>
              <w:rPr>
                <w:lang w:val="vi-VN"/>
              </w:rPr>
            </w:pPr>
            <w:r>
              <w:rPr>
                <w:lang w:val="vi-VN"/>
              </w:rPr>
              <w:t>Team thực hiện</w:t>
            </w:r>
          </w:p>
        </w:tc>
        <w:tc>
          <w:tcPr>
            <w:tcW w:w="2265" w:type="dxa"/>
          </w:tcPr>
          <w:p w14:paraId="5A6B41C5" w14:textId="77777777" w:rsidR="005E3B84" w:rsidRDefault="005E3B84" w:rsidP="00900302">
            <w:pPr>
              <w:rPr>
                <w:lang w:val="vi-VN"/>
              </w:rPr>
            </w:pPr>
          </w:p>
        </w:tc>
        <w:tc>
          <w:tcPr>
            <w:tcW w:w="2265" w:type="dxa"/>
          </w:tcPr>
          <w:p w14:paraId="5FC717FA" w14:textId="142BC050" w:rsidR="005E3B84" w:rsidRPr="005E3B84" w:rsidRDefault="005E3B84" w:rsidP="00900302">
            <w:pPr>
              <w:rPr>
                <w:sz w:val="22"/>
                <w:szCs w:val="18"/>
                <w:lang w:val="vi-VN"/>
              </w:rPr>
            </w:pPr>
            <w:r w:rsidRPr="005E3B84">
              <w:rPr>
                <w:sz w:val="22"/>
                <w:szCs w:val="18"/>
                <w:lang w:val="vi-VN"/>
              </w:rPr>
              <w:t>Deadline</w:t>
            </w:r>
          </w:p>
        </w:tc>
        <w:tc>
          <w:tcPr>
            <w:tcW w:w="3460" w:type="dxa"/>
          </w:tcPr>
          <w:p w14:paraId="6F06FCA8" w14:textId="4FA29CCA" w:rsidR="005E3B84" w:rsidRPr="005E3B84" w:rsidRDefault="005E3B84" w:rsidP="00900302">
            <w:pPr>
              <w:rPr>
                <w:sz w:val="22"/>
                <w:szCs w:val="18"/>
                <w:lang w:val="vi-VN"/>
              </w:rPr>
            </w:pPr>
          </w:p>
        </w:tc>
      </w:tr>
      <w:tr w:rsidR="005E3B84" w:rsidRPr="005E3B84" w14:paraId="6ECD967F" w14:textId="77777777" w:rsidTr="009C2D8F">
        <w:trPr>
          <w:trHeight w:val="172"/>
        </w:trPr>
        <w:tc>
          <w:tcPr>
            <w:tcW w:w="3350" w:type="dxa"/>
          </w:tcPr>
          <w:p w14:paraId="33905BA2" w14:textId="251BF424" w:rsidR="005E3B84" w:rsidRPr="005E3B84" w:rsidRDefault="005E3B84" w:rsidP="005E3B84">
            <w:pPr>
              <w:pStyle w:val="ListParagraph"/>
              <w:numPr>
                <w:ilvl w:val="0"/>
                <w:numId w:val="87"/>
              </w:numPr>
              <w:rPr>
                <w:lang w:val="vi-VN"/>
              </w:rPr>
            </w:pPr>
            <w:r>
              <w:rPr>
                <w:lang w:val="vi-VN"/>
              </w:rPr>
              <w:t>Mục tiêu chiến dịch</w:t>
            </w:r>
          </w:p>
        </w:tc>
        <w:tc>
          <w:tcPr>
            <w:tcW w:w="7990" w:type="dxa"/>
            <w:gridSpan w:val="3"/>
          </w:tcPr>
          <w:p w14:paraId="424C24B8" w14:textId="4CBBD94E" w:rsidR="005E3B84" w:rsidRPr="005E3B84" w:rsidRDefault="005E3B84" w:rsidP="005E3B84">
            <w:pPr>
              <w:pStyle w:val="ListParagraph"/>
              <w:numPr>
                <w:ilvl w:val="0"/>
                <w:numId w:val="90"/>
              </w:numPr>
              <w:rPr>
                <w:sz w:val="22"/>
                <w:szCs w:val="18"/>
                <w:lang w:val="vi-VN"/>
              </w:rPr>
            </w:pPr>
            <w:r w:rsidRPr="005E3B84">
              <w:rPr>
                <w:sz w:val="22"/>
                <w:szCs w:val="18"/>
                <w:lang w:val="vi-VN"/>
              </w:rPr>
              <w:t>Q. Tập trung vào việc thu hút khách hàng thông qua việc tạo ra nhận thức về thương hiệu, tạo ra nhu cầu và tạo ra khách hàng tiềm năng hoặc duy trì và tăng trưởng?</w:t>
            </w:r>
          </w:p>
          <w:p w14:paraId="7E29883F" w14:textId="6E7C5CED" w:rsidR="005E3B84" w:rsidRPr="005E3B84" w:rsidRDefault="005E3B84" w:rsidP="005E3B84">
            <w:pPr>
              <w:pStyle w:val="ListParagraph"/>
              <w:numPr>
                <w:ilvl w:val="0"/>
                <w:numId w:val="90"/>
              </w:numPr>
              <w:rPr>
                <w:sz w:val="22"/>
                <w:szCs w:val="18"/>
                <w:lang w:val="vi-VN"/>
              </w:rPr>
            </w:pPr>
            <w:r w:rsidRPr="005E3B84">
              <w:rPr>
                <w:sz w:val="22"/>
                <w:szCs w:val="18"/>
                <w:lang w:val="vi-VN"/>
              </w:rPr>
              <w:t>. Sản phẩm chủ lực là gì?</w:t>
            </w:r>
          </w:p>
          <w:p w14:paraId="24691815" w14:textId="0465F9F9" w:rsidR="005E3B84" w:rsidRPr="005E3B84" w:rsidRDefault="005E3B84" w:rsidP="005E3B84">
            <w:pPr>
              <w:pStyle w:val="ListParagraph"/>
              <w:numPr>
                <w:ilvl w:val="0"/>
                <w:numId w:val="90"/>
              </w:numPr>
              <w:rPr>
                <w:sz w:val="22"/>
                <w:szCs w:val="18"/>
                <w:lang w:val="vi-VN"/>
              </w:rPr>
            </w:pPr>
            <w:r w:rsidRPr="005E3B84">
              <w:rPr>
                <w:sz w:val="22"/>
                <w:szCs w:val="18"/>
                <w:lang w:val="vi-VN"/>
              </w:rPr>
              <w:t>Q. Xác định mục tiêu S.M.A.R.T dựa trên mô hình phễu chuyển đổi kết hợp cùng KPIs đã đặt ra. Bao gồm các yếu tố về: Chất lượng, Khối lượng, Giá trị và Chi phí</w:t>
            </w:r>
          </w:p>
        </w:tc>
      </w:tr>
      <w:tr w:rsidR="005E3B84" w:rsidRPr="005E3B84" w14:paraId="2578D543" w14:textId="77777777" w:rsidTr="009C2D8F">
        <w:trPr>
          <w:trHeight w:val="172"/>
        </w:trPr>
        <w:tc>
          <w:tcPr>
            <w:tcW w:w="3350" w:type="dxa"/>
          </w:tcPr>
          <w:p w14:paraId="1AF05C9F" w14:textId="2206DD6A" w:rsidR="005E3B84" w:rsidRDefault="005E3B84" w:rsidP="005E3B84">
            <w:pPr>
              <w:pStyle w:val="ListParagraph"/>
              <w:numPr>
                <w:ilvl w:val="0"/>
                <w:numId w:val="87"/>
              </w:numPr>
              <w:rPr>
                <w:lang w:val="vi-VN"/>
              </w:rPr>
            </w:pPr>
            <w:r w:rsidRPr="005E3B84">
              <w:rPr>
                <w:lang w:val="vi-VN"/>
              </w:rPr>
              <w:t>Kết quả cần đạt</w:t>
            </w:r>
          </w:p>
        </w:tc>
        <w:tc>
          <w:tcPr>
            <w:tcW w:w="7990" w:type="dxa"/>
            <w:gridSpan w:val="3"/>
          </w:tcPr>
          <w:p w14:paraId="121E0A2B" w14:textId="30B1A6F5" w:rsidR="005E3B84" w:rsidRPr="005E3B84" w:rsidRDefault="005E3B84" w:rsidP="005E3B84">
            <w:pPr>
              <w:pStyle w:val="ListParagraph"/>
              <w:numPr>
                <w:ilvl w:val="0"/>
                <w:numId w:val="89"/>
              </w:numPr>
              <w:rPr>
                <w:sz w:val="22"/>
                <w:szCs w:val="18"/>
                <w:lang w:val="vi-VN"/>
              </w:rPr>
            </w:pPr>
            <w:r w:rsidRPr="005E3B84">
              <w:rPr>
                <w:sz w:val="22"/>
                <w:szCs w:val="18"/>
                <w:lang w:val="vi-VN"/>
              </w:rPr>
              <w:t>Q. Đối tượng mục tiêu – chân dung khách hàng chính, phụ - nhân khẩu học?</w:t>
            </w:r>
          </w:p>
        </w:tc>
      </w:tr>
      <w:tr w:rsidR="005E3B84" w:rsidRPr="005E3B84" w14:paraId="11A170D6" w14:textId="77777777" w:rsidTr="009C2D8F">
        <w:trPr>
          <w:trHeight w:val="172"/>
        </w:trPr>
        <w:tc>
          <w:tcPr>
            <w:tcW w:w="3350" w:type="dxa"/>
          </w:tcPr>
          <w:p w14:paraId="1EB3A9F1" w14:textId="7BB5CF12" w:rsidR="005E3B84" w:rsidRPr="005E3B84" w:rsidRDefault="005E3B84" w:rsidP="005E3B84">
            <w:pPr>
              <w:pStyle w:val="ListParagraph"/>
              <w:numPr>
                <w:ilvl w:val="0"/>
                <w:numId w:val="87"/>
              </w:numPr>
              <w:rPr>
                <w:lang w:val="vi-VN"/>
              </w:rPr>
            </w:pPr>
            <w:r w:rsidRPr="005E3B84">
              <w:rPr>
                <w:lang w:val="vi-VN"/>
              </w:rPr>
              <w:t>Đối tượng mục tiêu – chân dung khách hàng chính, phụ - nhân khẩu học?</w:t>
            </w:r>
          </w:p>
        </w:tc>
        <w:tc>
          <w:tcPr>
            <w:tcW w:w="7990" w:type="dxa"/>
            <w:gridSpan w:val="3"/>
          </w:tcPr>
          <w:p w14:paraId="2ECA0D42" w14:textId="77777777" w:rsidR="005E3B84" w:rsidRPr="005E3B84" w:rsidRDefault="005E3B84" w:rsidP="005E3B84">
            <w:pPr>
              <w:pStyle w:val="ListParagraph"/>
              <w:numPr>
                <w:ilvl w:val="0"/>
                <w:numId w:val="88"/>
              </w:numPr>
              <w:rPr>
                <w:sz w:val="22"/>
                <w:szCs w:val="18"/>
                <w:lang w:val="vi-VN"/>
              </w:rPr>
            </w:pPr>
            <w:r w:rsidRPr="005E3B84">
              <w:rPr>
                <w:sz w:val="22"/>
                <w:szCs w:val="18"/>
                <w:lang w:val="vi-VN"/>
              </w:rPr>
              <w:t>Q. “The Big Idea” của chiến dịch?</w:t>
            </w:r>
          </w:p>
          <w:p w14:paraId="186B7180" w14:textId="2C231AE4" w:rsidR="005E3B84" w:rsidRPr="005E3B84" w:rsidRDefault="005E3B84" w:rsidP="005E3B84">
            <w:pPr>
              <w:pStyle w:val="ListParagraph"/>
              <w:numPr>
                <w:ilvl w:val="0"/>
                <w:numId w:val="88"/>
              </w:numPr>
              <w:rPr>
                <w:sz w:val="22"/>
                <w:szCs w:val="18"/>
                <w:lang w:val="vi-VN"/>
              </w:rPr>
            </w:pPr>
            <w:r w:rsidRPr="005E3B84">
              <w:rPr>
                <w:sz w:val="22"/>
                <w:szCs w:val="18"/>
                <w:lang w:val="vi-VN"/>
              </w:rPr>
              <w:t>Q. Key viral nào sẽ thu hút và thuyết phục khách hàng?</w:t>
            </w:r>
          </w:p>
          <w:p w14:paraId="6CEDEAC7" w14:textId="69365758" w:rsidR="005E3B84" w:rsidRPr="005E3B84" w:rsidRDefault="005E3B84" w:rsidP="005E3B84">
            <w:pPr>
              <w:pStyle w:val="ListParagraph"/>
              <w:numPr>
                <w:ilvl w:val="0"/>
                <w:numId w:val="88"/>
              </w:numPr>
              <w:rPr>
                <w:sz w:val="22"/>
                <w:szCs w:val="18"/>
                <w:lang w:val="vi-VN"/>
              </w:rPr>
            </w:pPr>
            <w:r w:rsidRPr="005E3B84">
              <w:rPr>
                <w:sz w:val="22"/>
                <w:szCs w:val="18"/>
                <w:lang w:val="vi-VN"/>
              </w:rPr>
              <w:t>Q. Đâu là điều bạn muốn khách hàng của mình Nghĩ, Cảm nhận và Hành</w:t>
            </w:r>
          </w:p>
          <w:p w14:paraId="7E54C5BB" w14:textId="77777777" w:rsidR="005E3B84" w:rsidRPr="005E3B84" w:rsidRDefault="005E3B84" w:rsidP="005E3B84">
            <w:pPr>
              <w:pStyle w:val="ListParagraph"/>
              <w:numPr>
                <w:ilvl w:val="0"/>
                <w:numId w:val="88"/>
              </w:numPr>
              <w:rPr>
                <w:sz w:val="22"/>
                <w:szCs w:val="18"/>
                <w:lang w:val="vi-VN"/>
              </w:rPr>
            </w:pPr>
            <w:r w:rsidRPr="005E3B84">
              <w:rPr>
                <w:sz w:val="22"/>
                <w:szCs w:val="18"/>
                <w:lang w:val="vi-VN"/>
              </w:rPr>
              <w:t>động?</w:t>
            </w:r>
          </w:p>
          <w:p w14:paraId="6D8B3C9E" w14:textId="79208E37" w:rsidR="005E3B84" w:rsidRPr="005E3B84" w:rsidRDefault="005E3B84" w:rsidP="005E3B84">
            <w:pPr>
              <w:pStyle w:val="ListParagraph"/>
              <w:numPr>
                <w:ilvl w:val="0"/>
                <w:numId w:val="88"/>
              </w:numPr>
              <w:rPr>
                <w:sz w:val="22"/>
                <w:szCs w:val="18"/>
                <w:lang w:val="vi-VN"/>
              </w:rPr>
            </w:pPr>
            <w:r w:rsidRPr="005E3B84">
              <w:rPr>
                <w:sz w:val="22"/>
                <w:szCs w:val="18"/>
                <w:lang w:val="vi-VN"/>
              </w:rPr>
              <w:t>Q. Tại sao KH muốn sử dụng sản phẩm của bạn? Giá trị họ nhận lại được là gì?</w:t>
            </w:r>
          </w:p>
        </w:tc>
      </w:tr>
      <w:tr w:rsidR="005E3B84" w:rsidRPr="005E3B84" w14:paraId="21EF17D1" w14:textId="77777777" w:rsidTr="009C2D8F">
        <w:trPr>
          <w:trHeight w:val="777"/>
        </w:trPr>
        <w:tc>
          <w:tcPr>
            <w:tcW w:w="3350" w:type="dxa"/>
          </w:tcPr>
          <w:p w14:paraId="797289E5" w14:textId="335D223C" w:rsidR="005E3B84" w:rsidRPr="005E3B84" w:rsidRDefault="009C2D8F" w:rsidP="005E3B84">
            <w:pPr>
              <w:pStyle w:val="ListParagraph"/>
              <w:numPr>
                <w:ilvl w:val="0"/>
                <w:numId w:val="87"/>
              </w:numPr>
              <w:rPr>
                <w:lang w:val="vi-VN"/>
              </w:rPr>
            </w:pPr>
            <w:r w:rsidRPr="009C2D8F">
              <w:rPr>
                <w:lang w:val="vi-VN"/>
              </w:rPr>
              <w:t>Chiến lược</w:t>
            </w:r>
          </w:p>
        </w:tc>
        <w:tc>
          <w:tcPr>
            <w:tcW w:w="7990" w:type="dxa"/>
            <w:gridSpan w:val="3"/>
          </w:tcPr>
          <w:p w14:paraId="270700A8" w14:textId="7F5A8ED2" w:rsidR="009C2D8F" w:rsidRPr="009C2D8F" w:rsidRDefault="009C2D8F" w:rsidP="009C2D8F">
            <w:pPr>
              <w:pStyle w:val="ListParagraph"/>
              <w:numPr>
                <w:ilvl w:val="0"/>
                <w:numId w:val="91"/>
              </w:numPr>
              <w:rPr>
                <w:sz w:val="22"/>
                <w:szCs w:val="18"/>
                <w:lang w:val="vi-VN"/>
              </w:rPr>
            </w:pPr>
            <w:r w:rsidRPr="009C2D8F">
              <w:rPr>
                <w:sz w:val="22"/>
                <w:szCs w:val="18"/>
                <w:lang w:val="vi-VN"/>
              </w:rPr>
              <w:t>Q. Sơ đồ content?</w:t>
            </w:r>
          </w:p>
          <w:p w14:paraId="52B0FB1B" w14:textId="77777777" w:rsidR="009C2D8F" w:rsidRPr="009C2D8F" w:rsidRDefault="009C2D8F" w:rsidP="009C2D8F">
            <w:pPr>
              <w:pStyle w:val="ListParagraph"/>
              <w:numPr>
                <w:ilvl w:val="0"/>
                <w:numId w:val="91"/>
              </w:numPr>
              <w:rPr>
                <w:sz w:val="22"/>
                <w:szCs w:val="18"/>
                <w:lang w:val="vi-VN"/>
              </w:rPr>
            </w:pPr>
            <w:r w:rsidRPr="009C2D8F">
              <w:rPr>
                <w:sz w:val="22"/>
                <w:szCs w:val="18"/>
                <w:lang w:val="vi-VN"/>
              </w:rPr>
              <w:t>Q. Những thông điệp thuyết phục khách hàng trong vòng đời KH?</w:t>
            </w:r>
          </w:p>
          <w:p w14:paraId="6A9E1EFC" w14:textId="77777777" w:rsidR="009C2D8F" w:rsidRPr="009C2D8F" w:rsidRDefault="009C2D8F" w:rsidP="009C2D8F">
            <w:pPr>
              <w:pStyle w:val="ListParagraph"/>
              <w:numPr>
                <w:ilvl w:val="0"/>
                <w:numId w:val="91"/>
              </w:numPr>
              <w:rPr>
                <w:sz w:val="22"/>
                <w:szCs w:val="18"/>
                <w:lang w:val="vi-VN"/>
              </w:rPr>
            </w:pPr>
            <w:r w:rsidRPr="009C2D8F">
              <w:rPr>
                <w:sz w:val="22"/>
                <w:szCs w:val="18"/>
                <w:lang w:val="vi-VN"/>
              </w:rPr>
              <w:t>Q. Các chiến lược MKT sẽ áp dụng trong những khoảng thời gian cụ thể?</w:t>
            </w:r>
          </w:p>
          <w:p w14:paraId="3A211353" w14:textId="5ED30BD9" w:rsidR="005E3B84" w:rsidRPr="009C2D8F" w:rsidRDefault="009C2D8F" w:rsidP="009C2D8F">
            <w:pPr>
              <w:pStyle w:val="ListParagraph"/>
              <w:numPr>
                <w:ilvl w:val="0"/>
                <w:numId w:val="91"/>
              </w:numPr>
              <w:rPr>
                <w:sz w:val="22"/>
                <w:szCs w:val="18"/>
                <w:lang w:val="vi-VN"/>
              </w:rPr>
            </w:pPr>
            <w:r w:rsidRPr="009C2D8F">
              <w:rPr>
                <w:sz w:val="22"/>
                <w:szCs w:val="18"/>
                <w:lang w:val="vi-VN"/>
              </w:rPr>
              <w:t>Q. Phương tiện truyền thông tích hợp nào (IMC) sẽ được sử dụng để tối đa hoá nhận thức và chuyển đôit?</w:t>
            </w:r>
          </w:p>
        </w:tc>
      </w:tr>
      <w:tr w:rsidR="009C2D8F" w:rsidRPr="005E3B84" w14:paraId="28CCF732" w14:textId="77777777" w:rsidTr="009C2D8F">
        <w:trPr>
          <w:trHeight w:val="777"/>
        </w:trPr>
        <w:tc>
          <w:tcPr>
            <w:tcW w:w="3350" w:type="dxa"/>
          </w:tcPr>
          <w:p w14:paraId="5C5000EB" w14:textId="72EC781F" w:rsidR="009C2D8F" w:rsidRPr="009C2D8F" w:rsidRDefault="009C2D8F" w:rsidP="009C2D8F">
            <w:pPr>
              <w:pStyle w:val="ListParagraph"/>
              <w:numPr>
                <w:ilvl w:val="0"/>
                <w:numId w:val="87"/>
              </w:numPr>
              <w:rPr>
                <w:lang w:val="vi-VN"/>
              </w:rPr>
            </w:pPr>
            <w:r w:rsidRPr="009C2D8F">
              <w:rPr>
                <w:lang w:val="vi-VN"/>
              </w:rPr>
              <w:t>.Phương thức truyền</w:t>
            </w:r>
            <w:r>
              <w:rPr>
                <w:lang w:val="vi-VN"/>
              </w:rPr>
              <w:t xml:space="preserve"> </w:t>
            </w:r>
            <w:r w:rsidRPr="009C2D8F">
              <w:rPr>
                <w:lang w:val="vi-VN"/>
              </w:rPr>
              <w:t>thông và ngân sách</w:t>
            </w:r>
          </w:p>
        </w:tc>
        <w:tc>
          <w:tcPr>
            <w:tcW w:w="7990" w:type="dxa"/>
            <w:gridSpan w:val="3"/>
          </w:tcPr>
          <w:p w14:paraId="2F20F27E" w14:textId="77777777" w:rsidR="009C2D8F" w:rsidRDefault="009C2D8F" w:rsidP="009C2D8F">
            <w:pPr>
              <w:pStyle w:val="ListParagraph"/>
              <w:numPr>
                <w:ilvl w:val="0"/>
                <w:numId w:val="91"/>
              </w:numPr>
              <w:rPr>
                <w:sz w:val="22"/>
                <w:szCs w:val="18"/>
                <w:lang w:val="vi-VN"/>
              </w:rPr>
            </w:pPr>
            <w:r w:rsidRPr="009C2D8F">
              <w:rPr>
                <w:sz w:val="22"/>
                <w:szCs w:val="18"/>
                <w:lang w:val="vi-VN"/>
              </w:rPr>
              <w:t>Đề xuất % đầu tư và Digital như:</w:t>
            </w:r>
          </w:p>
          <w:p w14:paraId="77BF8F36" w14:textId="77777777" w:rsidR="009C2D8F" w:rsidRPr="009C2D8F" w:rsidRDefault="009C2D8F" w:rsidP="009C2D8F">
            <w:pPr>
              <w:pStyle w:val="ListParagraph"/>
              <w:numPr>
                <w:ilvl w:val="0"/>
                <w:numId w:val="92"/>
              </w:numPr>
              <w:rPr>
                <w:sz w:val="22"/>
                <w:szCs w:val="18"/>
                <w:lang w:val="vi-VN"/>
              </w:rPr>
            </w:pPr>
            <w:r w:rsidRPr="009C2D8F">
              <w:rPr>
                <w:sz w:val="22"/>
                <w:szCs w:val="18"/>
                <w:lang w:val="vi-VN"/>
              </w:rPr>
              <w:t>Paid media: AdWords, Social, Display, Programmatic, Re-targeting?</w:t>
            </w:r>
          </w:p>
          <w:p w14:paraId="0AE60341" w14:textId="0785144C" w:rsidR="009C2D8F" w:rsidRPr="009C2D8F" w:rsidRDefault="009C2D8F" w:rsidP="009C2D8F">
            <w:pPr>
              <w:pStyle w:val="ListParagraph"/>
              <w:numPr>
                <w:ilvl w:val="0"/>
                <w:numId w:val="92"/>
              </w:numPr>
              <w:rPr>
                <w:sz w:val="22"/>
                <w:szCs w:val="18"/>
                <w:lang w:val="vi-VN"/>
              </w:rPr>
            </w:pPr>
            <w:r w:rsidRPr="009C2D8F">
              <w:rPr>
                <w:sz w:val="22"/>
                <w:szCs w:val="18"/>
                <w:lang w:val="vi-VN"/>
              </w:rPr>
              <w:t>Owned media: Campaign and landing pages, Blog?</w:t>
            </w:r>
          </w:p>
          <w:p w14:paraId="3517992C" w14:textId="22EB0E93" w:rsidR="009C2D8F" w:rsidRPr="009C2D8F" w:rsidRDefault="009C2D8F" w:rsidP="009C2D8F">
            <w:pPr>
              <w:pStyle w:val="ListParagraph"/>
              <w:numPr>
                <w:ilvl w:val="0"/>
                <w:numId w:val="92"/>
              </w:numPr>
              <w:rPr>
                <w:sz w:val="22"/>
                <w:szCs w:val="18"/>
                <w:lang w:val="vi-VN"/>
              </w:rPr>
            </w:pPr>
            <w:r w:rsidRPr="009C2D8F">
              <w:rPr>
                <w:sz w:val="22"/>
                <w:szCs w:val="18"/>
                <w:lang w:val="vi-VN"/>
              </w:rPr>
              <w:t>Earned media: Online PR, Influencer, strategic partners (đối tác chiến lược)?</w:t>
            </w:r>
          </w:p>
          <w:p w14:paraId="655C0E8A" w14:textId="77777777" w:rsidR="009C2D8F" w:rsidRPr="009C2D8F" w:rsidRDefault="009C2D8F" w:rsidP="009C2D8F">
            <w:pPr>
              <w:pStyle w:val="ListParagraph"/>
              <w:numPr>
                <w:ilvl w:val="0"/>
                <w:numId w:val="92"/>
              </w:numPr>
              <w:rPr>
                <w:sz w:val="22"/>
                <w:szCs w:val="18"/>
                <w:lang w:val="vi-VN"/>
              </w:rPr>
            </w:pPr>
            <w:r w:rsidRPr="009C2D8F">
              <w:rPr>
                <w:sz w:val="22"/>
                <w:szCs w:val="18"/>
                <w:lang w:val="vi-VN"/>
              </w:rPr>
              <w:t>Tổng ngân sách có sẵn:</w:t>
            </w:r>
          </w:p>
          <w:p w14:paraId="17A6B102" w14:textId="5529A346" w:rsidR="009C2D8F" w:rsidRPr="009C2D8F" w:rsidRDefault="009C2D8F" w:rsidP="009C2D8F">
            <w:pPr>
              <w:pStyle w:val="ListParagraph"/>
              <w:numPr>
                <w:ilvl w:val="0"/>
                <w:numId w:val="92"/>
              </w:numPr>
              <w:rPr>
                <w:sz w:val="22"/>
                <w:szCs w:val="18"/>
                <w:lang w:val="vi-VN"/>
              </w:rPr>
            </w:pPr>
            <w:r w:rsidRPr="009C2D8F">
              <w:rPr>
                <w:sz w:val="22"/>
                <w:szCs w:val="18"/>
                <w:lang w:val="vi-VN"/>
              </w:rPr>
              <w:t>Kế hoạch và nghiên cứu</w:t>
            </w:r>
          </w:p>
          <w:p w14:paraId="70E14A47" w14:textId="5D1C5788" w:rsidR="009C2D8F" w:rsidRPr="009C2D8F" w:rsidRDefault="009C2D8F" w:rsidP="009C2D8F">
            <w:pPr>
              <w:pStyle w:val="ListParagraph"/>
              <w:numPr>
                <w:ilvl w:val="0"/>
                <w:numId w:val="92"/>
              </w:numPr>
              <w:rPr>
                <w:sz w:val="22"/>
                <w:szCs w:val="18"/>
                <w:lang w:val="vi-VN"/>
              </w:rPr>
            </w:pPr>
            <w:r w:rsidRPr="009C2D8F">
              <w:rPr>
                <w:sz w:val="22"/>
                <w:szCs w:val="18"/>
                <w:lang w:val="vi-VN"/>
              </w:rPr>
              <w:t>Sản xuất tư liệu truyền thông, sang tạo nội dung (content, contest video...)</w:t>
            </w:r>
          </w:p>
          <w:p w14:paraId="0DEB7A9C" w14:textId="6DC3C45C" w:rsidR="009C2D8F" w:rsidRPr="009C2D8F" w:rsidRDefault="009C2D8F" w:rsidP="009C2D8F">
            <w:pPr>
              <w:pStyle w:val="ListParagraph"/>
              <w:numPr>
                <w:ilvl w:val="0"/>
                <w:numId w:val="92"/>
              </w:numPr>
              <w:rPr>
                <w:sz w:val="22"/>
                <w:szCs w:val="18"/>
                <w:lang w:val="vi-VN"/>
              </w:rPr>
            </w:pPr>
            <w:r w:rsidRPr="009C2D8F">
              <w:rPr>
                <w:sz w:val="22"/>
                <w:szCs w:val="18"/>
                <w:lang w:val="vi-VN"/>
              </w:rPr>
              <w:t>Media</w:t>
            </w:r>
          </w:p>
          <w:p w14:paraId="044010B1" w14:textId="7A99DCA6" w:rsidR="009C2D8F" w:rsidRPr="009C2D8F" w:rsidRDefault="009C2D8F" w:rsidP="009C2D8F">
            <w:pPr>
              <w:pStyle w:val="ListParagraph"/>
              <w:numPr>
                <w:ilvl w:val="0"/>
                <w:numId w:val="92"/>
              </w:numPr>
              <w:rPr>
                <w:sz w:val="22"/>
                <w:szCs w:val="18"/>
                <w:lang w:val="vi-VN"/>
              </w:rPr>
            </w:pPr>
            <w:r w:rsidRPr="009C2D8F">
              <w:rPr>
                <w:sz w:val="22"/>
                <w:szCs w:val="18"/>
                <w:lang w:val="vi-VN"/>
              </w:rPr>
              <w:t>Testing tối ưu hoá chiến dịch</w:t>
            </w:r>
          </w:p>
        </w:tc>
      </w:tr>
      <w:tr w:rsidR="009C2D8F" w:rsidRPr="005E3B84" w14:paraId="02E93234" w14:textId="77777777" w:rsidTr="009C2D8F">
        <w:trPr>
          <w:trHeight w:val="777"/>
        </w:trPr>
        <w:tc>
          <w:tcPr>
            <w:tcW w:w="3350" w:type="dxa"/>
          </w:tcPr>
          <w:p w14:paraId="5A340909" w14:textId="3FC0913A" w:rsidR="009C2D8F" w:rsidRPr="009C2D8F" w:rsidRDefault="009C2D8F" w:rsidP="005E3B84">
            <w:pPr>
              <w:pStyle w:val="ListParagraph"/>
              <w:numPr>
                <w:ilvl w:val="0"/>
                <w:numId w:val="87"/>
              </w:numPr>
              <w:rPr>
                <w:lang w:val="vi-VN"/>
              </w:rPr>
            </w:pPr>
            <w:r w:rsidRPr="009C2D8F">
              <w:rPr>
                <w:lang w:val="vi-VN"/>
              </w:rPr>
              <w:t>Timeline hành động</w:t>
            </w:r>
          </w:p>
        </w:tc>
        <w:tc>
          <w:tcPr>
            <w:tcW w:w="7990" w:type="dxa"/>
            <w:gridSpan w:val="3"/>
          </w:tcPr>
          <w:p w14:paraId="194B903D" w14:textId="7CDAF454" w:rsidR="009C2D8F" w:rsidRPr="009C2D8F" w:rsidRDefault="009C2D8F" w:rsidP="009C2D8F">
            <w:pPr>
              <w:pStyle w:val="ListParagraph"/>
              <w:numPr>
                <w:ilvl w:val="0"/>
                <w:numId w:val="91"/>
              </w:numPr>
              <w:rPr>
                <w:sz w:val="22"/>
                <w:szCs w:val="18"/>
                <w:lang w:val="vi-VN"/>
              </w:rPr>
            </w:pPr>
            <w:r w:rsidRPr="009C2D8F">
              <w:rPr>
                <w:sz w:val="22"/>
                <w:szCs w:val="18"/>
                <w:lang w:val="vi-VN"/>
              </w:rPr>
              <w:t>Các mốc quan trọng, ngày bắt đầu chiến dịch, phân phối và đánh giá?</w:t>
            </w:r>
          </w:p>
        </w:tc>
      </w:tr>
    </w:tbl>
    <w:p w14:paraId="3ADF7F3E" w14:textId="77777777" w:rsidR="005E3B84" w:rsidRDefault="005E3B84" w:rsidP="00900302">
      <w:pPr>
        <w:rPr>
          <w:lang w:val="vi-VN"/>
        </w:rPr>
      </w:pPr>
    </w:p>
    <w:p w14:paraId="76BD5981" w14:textId="77777777" w:rsidR="009C2D8F" w:rsidRDefault="009C2D8F" w:rsidP="00900302">
      <w:pPr>
        <w:rPr>
          <w:lang w:val="vi-VN"/>
        </w:rPr>
      </w:pPr>
    </w:p>
    <w:tbl>
      <w:tblPr>
        <w:tblStyle w:val="TableGrid"/>
        <w:tblW w:w="11250" w:type="dxa"/>
        <w:tblInd w:w="-1085" w:type="dxa"/>
        <w:tblLook w:val="04A0" w:firstRow="1" w:lastRow="0" w:firstColumn="1" w:lastColumn="0" w:noHBand="0" w:noVBand="1"/>
      </w:tblPr>
      <w:tblGrid>
        <w:gridCol w:w="2880"/>
        <w:gridCol w:w="8370"/>
      </w:tblGrid>
      <w:tr w:rsidR="009C2D8F" w14:paraId="4F48269B" w14:textId="77777777" w:rsidTr="009C2D8F">
        <w:tc>
          <w:tcPr>
            <w:tcW w:w="11250" w:type="dxa"/>
            <w:gridSpan w:val="2"/>
          </w:tcPr>
          <w:p w14:paraId="4190137B" w14:textId="087DAC7C" w:rsidR="009C2D8F" w:rsidRDefault="009C2D8F" w:rsidP="00900302">
            <w:pPr>
              <w:rPr>
                <w:lang w:val="vi-VN"/>
              </w:rPr>
            </w:pPr>
            <w:r w:rsidRPr="009C2D8F">
              <w:rPr>
                <w:lang w:val="vi-VN"/>
              </w:rPr>
              <w:t>MỤC TIÊU CHIẾN DỊCH</w:t>
            </w:r>
          </w:p>
        </w:tc>
      </w:tr>
      <w:tr w:rsidR="009C2D8F" w14:paraId="010A3326" w14:textId="77777777" w:rsidTr="009C2D8F">
        <w:trPr>
          <w:trHeight w:val="51"/>
        </w:trPr>
        <w:tc>
          <w:tcPr>
            <w:tcW w:w="2880" w:type="dxa"/>
          </w:tcPr>
          <w:p w14:paraId="3290ADD0" w14:textId="77777777" w:rsidR="009C2D8F" w:rsidRPr="009C2D8F" w:rsidRDefault="009C2D8F" w:rsidP="009C2D8F">
            <w:pPr>
              <w:rPr>
                <w:lang w:val="vi-VN"/>
              </w:rPr>
            </w:pPr>
            <w:r w:rsidRPr="009C2D8F">
              <w:rPr>
                <w:lang w:val="vi-VN"/>
              </w:rPr>
              <w:t>Mục tiêu chung của</w:t>
            </w:r>
          </w:p>
          <w:p w14:paraId="65495A56" w14:textId="7368DBC7" w:rsidR="009C2D8F" w:rsidRPr="009C2D8F" w:rsidRDefault="009C2D8F" w:rsidP="009C2D8F">
            <w:pPr>
              <w:rPr>
                <w:lang w:val="vi-VN"/>
              </w:rPr>
            </w:pPr>
            <w:r w:rsidRPr="009C2D8F">
              <w:rPr>
                <w:lang w:val="vi-VN"/>
              </w:rPr>
              <w:t>chiến dịch</w:t>
            </w:r>
          </w:p>
        </w:tc>
        <w:tc>
          <w:tcPr>
            <w:tcW w:w="8370" w:type="dxa"/>
          </w:tcPr>
          <w:p w14:paraId="248E39D2" w14:textId="60F20EFF" w:rsidR="009C2D8F" w:rsidRPr="009C2D8F" w:rsidRDefault="009C2D8F" w:rsidP="009C2D8F">
            <w:pPr>
              <w:pStyle w:val="ListParagraph"/>
              <w:numPr>
                <w:ilvl w:val="0"/>
                <w:numId w:val="91"/>
              </w:numPr>
              <w:rPr>
                <w:lang w:val="vi-VN"/>
              </w:rPr>
            </w:pPr>
            <w:r w:rsidRPr="009C2D8F">
              <w:rPr>
                <w:lang w:val="vi-VN"/>
              </w:rPr>
              <w:t>Mục đích tiếp thị chung của chiến dịch và bối cảnh - tập trung vào việc</w:t>
            </w:r>
            <w:r>
              <w:rPr>
                <w:lang w:val="vi-VN"/>
              </w:rPr>
              <w:t xml:space="preserve"> </w:t>
            </w:r>
            <w:r w:rsidRPr="009C2D8F">
              <w:rPr>
                <w:lang w:val="vi-VN"/>
              </w:rPr>
              <w:t>thu hút hoặc duy trì khách hàng</w:t>
            </w:r>
          </w:p>
          <w:p w14:paraId="7F4CF37F" w14:textId="03B6C2BE" w:rsidR="009C2D8F" w:rsidRPr="009C2D8F" w:rsidRDefault="009C2D8F" w:rsidP="009C2D8F">
            <w:pPr>
              <w:pStyle w:val="ListParagraph"/>
              <w:numPr>
                <w:ilvl w:val="0"/>
                <w:numId w:val="91"/>
              </w:numPr>
              <w:rPr>
                <w:lang w:val="vi-VN"/>
              </w:rPr>
            </w:pPr>
            <w:r w:rsidRPr="009C2D8F">
              <w:rPr>
                <w:lang w:val="vi-VN"/>
              </w:rPr>
              <w:t>Danh mục sản phẩm/dịch vụ mục tiêu</w:t>
            </w:r>
          </w:p>
          <w:p w14:paraId="46263C0C" w14:textId="352F5EAA" w:rsidR="009C2D8F" w:rsidRPr="009C2D8F" w:rsidRDefault="009C2D8F" w:rsidP="009C2D8F">
            <w:pPr>
              <w:pStyle w:val="ListParagraph"/>
              <w:numPr>
                <w:ilvl w:val="0"/>
                <w:numId w:val="91"/>
              </w:numPr>
              <w:rPr>
                <w:lang w:val="vi-VN"/>
              </w:rPr>
            </w:pPr>
            <w:r w:rsidRPr="009C2D8F">
              <w:rPr>
                <w:lang w:val="vi-VN"/>
              </w:rPr>
              <w:t>Mục tiêu bán hàng và tạo khách hàng tiềm năng</w:t>
            </w:r>
          </w:p>
          <w:p w14:paraId="60859DF9" w14:textId="38902356" w:rsidR="009C2D8F" w:rsidRPr="009C2D8F" w:rsidRDefault="009C2D8F" w:rsidP="009C2D8F">
            <w:pPr>
              <w:pStyle w:val="ListParagraph"/>
              <w:numPr>
                <w:ilvl w:val="0"/>
                <w:numId w:val="91"/>
              </w:numPr>
              <w:rPr>
                <w:lang w:val="vi-VN"/>
              </w:rPr>
            </w:pPr>
            <w:r w:rsidRPr="009C2D8F">
              <w:rPr>
                <w:lang w:val="vi-VN"/>
              </w:rPr>
              <w:t>Định vị và mục tiêu truyền thông cho thương hiệu</w:t>
            </w:r>
          </w:p>
        </w:tc>
      </w:tr>
      <w:tr w:rsidR="009C2D8F" w14:paraId="247F074B" w14:textId="77777777" w:rsidTr="009C2D8F">
        <w:trPr>
          <w:trHeight w:val="49"/>
        </w:trPr>
        <w:tc>
          <w:tcPr>
            <w:tcW w:w="2880" w:type="dxa"/>
          </w:tcPr>
          <w:p w14:paraId="7B32EBB3" w14:textId="77777777" w:rsidR="009C2D8F" w:rsidRPr="009C2D8F" w:rsidRDefault="009C2D8F" w:rsidP="009C2D8F">
            <w:pPr>
              <w:rPr>
                <w:lang w:val="vi-VN"/>
              </w:rPr>
            </w:pPr>
            <w:r w:rsidRPr="009C2D8F">
              <w:rPr>
                <w:lang w:val="vi-VN"/>
              </w:rPr>
              <w:t>Mục tiêu mô hình</w:t>
            </w:r>
          </w:p>
          <w:p w14:paraId="6B893407" w14:textId="77777777" w:rsidR="009C2D8F" w:rsidRPr="009C2D8F" w:rsidRDefault="009C2D8F" w:rsidP="009C2D8F">
            <w:pPr>
              <w:rPr>
                <w:lang w:val="vi-VN"/>
              </w:rPr>
            </w:pPr>
            <w:r w:rsidRPr="009C2D8F">
              <w:rPr>
                <w:lang w:val="vi-VN"/>
              </w:rPr>
              <w:t>chuyển đổi</w:t>
            </w:r>
          </w:p>
          <w:p w14:paraId="4C43E214" w14:textId="099DDB9F" w:rsidR="009C2D8F" w:rsidRPr="009C2D8F" w:rsidRDefault="009C2D8F" w:rsidP="009C2D8F">
            <w:pPr>
              <w:rPr>
                <w:lang w:val="vi-VN"/>
              </w:rPr>
            </w:pPr>
            <w:r w:rsidRPr="009C2D8F">
              <w:rPr>
                <w:lang w:val="vi-VN"/>
              </w:rPr>
              <w:t>(SMART)</w:t>
            </w:r>
          </w:p>
        </w:tc>
        <w:tc>
          <w:tcPr>
            <w:tcW w:w="8370" w:type="dxa"/>
          </w:tcPr>
          <w:p w14:paraId="2CE0A477" w14:textId="77777777" w:rsidR="009C2D8F" w:rsidRDefault="009C2D8F" w:rsidP="009C2D8F">
            <w:pPr>
              <w:pStyle w:val="ListParagraph"/>
              <w:numPr>
                <w:ilvl w:val="0"/>
                <w:numId w:val="94"/>
              </w:numPr>
              <w:rPr>
                <w:lang w:val="vi-VN"/>
              </w:rPr>
            </w:pPr>
            <w:r w:rsidRPr="009C2D8F">
              <w:rPr>
                <w:lang w:val="vi-VN"/>
              </w:rPr>
              <w:t>Dựa trên mô hình RACE (Reach, act, conversion, engage,)</w:t>
            </w:r>
          </w:p>
          <w:p w14:paraId="78EE69ED" w14:textId="77777777" w:rsidR="009C2D8F" w:rsidRPr="009C2D8F" w:rsidRDefault="009C2D8F" w:rsidP="009C2D8F">
            <w:pPr>
              <w:pStyle w:val="ListParagraph"/>
              <w:numPr>
                <w:ilvl w:val="0"/>
                <w:numId w:val="95"/>
              </w:numPr>
              <w:rPr>
                <w:lang w:val="vi-VN"/>
              </w:rPr>
            </w:pPr>
            <w:r w:rsidRPr="009C2D8F">
              <w:rPr>
                <w:lang w:val="vi-VN"/>
              </w:rPr>
              <w:t>Reach</w:t>
            </w:r>
          </w:p>
          <w:p w14:paraId="6D62B31D" w14:textId="238D1CE7" w:rsidR="009C2D8F" w:rsidRPr="009C2D8F" w:rsidRDefault="009C2D8F" w:rsidP="009C2D8F">
            <w:pPr>
              <w:pStyle w:val="ListParagraph"/>
              <w:numPr>
                <w:ilvl w:val="0"/>
                <w:numId w:val="95"/>
              </w:numPr>
              <w:rPr>
                <w:lang w:val="vi-VN"/>
              </w:rPr>
            </w:pPr>
            <w:r w:rsidRPr="009C2D8F">
              <w:rPr>
                <w:lang w:val="vi-VN"/>
              </w:rPr>
              <w:t>Act</w:t>
            </w:r>
          </w:p>
          <w:p w14:paraId="7E7E4FD9" w14:textId="7E30AD32" w:rsidR="009C2D8F" w:rsidRPr="009C2D8F" w:rsidRDefault="009C2D8F" w:rsidP="009C2D8F">
            <w:pPr>
              <w:pStyle w:val="ListParagraph"/>
              <w:numPr>
                <w:ilvl w:val="0"/>
                <w:numId w:val="95"/>
              </w:numPr>
              <w:rPr>
                <w:lang w:val="vi-VN"/>
              </w:rPr>
            </w:pPr>
            <w:r w:rsidRPr="009C2D8F">
              <w:rPr>
                <w:lang w:val="vi-VN"/>
              </w:rPr>
              <w:t>Conversion</w:t>
            </w:r>
          </w:p>
          <w:p w14:paraId="187AA070" w14:textId="77777777" w:rsidR="009C2D8F" w:rsidRDefault="009C2D8F" w:rsidP="009C2D8F">
            <w:pPr>
              <w:pStyle w:val="ListParagraph"/>
              <w:numPr>
                <w:ilvl w:val="0"/>
                <w:numId w:val="95"/>
              </w:numPr>
              <w:rPr>
                <w:lang w:val="vi-VN"/>
              </w:rPr>
            </w:pPr>
            <w:r w:rsidRPr="009C2D8F">
              <w:rPr>
                <w:lang w:val="vi-VN"/>
              </w:rPr>
              <w:t>Engage</w:t>
            </w:r>
          </w:p>
          <w:p w14:paraId="5F4F1BD9" w14:textId="77777777" w:rsidR="009C2D8F" w:rsidRDefault="009C2D8F" w:rsidP="009C2D8F">
            <w:pPr>
              <w:pStyle w:val="ListParagraph"/>
              <w:numPr>
                <w:ilvl w:val="0"/>
                <w:numId w:val="94"/>
              </w:numPr>
              <w:rPr>
                <w:lang w:val="vi-VN"/>
              </w:rPr>
            </w:pPr>
            <w:r w:rsidRPr="009C2D8F">
              <w:rPr>
                <w:lang w:val="vi-VN"/>
              </w:rPr>
              <w:t>Các yếu tố đảm bảo tính SMART, sử dụng mô hình VQVC</w:t>
            </w:r>
          </w:p>
          <w:p w14:paraId="621FB0AF" w14:textId="77777777" w:rsidR="009C2D8F" w:rsidRPr="009C2D8F" w:rsidRDefault="009C2D8F" w:rsidP="009C2D8F">
            <w:pPr>
              <w:pStyle w:val="ListParagraph"/>
              <w:numPr>
                <w:ilvl w:val="0"/>
                <w:numId w:val="96"/>
              </w:numPr>
              <w:rPr>
                <w:lang w:val="vi-VN"/>
              </w:rPr>
            </w:pPr>
            <w:r w:rsidRPr="009C2D8F">
              <w:rPr>
                <w:lang w:val="vi-VN"/>
              </w:rPr>
              <w:t>Volume (tăng visitors, social shares, likes, leads hoặc doanh số)</w:t>
            </w:r>
          </w:p>
          <w:p w14:paraId="05DD8094" w14:textId="3AF479E5" w:rsidR="009C2D8F" w:rsidRPr="009C2D8F" w:rsidRDefault="009C2D8F" w:rsidP="009C2D8F">
            <w:pPr>
              <w:pStyle w:val="ListParagraph"/>
              <w:numPr>
                <w:ilvl w:val="0"/>
                <w:numId w:val="96"/>
              </w:numPr>
              <w:rPr>
                <w:lang w:val="vi-VN"/>
              </w:rPr>
            </w:pPr>
            <w:r w:rsidRPr="009C2D8F">
              <w:rPr>
                <w:lang w:val="vi-VN"/>
              </w:rPr>
              <w:t>Quality (các bộ tỷ lệ như: bounce rate, conversion rate to lead and</w:t>
            </w:r>
            <w:r>
              <w:rPr>
                <w:lang w:val="vi-VN"/>
              </w:rPr>
              <w:t xml:space="preserve"> </w:t>
            </w:r>
            <w:r w:rsidRPr="009C2D8F">
              <w:rPr>
                <w:lang w:val="vi-VN"/>
              </w:rPr>
              <w:t>sale)</w:t>
            </w:r>
          </w:p>
          <w:p w14:paraId="1D9A6823" w14:textId="33205E17" w:rsidR="009C2D8F" w:rsidRPr="009C2D8F" w:rsidRDefault="009C2D8F" w:rsidP="009C2D8F">
            <w:pPr>
              <w:pStyle w:val="ListParagraph"/>
              <w:numPr>
                <w:ilvl w:val="0"/>
                <w:numId w:val="96"/>
              </w:numPr>
              <w:rPr>
                <w:lang w:val="vi-VN"/>
              </w:rPr>
            </w:pPr>
            <w:r w:rsidRPr="009C2D8F">
              <w:rPr>
                <w:lang w:val="vi-VN"/>
              </w:rPr>
              <w:t>Value( số lượng leads hoặc sales, doanh thu, tỷ lệ ROI)</w:t>
            </w:r>
          </w:p>
          <w:p w14:paraId="13DD1BC5" w14:textId="5FAE3224" w:rsidR="009C2D8F" w:rsidRPr="009C2D8F" w:rsidRDefault="009C2D8F" w:rsidP="009C2D8F">
            <w:pPr>
              <w:pStyle w:val="ListParagraph"/>
              <w:numPr>
                <w:ilvl w:val="0"/>
                <w:numId w:val="96"/>
              </w:numPr>
              <w:rPr>
                <w:lang w:val="vi-VN"/>
              </w:rPr>
            </w:pPr>
            <w:r w:rsidRPr="009C2D8F">
              <w:rPr>
                <w:lang w:val="vi-VN"/>
              </w:rPr>
              <w:t>Cost (Chi phí chiến dịch, chi phí cho từng đơn hàng, chi phí cho mỗi</w:t>
            </w:r>
            <w:r>
              <w:rPr>
                <w:lang w:val="vi-VN"/>
              </w:rPr>
              <w:t xml:space="preserve"> </w:t>
            </w:r>
            <w:r w:rsidRPr="009C2D8F">
              <w:rPr>
                <w:lang w:val="vi-VN"/>
              </w:rPr>
              <w:t>hành động của khách hàng)</w:t>
            </w:r>
          </w:p>
        </w:tc>
      </w:tr>
      <w:tr w:rsidR="009C2D8F" w14:paraId="2EF6D99B" w14:textId="77777777" w:rsidTr="009C2D8F">
        <w:trPr>
          <w:trHeight w:val="49"/>
        </w:trPr>
        <w:tc>
          <w:tcPr>
            <w:tcW w:w="2880" w:type="dxa"/>
          </w:tcPr>
          <w:p w14:paraId="5B01791C" w14:textId="754E8E67" w:rsidR="009C2D8F" w:rsidRPr="009C2D8F" w:rsidRDefault="009C2D8F" w:rsidP="00900302">
            <w:pPr>
              <w:rPr>
                <w:lang w:val="vi-VN"/>
              </w:rPr>
            </w:pPr>
            <w:r w:rsidRPr="009C2D8F">
              <w:rPr>
                <w:lang w:val="vi-VN"/>
              </w:rPr>
              <w:t>Mục tiêu thương hiệu</w:t>
            </w:r>
          </w:p>
        </w:tc>
        <w:tc>
          <w:tcPr>
            <w:tcW w:w="8370" w:type="dxa"/>
          </w:tcPr>
          <w:p w14:paraId="2758D59F" w14:textId="77777777" w:rsidR="009C2D8F" w:rsidRPr="009C2D8F" w:rsidRDefault="009C2D8F" w:rsidP="009C2D8F">
            <w:pPr>
              <w:pStyle w:val="ListParagraph"/>
              <w:numPr>
                <w:ilvl w:val="0"/>
                <w:numId w:val="98"/>
              </w:numPr>
              <w:rPr>
                <w:lang w:val="vi-VN"/>
              </w:rPr>
            </w:pPr>
            <w:r w:rsidRPr="009C2D8F">
              <w:rPr>
                <w:lang w:val="vi-VN"/>
              </w:rPr>
              <w:t>Nhận biết thương hiệu</w:t>
            </w:r>
          </w:p>
          <w:p w14:paraId="1607F953" w14:textId="011EEF6B" w:rsidR="009C2D8F" w:rsidRPr="009C2D8F" w:rsidRDefault="009C2D8F" w:rsidP="009C2D8F">
            <w:pPr>
              <w:pStyle w:val="ListParagraph"/>
              <w:numPr>
                <w:ilvl w:val="0"/>
                <w:numId w:val="98"/>
              </w:numPr>
              <w:rPr>
                <w:lang w:val="vi-VN"/>
              </w:rPr>
            </w:pPr>
            <w:r w:rsidRPr="009C2D8F">
              <w:rPr>
                <w:lang w:val="vi-VN"/>
              </w:rPr>
              <w:t>Quen biết thương hiệu</w:t>
            </w:r>
          </w:p>
          <w:p w14:paraId="4AF4A058" w14:textId="0939A5A8" w:rsidR="009C2D8F" w:rsidRPr="009C2D8F" w:rsidRDefault="009C2D8F" w:rsidP="009C2D8F">
            <w:pPr>
              <w:pStyle w:val="ListParagraph"/>
              <w:numPr>
                <w:ilvl w:val="0"/>
                <w:numId w:val="98"/>
              </w:numPr>
              <w:rPr>
                <w:lang w:val="vi-VN"/>
              </w:rPr>
            </w:pPr>
            <w:r w:rsidRPr="009C2D8F">
              <w:rPr>
                <w:lang w:val="vi-VN"/>
              </w:rPr>
              <w:t>Yêu thích thương hiệu</w:t>
            </w:r>
          </w:p>
          <w:p w14:paraId="3847A0F6" w14:textId="2938C12A" w:rsidR="009C2D8F" w:rsidRPr="009C2D8F" w:rsidRDefault="009C2D8F" w:rsidP="009C2D8F">
            <w:pPr>
              <w:pStyle w:val="ListParagraph"/>
              <w:numPr>
                <w:ilvl w:val="0"/>
                <w:numId w:val="98"/>
              </w:numPr>
              <w:rPr>
                <w:lang w:val="vi-VN"/>
              </w:rPr>
            </w:pPr>
            <w:r w:rsidRPr="009C2D8F">
              <w:rPr>
                <w:lang w:val="vi-VN"/>
              </w:rPr>
              <w:t>Sử dụng các sản phẩm thương hiệu</w:t>
            </w:r>
          </w:p>
        </w:tc>
      </w:tr>
      <w:tr w:rsidR="009C2D8F" w14:paraId="54DDE2FD" w14:textId="77777777" w:rsidTr="009C2D8F">
        <w:trPr>
          <w:trHeight w:val="49"/>
        </w:trPr>
        <w:tc>
          <w:tcPr>
            <w:tcW w:w="2880" w:type="dxa"/>
          </w:tcPr>
          <w:p w14:paraId="3CC88A96" w14:textId="77777777" w:rsidR="009C2D8F" w:rsidRPr="009C2D8F" w:rsidRDefault="009C2D8F" w:rsidP="009C2D8F">
            <w:pPr>
              <w:rPr>
                <w:lang w:val="vi-VN"/>
              </w:rPr>
            </w:pPr>
            <w:r w:rsidRPr="009C2D8F">
              <w:rPr>
                <w:lang w:val="vi-VN"/>
              </w:rPr>
              <w:t>Mục tiêu thu hút khách</w:t>
            </w:r>
          </w:p>
          <w:p w14:paraId="19A8011B" w14:textId="747979A0" w:rsidR="009C2D8F" w:rsidRPr="009C2D8F" w:rsidRDefault="009C2D8F" w:rsidP="009C2D8F">
            <w:pPr>
              <w:rPr>
                <w:lang w:val="vi-VN"/>
              </w:rPr>
            </w:pPr>
            <w:r w:rsidRPr="009C2D8F">
              <w:rPr>
                <w:lang w:val="vi-VN"/>
              </w:rPr>
              <w:t>hàng</w:t>
            </w:r>
          </w:p>
        </w:tc>
        <w:tc>
          <w:tcPr>
            <w:tcW w:w="8370" w:type="dxa"/>
          </w:tcPr>
          <w:p w14:paraId="7D8531DF" w14:textId="77777777" w:rsidR="009C2D8F" w:rsidRDefault="009C2D8F" w:rsidP="009C2D8F">
            <w:pPr>
              <w:pStyle w:val="ListParagraph"/>
              <w:numPr>
                <w:ilvl w:val="0"/>
                <w:numId w:val="99"/>
              </w:numPr>
              <w:rPr>
                <w:lang w:val="vi-VN"/>
              </w:rPr>
            </w:pPr>
            <w:r w:rsidRPr="009C2D8F">
              <w:rPr>
                <w:lang w:val="vi-VN"/>
              </w:rPr>
              <w:t>Bạn đánh giá về sự tham gia của KH đối với chiến dịch thế nào?</w:t>
            </w:r>
          </w:p>
          <w:p w14:paraId="0541515D" w14:textId="77777777" w:rsidR="009C2D8F" w:rsidRPr="009C2D8F" w:rsidRDefault="009C2D8F" w:rsidP="009C2D8F">
            <w:pPr>
              <w:pStyle w:val="ListParagraph"/>
              <w:numPr>
                <w:ilvl w:val="0"/>
                <w:numId w:val="100"/>
              </w:numPr>
              <w:rPr>
                <w:lang w:val="vi-VN"/>
              </w:rPr>
            </w:pPr>
            <w:r w:rsidRPr="009C2D8F">
              <w:rPr>
                <w:lang w:val="vi-VN"/>
              </w:rPr>
              <w:t>Bounce rate and dwell-time Tỷ lệ thoát trang và thời gian dừng</w:t>
            </w:r>
          </w:p>
          <w:p w14:paraId="35DAFF54" w14:textId="2D4982BE" w:rsidR="009C2D8F" w:rsidRPr="009C2D8F" w:rsidRDefault="009C2D8F" w:rsidP="009C2D8F">
            <w:pPr>
              <w:pStyle w:val="ListParagraph"/>
              <w:numPr>
                <w:ilvl w:val="0"/>
                <w:numId w:val="100"/>
              </w:numPr>
              <w:rPr>
                <w:lang w:val="vi-VN"/>
              </w:rPr>
            </w:pPr>
            <w:r w:rsidRPr="009C2D8F">
              <w:rPr>
                <w:lang w:val="vi-VN"/>
              </w:rPr>
              <w:t>Quay lại trong chiến dịch</w:t>
            </w:r>
          </w:p>
          <w:p w14:paraId="2D82093E" w14:textId="6B1102D8" w:rsidR="009C2D8F" w:rsidRPr="009C2D8F" w:rsidRDefault="009C2D8F" w:rsidP="009C2D8F">
            <w:pPr>
              <w:pStyle w:val="ListParagraph"/>
              <w:numPr>
                <w:ilvl w:val="0"/>
                <w:numId w:val="100"/>
              </w:numPr>
              <w:rPr>
                <w:lang w:val="vi-VN"/>
              </w:rPr>
            </w:pPr>
            <w:r w:rsidRPr="009C2D8F">
              <w:rPr>
                <w:lang w:val="vi-VN"/>
              </w:rPr>
              <w:t>Đăng ký?</w:t>
            </w:r>
          </w:p>
          <w:p w14:paraId="4F06D9C9" w14:textId="53700FF9" w:rsidR="009C2D8F" w:rsidRPr="009C2D8F" w:rsidRDefault="009C2D8F" w:rsidP="009C2D8F">
            <w:pPr>
              <w:pStyle w:val="ListParagraph"/>
              <w:numPr>
                <w:ilvl w:val="0"/>
                <w:numId w:val="100"/>
              </w:numPr>
              <w:rPr>
                <w:lang w:val="vi-VN"/>
              </w:rPr>
            </w:pPr>
            <w:r w:rsidRPr="009C2D8F">
              <w:rPr>
                <w:lang w:val="vi-VN"/>
              </w:rPr>
              <w:t>Chia sẻ lên mạng xã hội, bình luận, đánh giá, gửi lời nhắn</w:t>
            </w:r>
          </w:p>
        </w:tc>
      </w:tr>
      <w:tr w:rsidR="009C2D8F" w14:paraId="15AB3FC7" w14:textId="77777777" w:rsidTr="009C2D8F">
        <w:trPr>
          <w:trHeight w:val="49"/>
        </w:trPr>
        <w:tc>
          <w:tcPr>
            <w:tcW w:w="2880" w:type="dxa"/>
          </w:tcPr>
          <w:p w14:paraId="214F4744" w14:textId="77777777" w:rsidR="009C2D8F" w:rsidRPr="009C2D8F" w:rsidRDefault="009C2D8F" w:rsidP="009C2D8F">
            <w:pPr>
              <w:rPr>
                <w:lang w:val="vi-VN"/>
              </w:rPr>
            </w:pPr>
            <w:r w:rsidRPr="009C2D8F">
              <w:rPr>
                <w:lang w:val="vi-VN"/>
              </w:rPr>
              <w:t>Phản hồi và theo dõi</w:t>
            </w:r>
          </w:p>
          <w:p w14:paraId="2DA52049" w14:textId="796DD1DE" w:rsidR="009C2D8F" w:rsidRPr="009C2D8F" w:rsidRDefault="009C2D8F" w:rsidP="009C2D8F">
            <w:pPr>
              <w:rPr>
                <w:lang w:val="vi-VN"/>
              </w:rPr>
            </w:pPr>
            <w:r w:rsidRPr="009C2D8F">
              <w:rPr>
                <w:lang w:val="vi-VN"/>
              </w:rPr>
              <w:t>đơn hàng</w:t>
            </w:r>
          </w:p>
        </w:tc>
        <w:tc>
          <w:tcPr>
            <w:tcW w:w="8370" w:type="dxa"/>
          </w:tcPr>
          <w:p w14:paraId="1C84EE9C" w14:textId="77777777" w:rsidR="009C2D8F" w:rsidRPr="009C2D8F" w:rsidRDefault="009C2D8F" w:rsidP="009C2D8F">
            <w:pPr>
              <w:pStyle w:val="ListParagraph"/>
              <w:numPr>
                <w:ilvl w:val="0"/>
                <w:numId w:val="99"/>
              </w:numPr>
              <w:rPr>
                <w:lang w:val="vi-VN"/>
              </w:rPr>
            </w:pPr>
            <w:r w:rsidRPr="009C2D8F">
              <w:rPr>
                <w:lang w:val="vi-VN"/>
              </w:rPr>
              <w:t>Các trang đích bao gồm các Campaign URL cụ thể</w:t>
            </w:r>
          </w:p>
          <w:p w14:paraId="32C297A3" w14:textId="1386F070" w:rsidR="009C2D8F" w:rsidRPr="009C2D8F" w:rsidRDefault="009C2D8F" w:rsidP="009C2D8F">
            <w:pPr>
              <w:pStyle w:val="ListParagraph"/>
              <w:numPr>
                <w:ilvl w:val="0"/>
                <w:numId w:val="99"/>
              </w:numPr>
              <w:rPr>
                <w:lang w:val="vi-VN"/>
              </w:rPr>
            </w:pPr>
            <w:r w:rsidRPr="009C2D8F">
              <w:rPr>
                <w:lang w:val="vi-VN"/>
              </w:rPr>
              <w:t>Các tham số về URL chiến dịch</w:t>
            </w:r>
          </w:p>
          <w:p w14:paraId="6E400E32" w14:textId="0DACF639" w:rsidR="009C2D8F" w:rsidRPr="009C2D8F" w:rsidRDefault="009C2D8F" w:rsidP="009C2D8F">
            <w:pPr>
              <w:pStyle w:val="ListParagraph"/>
              <w:numPr>
                <w:ilvl w:val="0"/>
                <w:numId w:val="99"/>
              </w:numPr>
              <w:rPr>
                <w:lang w:val="vi-VN"/>
              </w:rPr>
            </w:pPr>
            <w:r w:rsidRPr="009C2D8F">
              <w:rPr>
                <w:lang w:val="vi-VN"/>
              </w:rPr>
              <w:t>Mẫu báo cáo các bộ chỉ số</w:t>
            </w:r>
          </w:p>
          <w:p w14:paraId="2A6D8708" w14:textId="2EB97403" w:rsidR="009C2D8F" w:rsidRPr="009C2D8F" w:rsidRDefault="009C2D8F" w:rsidP="009C2D8F">
            <w:pPr>
              <w:pStyle w:val="ListParagraph"/>
              <w:numPr>
                <w:ilvl w:val="0"/>
                <w:numId w:val="99"/>
              </w:numPr>
              <w:rPr>
                <w:lang w:val="vi-VN"/>
              </w:rPr>
            </w:pPr>
            <w:r w:rsidRPr="009C2D8F">
              <w:rPr>
                <w:lang w:val="vi-VN"/>
              </w:rPr>
              <w:t>Thiết lập phân đoạn nâng cao tùy chỉnh cho trang đích hoặc từ khóa</w:t>
            </w:r>
          </w:p>
          <w:p w14:paraId="5F59DE1F" w14:textId="0DC5101C" w:rsidR="009C2D8F" w:rsidRPr="009C2D8F" w:rsidRDefault="009C2D8F" w:rsidP="009C2D8F">
            <w:pPr>
              <w:pStyle w:val="ListParagraph"/>
              <w:numPr>
                <w:ilvl w:val="0"/>
                <w:numId w:val="99"/>
              </w:numPr>
              <w:rPr>
                <w:lang w:val="vi-VN"/>
              </w:rPr>
            </w:pPr>
            <w:r w:rsidRPr="009C2D8F">
              <w:rPr>
                <w:lang w:val="vi-VN"/>
              </w:rPr>
              <w:t>Số điện thoại của chiến dịch</w:t>
            </w:r>
          </w:p>
        </w:tc>
      </w:tr>
      <w:tr w:rsidR="009C2D8F" w14:paraId="3DEA215D" w14:textId="77777777" w:rsidTr="009C2D8F">
        <w:trPr>
          <w:trHeight w:val="49"/>
        </w:trPr>
        <w:tc>
          <w:tcPr>
            <w:tcW w:w="2880" w:type="dxa"/>
          </w:tcPr>
          <w:p w14:paraId="315CFDE6" w14:textId="3A8F58BC" w:rsidR="009C2D8F" w:rsidRPr="009C2D8F" w:rsidRDefault="009C2D8F" w:rsidP="00900302">
            <w:pPr>
              <w:rPr>
                <w:lang w:val="vi-VN"/>
              </w:rPr>
            </w:pPr>
            <w:r w:rsidRPr="009C2D8F">
              <w:rPr>
                <w:lang w:val="vi-VN"/>
              </w:rPr>
              <w:t>Hồ sơ khách hàng</w:t>
            </w:r>
          </w:p>
        </w:tc>
        <w:tc>
          <w:tcPr>
            <w:tcW w:w="8370" w:type="dxa"/>
          </w:tcPr>
          <w:p w14:paraId="262F9B78" w14:textId="77777777" w:rsidR="009C2D8F" w:rsidRDefault="009C2D8F" w:rsidP="009C2D8F">
            <w:pPr>
              <w:pStyle w:val="ListParagraph"/>
              <w:numPr>
                <w:ilvl w:val="0"/>
                <w:numId w:val="102"/>
              </w:numPr>
              <w:rPr>
                <w:lang w:val="vi-VN"/>
              </w:rPr>
            </w:pPr>
            <w:r w:rsidRPr="009C2D8F">
              <w:rPr>
                <w:lang w:val="vi-VN"/>
              </w:rPr>
              <w:t>Thu thập dữ liệu khi khách hàng để lại thông tin trên form đăng ký.</w:t>
            </w:r>
          </w:p>
          <w:p w14:paraId="1DEB7557" w14:textId="77777777" w:rsidR="009C2D8F" w:rsidRPr="009C2D8F" w:rsidRDefault="009C2D8F" w:rsidP="009C2D8F">
            <w:pPr>
              <w:pStyle w:val="ListParagraph"/>
              <w:numPr>
                <w:ilvl w:val="0"/>
                <w:numId w:val="103"/>
              </w:numPr>
              <w:rPr>
                <w:lang w:val="vi-VN"/>
              </w:rPr>
            </w:pPr>
            <w:r w:rsidRPr="009C2D8F">
              <w:rPr>
                <w:lang w:val="vi-VN"/>
              </w:rPr>
              <w:t>Dữ liệu giúp thu thập thông tin nhân khẩu học của KH</w:t>
            </w:r>
          </w:p>
          <w:p w14:paraId="65D9A4BA" w14:textId="1C27C610" w:rsidR="009C2D8F" w:rsidRPr="009C2D8F" w:rsidRDefault="009C2D8F" w:rsidP="009C2D8F">
            <w:pPr>
              <w:pStyle w:val="ListParagraph"/>
              <w:numPr>
                <w:ilvl w:val="0"/>
                <w:numId w:val="103"/>
              </w:numPr>
              <w:rPr>
                <w:lang w:val="vi-VN"/>
              </w:rPr>
            </w:pPr>
            <w:r w:rsidRPr="009C2D8F">
              <w:rPr>
                <w:lang w:val="vi-VN"/>
              </w:rPr>
              <w:t>Những khách hàng thế nào sẽ phản ứng lại với mẫu thông điệp công</w:t>
            </w:r>
            <w:r>
              <w:rPr>
                <w:lang w:val="vi-VN"/>
              </w:rPr>
              <w:t xml:space="preserve"> t</w:t>
            </w:r>
            <w:r w:rsidRPr="009C2D8F">
              <w:rPr>
                <w:lang w:val="vi-VN"/>
              </w:rPr>
              <w:t>y truyền tải</w:t>
            </w:r>
          </w:p>
          <w:p w14:paraId="65BA7A13" w14:textId="2CAA78F8" w:rsidR="009C2D8F" w:rsidRPr="009C2D8F" w:rsidRDefault="009C2D8F" w:rsidP="009C2D8F">
            <w:pPr>
              <w:pStyle w:val="ListParagraph"/>
              <w:numPr>
                <w:ilvl w:val="0"/>
                <w:numId w:val="103"/>
              </w:numPr>
              <w:rPr>
                <w:lang w:val="vi-VN"/>
              </w:rPr>
            </w:pPr>
            <w:r w:rsidRPr="009C2D8F">
              <w:rPr>
                <w:lang w:val="vi-VN"/>
              </w:rPr>
              <w:t>Tự động hoá marketing sau khi đánh giá được ý định mua hàng của</w:t>
            </w:r>
            <w:r>
              <w:rPr>
                <w:lang w:val="vi-VN"/>
              </w:rPr>
              <w:t xml:space="preserve"> </w:t>
            </w:r>
            <w:r w:rsidRPr="009C2D8F">
              <w:rPr>
                <w:lang w:val="vi-VN"/>
              </w:rPr>
              <w:t>KH</w:t>
            </w:r>
          </w:p>
        </w:tc>
      </w:tr>
      <w:tr w:rsidR="009C2D8F" w14:paraId="04E68E4A" w14:textId="77777777" w:rsidTr="009C2D8F">
        <w:trPr>
          <w:trHeight w:val="49"/>
        </w:trPr>
        <w:tc>
          <w:tcPr>
            <w:tcW w:w="2880" w:type="dxa"/>
          </w:tcPr>
          <w:p w14:paraId="6ED89321" w14:textId="194268C9" w:rsidR="009C2D8F" w:rsidRPr="009C2D8F" w:rsidRDefault="009C2D8F" w:rsidP="00900302">
            <w:pPr>
              <w:rPr>
                <w:lang w:val="vi-VN"/>
              </w:rPr>
            </w:pPr>
            <w:r w:rsidRPr="009C2D8F">
              <w:rPr>
                <w:lang w:val="vi-VN"/>
              </w:rPr>
              <w:t>Mục tiêu MKT tìm kiếm</w:t>
            </w:r>
          </w:p>
        </w:tc>
        <w:tc>
          <w:tcPr>
            <w:tcW w:w="8370" w:type="dxa"/>
          </w:tcPr>
          <w:p w14:paraId="43393738" w14:textId="6862BBA3" w:rsidR="009C2D8F" w:rsidRPr="009C2D8F" w:rsidRDefault="009C2D8F" w:rsidP="009C2D8F">
            <w:pPr>
              <w:pStyle w:val="ListParagraph"/>
              <w:numPr>
                <w:ilvl w:val="0"/>
                <w:numId w:val="102"/>
              </w:numPr>
              <w:rPr>
                <w:lang w:val="vi-VN"/>
              </w:rPr>
            </w:pPr>
            <w:r w:rsidRPr="009C2D8F">
              <w:rPr>
                <w:lang w:val="vi-VN"/>
              </w:rPr>
              <w:t>Liệt kê 5-10 cụm từ khóa và hành vi tìm kiếm mà nội dung chiến dịch</w:t>
            </w:r>
            <w:r>
              <w:rPr>
                <w:lang w:val="vi-VN"/>
              </w:rPr>
              <w:t xml:space="preserve"> </w:t>
            </w:r>
            <w:r w:rsidRPr="009C2D8F">
              <w:rPr>
                <w:lang w:val="vi-VN"/>
              </w:rPr>
              <w:t>có thể thu hút</w:t>
            </w:r>
          </w:p>
          <w:p w14:paraId="49704E89" w14:textId="672B6973" w:rsidR="009C2D8F" w:rsidRPr="009C2D8F" w:rsidRDefault="009C2D8F" w:rsidP="009C2D8F">
            <w:pPr>
              <w:pStyle w:val="ListParagraph"/>
              <w:numPr>
                <w:ilvl w:val="0"/>
                <w:numId w:val="102"/>
              </w:numPr>
              <w:rPr>
                <w:lang w:val="vi-VN"/>
              </w:rPr>
            </w:pPr>
            <w:r w:rsidRPr="009C2D8F">
              <w:rPr>
                <w:lang w:val="vi-VN"/>
              </w:rPr>
              <w:t>Xác định loại trang web và người có ảnh hưởng mà bạn đang nhắm</w:t>
            </w:r>
            <w:r>
              <w:rPr>
                <w:lang w:val="vi-VN"/>
              </w:rPr>
              <w:t xml:space="preserve"> </w:t>
            </w:r>
            <w:r w:rsidRPr="009C2D8F">
              <w:rPr>
                <w:lang w:val="vi-VN"/>
              </w:rPr>
              <w:t>mục tiêu cho các liên kết ngược và đề cập trong phương tiện truyền</w:t>
            </w:r>
            <w:r>
              <w:rPr>
                <w:lang w:val="vi-VN"/>
              </w:rPr>
              <w:t xml:space="preserve"> </w:t>
            </w:r>
            <w:r w:rsidRPr="009C2D8F">
              <w:rPr>
                <w:lang w:val="vi-VN"/>
              </w:rPr>
              <w:t>thông xã hội</w:t>
            </w:r>
          </w:p>
          <w:p w14:paraId="5A0ECD4B" w14:textId="52853D27" w:rsidR="009C2D8F" w:rsidRPr="009C2D8F" w:rsidRDefault="009C2D8F" w:rsidP="009C2D8F">
            <w:pPr>
              <w:pStyle w:val="ListParagraph"/>
              <w:numPr>
                <w:ilvl w:val="0"/>
                <w:numId w:val="102"/>
              </w:numPr>
              <w:rPr>
                <w:lang w:val="vi-VN"/>
              </w:rPr>
            </w:pPr>
            <w:r w:rsidRPr="009C2D8F">
              <w:rPr>
                <w:lang w:val="vi-VN"/>
              </w:rPr>
              <w:t>Landing page mục tiêu</w:t>
            </w:r>
          </w:p>
        </w:tc>
      </w:tr>
    </w:tbl>
    <w:p w14:paraId="2FCED449" w14:textId="77777777" w:rsidR="009C2D8F" w:rsidRDefault="009C2D8F" w:rsidP="00900302">
      <w:pPr>
        <w:rPr>
          <w:lang w:val="vi-VN"/>
        </w:rPr>
      </w:pPr>
    </w:p>
    <w:p w14:paraId="31CB9749" w14:textId="7011FBAB" w:rsidR="009C2D8F" w:rsidRDefault="009C2D8F">
      <w:pPr>
        <w:rPr>
          <w:lang w:val="vi-VN"/>
        </w:rPr>
      </w:pPr>
      <w:r>
        <w:rPr>
          <w:lang w:val="vi-VN"/>
        </w:rPr>
        <w:br w:type="page"/>
      </w:r>
    </w:p>
    <w:tbl>
      <w:tblPr>
        <w:tblStyle w:val="TableGrid"/>
        <w:tblW w:w="11250" w:type="dxa"/>
        <w:tblInd w:w="-1085" w:type="dxa"/>
        <w:tblLook w:val="04A0" w:firstRow="1" w:lastRow="0" w:firstColumn="1" w:lastColumn="0" w:noHBand="0" w:noVBand="1"/>
      </w:tblPr>
      <w:tblGrid>
        <w:gridCol w:w="2880"/>
        <w:gridCol w:w="8370"/>
      </w:tblGrid>
      <w:tr w:rsidR="009C2D8F" w14:paraId="36390482" w14:textId="77777777" w:rsidTr="009C2D8F">
        <w:tc>
          <w:tcPr>
            <w:tcW w:w="11250" w:type="dxa"/>
            <w:gridSpan w:val="2"/>
          </w:tcPr>
          <w:p w14:paraId="1A89DEE7" w14:textId="1F3B539A" w:rsidR="009C2D8F" w:rsidRDefault="009C2D8F" w:rsidP="00900302">
            <w:pPr>
              <w:rPr>
                <w:lang w:val="vi-VN"/>
              </w:rPr>
            </w:pPr>
            <w:r w:rsidRPr="009C2D8F">
              <w:rPr>
                <w:lang w:val="vi-VN"/>
              </w:rPr>
              <w:lastRenderedPageBreak/>
              <w:t>HÀNH VI KHÁCH HÀNG VÀ ĐỐI TƯỢNG MỤC TIÊU. MỤC TIÊU THỊ TRƯỜNG</w:t>
            </w:r>
          </w:p>
        </w:tc>
      </w:tr>
      <w:tr w:rsidR="009C2D8F" w14:paraId="469774A5" w14:textId="77777777" w:rsidTr="009C2D8F">
        <w:trPr>
          <w:trHeight w:val="69"/>
        </w:trPr>
        <w:tc>
          <w:tcPr>
            <w:tcW w:w="2880" w:type="dxa"/>
          </w:tcPr>
          <w:p w14:paraId="6ADE4751" w14:textId="53A87A95" w:rsidR="009C2D8F" w:rsidRPr="009C2D8F" w:rsidRDefault="009C2D8F" w:rsidP="00900302">
            <w:pPr>
              <w:rPr>
                <w:lang w:val="vi-VN"/>
              </w:rPr>
            </w:pPr>
            <w:r w:rsidRPr="009C2D8F">
              <w:rPr>
                <w:lang w:val="vi-VN"/>
              </w:rPr>
              <w:t>Đối tượng mục tiêu</w:t>
            </w:r>
          </w:p>
        </w:tc>
        <w:tc>
          <w:tcPr>
            <w:tcW w:w="8370" w:type="dxa"/>
          </w:tcPr>
          <w:p w14:paraId="488EBF18" w14:textId="77777777" w:rsidR="009C2D8F" w:rsidRDefault="009C2D8F" w:rsidP="009C2D8F">
            <w:pPr>
              <w:pStyle w:val="ListParagraph"/>
              <w:numPr>
                <w:ilvl w:val="0"/>
                <w:numId w:val="104"/>
              </w:numPr>
              <w:rPr>
                <w:lang w:val="vi-VN"/>
              </w:rPr>
            </w:pPr>
            <w:r w:rsidRPr="009C2D8F">
              <w:rPr>
                <w:lang w:val="vi-VN"/>
              </w:rPr>
              <w:t>Phân khúc nhắm đến và chân dung khách hàng mục tiêu</w:t>
            </w:r>
          </w:p>
          <w:p w14:paraId="56D8E091" w14:textId="7AA5EEBB" w:rsidR="009C2D8F" w:rsidRPr="009C2D8F" w:rsidRDefault="009C2D8F" w:rsidP="009C2D8F">
            <w:pPr>
              <w:pStyle w:val="ListParagraph"/>
              <w:numPr>
                <w:ilvl w:val="0"/>
                <w:numId w:val="105"/>
              </w:numPr>
              <w:rPr>
                <w:lang w:val="vi-VN"/>
              </w:rPr>
            </w:pPr>
            <w:r w:rsidRPr="009C2D8F">
              <w:rPr>
                <w:lang w:val="vi-VN"/>
              </w:rPr>
              <w:t>Nhân khẩu học (tuổi, giới tính, nhóm xã hội. Hoặc B2B nhân khẩu học –thành viên công ty, quy mô công ty và ngành...)</w:t>
            </w:r>
          </w:p>
          <w:p w14:paraId="0775A068" w14:textId="62CE1254" w:rsidR="009C2D8F" w:rsidRPr="009C2D8F" w:rsidRDefault="009C2D8F" w:rsidP="009C2D8F">
            <w:pPr>
              <w:pStyle w:val="ListParagraph"/>
              <w:numPr>
                <w:ilvl w:val="0"/>
                <w:numId w:val="105"/>
              </w:numPr>
              <w:rPr>
                <w:lang w:val="vi-VN"/>
              </w:rPr>
            </w:pPr>
            <w:r w:rsidRPr="009C2D8F">
              <w:rPr>
                <w:lang w:val="vi-VN"/>
              </w:rPr>
              <w:t>Tâm lý quyết định hành động mua hàng.</w:t>
            </w:r>
          </w:p>
        </w:tc>
      </w:tr>
      <w:tr w:rsidR="009C2D8F" w14:paraId="501378B6" w14:textId="77777777" w:rsidTr="009C2D8F">
        <w:trPr>
          <w:trHeight w:val="69"/>
        </w:trPr>
        <w:tc>
          <w:tcPr>
            <w:tcW w:w="2880" w:type="dxa"/>
          </w:tcPr>
          <w:p w14:paraId="4D53D22F" w14:textId="77777777" w:rsidR="009C2D8F" w:rsidRPr="009C2D8F" w:rsidRDefault="009C2D8F" w:rsidP="009C2D8F">
            <w:pPr>
              <w:rPr>
                <w:lang w:val="vi-VN"/>
              </w:rPr>
            </w:pPr>
            <w:r w:rsidRPr="009C2D8F">
              <w:rPr>
                <w:lang w:val="vi-VN"/>
              </w:rPr>
              <w:t>Động lực mua hàng</w:t>
            </w:r>
          </w:p>
          <w:p w14:paraId="530E0123" w14:textId="23B335BC" w:rsidR="009C2D8F" w:rsidRPr="009C2D8F" w:rsidRDefault="009C2D8F" w:rsidP="009C2D8F">
            <w:pPr>
              <w:rPr>
                <w:lang w:val="vi-VN"/>
              </w:rPr>
            </w:pPr>
            <w:r w:rsidRPr="009C2D8F">
              <w:rPr>
                <w:lang w:val="vi-VN"/>
              </w:rPr>
              <w:t>của đối tượng mục tiêu</w:t>
            </w:r>
          </w:p>
        </w:tc>
        <w:tc>
          <w:tcPr>
            <w:tcW w:w="8370" w:type="dxa"/>
          </w:tcPr>
          <w:p w14:paraId="6F0D2551" w14:textId="77777777" w:rsidR="009C2D8F" w:rsidRDefault="009C2D8F" w:rsidP="009C2D8F">
            <w:pPr>
              <w:pStyle w:val="ListParagraph"/>
              <w:numPr>
                <w:ilvl w:val="0"/>
                <w:numId w:val="106"/>
              </w:numPr>
              <w:rPr>
                <w:lang w:val="vi-VN"/>
              </w:rPr>
            </w:pPr>
            <w:r w:rsidRPr="009C2D8F">
              <w:rPr>
                <w:lang w:val="vi-VN"/>
              </w:rPr>
              <w:t>Động lực mua hàng của khách hàng mục tiêu:</w:t>
            </w:r>
          </w:p>
          <w:p w14:paraId="7E53C92B" w14:textId="18C8FCF5" w:rsidR="009C2D8F" w:rsidRPr="009C2D8F" w:rsidRDefault="009C2D8F" w:rsidP="009C2D8F">
            <w:pPr>
              <w:pStyle w:val="ListParagraph"/>
              <w:numPr>
                <w:ilvl w:val="0"/>
                <w:numId w:val="107"/>
              </w:numPr>
              <w:rPr>
                <w:lang w:val="vi-VN"/>
              </w:rPr>
            </w:pPr>
            <w:r w:rsidRPr="009C2D8F">
              <w:rPr>
                <w:lang w:val="vi-VN"/>
              </w:rPr>
              <w:t>Những thử thách, nỗi đau và khát vọng KH muốn được giải quyết. Hãy</w:t>
            </w:r>
            <w:r>
              <w:rPr>
                <w:lang w:val="vi-VN"/>
              </w:rPr>
              <w:t xml:space="preserve"> </w:t>
            </w:r>
            <w:r w:rsidRPr="009C2D8F">
              <w:rPr>
                <w:lang w:val="vi-VN"/>
              </w:rPr>
              <w:t>nghĩ đến những content có liên quan đến vấn đề KH đang gặp phải.</w:t>
            </w:r>
          </w:p>
          <w:p w14:paraId="581EB827" w14:textId="3F739AE5" w:rsidR="009C2D8F" w:rsidRPr="009C2D8F" w:rsidRDefault="009C2D8F" w:rsidP="009C2D8F">
            <w:pPr>
              <w:pStyle w:val="ListParagraph"/>
              <w:numPr>
                <w:ilvl w:val="0"/>
                <w:numId w:val="107"/>
              </w:numPr>
              <w:rPr>
                <w:lang w:val="vi-VN"/>
              </w:rPr>
            </w:pPr>
            <w:r w:rsidRPr="009C2D8F">
              <w:rPr>
                <w:lang w:val="vi-VN"/>
              </w:rPr>
              <w:t>Nội dung sẽ thu hút đối tượng này bằng các luồng thông tin hoặc giải</w:t>
            </w:r>
            <w:r>
              <w:rPr>
                <w:lang w:val="vi-VN"/>
              </w:rPr>
              <w:t xml:space="preserve"> </w:t>
            </w:r>
            <w:r w:rsidRPr="009C2D8F">
              <w:rPr>
                <w:lang w:val="vi-VN"/>
              </w:rPr>
              <w:t>trí. Cần thiết lập ma trận content mkt thật cụ thể</w:t>
            </w:r>
          </w:p>
          <w:p w14:paraId="6139925B" w14:textId="7E27DC90" w:rsidR="009C2D8F" w:rsidRPr="009C2D8F" w:rsidRDefault="009C2D8F" w:rsidP="009C2D8F">
            <w:pPr>
              <w:pStyle w:val="ListParagraph"/>
              <w:numPr>
                <w:ilvl w:val="0"/>
                <w:numId w:val="107"/>
              </w:numPr>
              <w:rPr>
                <w:lang w:val="vi-VN"/>
              </w:rPr>
            </w:pPr>
            <w:r w:rsidRPr="009C2D8F">
              <w:rPr>
                <w:lang w:val="vi-VN"/>
              </w:rPr>
              <w:t>Đối tượng nào thường sử dụng Internet nhiều nhất? Digital có thể hỗ</w:t>
            </w:r>
            <w:r>
              <w:rPr>
                <w:lang w:val="vi-VN"/>
              </w:rPr>
              <w:t xml:space="preserve"> </w:t>
            </w:r>
            <w:r w:rsidRPr="009C2D8F">
              <w:rPr>
                <w:lang w:val="vi-VN"/>
              </w:rPr>
              <w:t>trợ các hình thức MKT truyền thông PR truyền thống như thế nào?</w:t>
            </w:r>
          </w:p>
          <w:p w14:paraId="2B7E05D3" w14:textId="448D8333" w:rsidR="009C2D8F" w:rsidRPr="009C2D8F" w:rsidRDefault="009C2D8F" w:rsidP="009C2D8F">
            <w:pPr>
              <w:pStyle w:val="ListParagraph"/>
              <w:numPr>
                <w:ilvl w:val="0"/>
                <w:numId w:val="107"/>
              </w:numPr>
              <w:rPr>
                <w:lang w:val="vi-VN"/>
              </w:rPr>
            </w:pPr>
            <w:r w:rsidRPr="009C2D8F">
              <w:rPr>
                <w:lang w:val="vi-VN"/>
              </w:rPr>
              <w:t>Những thời điểm nào KH của bạn dễ dàng tiếp cận chương trình bán</w:t>
            </w:r>
            <w:r>
              <w:rPr>
                <w:lang w:val="vi-VN"/>
              </w:rPr>
              <w:t xml:space="preserve"> </w:t>
            </w:r>
            <w:r w:rsidRPr="009C2D8F">
              <w:rPr>
                <w:lang w:val="vi-VN"/>
              </w:rPr>
              <w:t>hàng của thương hiệu.</w:t>
            </w:r>
          </w:p>
          <w:p w14:paraId="7E753B8C" w14:textId="31B2971C" w:rsidR="009C2D8F" w:rsidRPr="009C2D8F" w:rsidRDefault="009C2D8F" w:rsidP="009C2D8F">
            <w:pPr>
              <w:pStyle w:val="ListParagraph"/>
              <w:numPr>
                <w:ilvl w:val="0"/>
                <w:numId w:val="107"/>
              </w:numPr>
              <w:rPr>
                <w:lang w:val="vi-VN"/>
              </w:rPr>
            </w:pPr>
            <w:r w:rsidRPr="009C2D8F">
              <w:rPr>
                <w:lang w:val="vi-VN"/>
              </w:rPr>
              <w:t>Bạn đang muốn gián đoạn khách hàng bằng quảng cáo hay xây dựng</w:t>
            </w:r>
            <w:r>
              <w:rPr>
                <w:lang w:val="vi-VN"/>
              </w:rPr>
              <w:t xml:space="preserve"> </w:t>
            </w:r>
            <w:r w:rsidRPr="009C2D8F">
              <w:rPr>
                <w:lang w:val="vi-VN"/>
              </w:rPr>
              <w:t>mối quan hệ với KH.</w:t>
            </w:r>
          </w:p>
          <w:p w14:paraId="5AC59645" w14:textId="3DE90A4F" w:rsidR="009C2D8F" w:rsidRPr="009C2D8F" w:rsidRDefault="009C2D8F" w:rsidP="009C2D8F">
            <w:pPr>
              <w:pStyle w:val="ListParagraph"/>
              <w:numPr>
                <w:ilvl w:val="0"/>
                <w:numId w:val="107"/>
              </w:numPr>
              <w:rPr>
                <w:lang w:val="vi-VN"/>
              </w:rPr>
            </w:pPr>
            <w:r w:rsidRPr="009C2D8F">
              <w:rPr>
                <w:lang w:val="vi-VN"/>
              </w:rPr>
              <w:t>Làm sao để bạn thêm được những giá trị, mà những giá trị này giúp</w:t>
            </w:r>
            <w:r>
              <w:rPr>
                <w:lang w:val="vi-VN"/>
              </w:rPr>
              <w:t xml:space="preserve"> </w:t>
            </w:r>
            <w:r w:rsidRPr="009C2D8F">
              <w:rPr>
                <w:lang w:val="vi-VN"/>
              </w:rPr>
              <w:t>khách hàng muốn truyền bá thông điệp cho thương hiệu bạn?</w:t>
            </w:r>
          </w:p>
          <w:p w14:paraId="5778CB13" w14:textId="0EE32717" w:rsidR="009C2D8F" w:rsidRPr="009C2D8F" w:rsidRDefault="009C2D8F" w:rsidP="009C2D8F">
            <w:pPr>
              <w:pStyle w:val="ListParagraph"/>
              <w:numPr>
                <w:ilvl w:val="0"/>
                <w:numId w:val="107"/>
              </w:numPr>
              <w:rPr>
                <w:lang w:val="vi-VN"/>
              </w:rPr>
            </w:pPr>
            <w:r w:rsidRPr="009C2D8F">
              <w:rPr>
                <w:lang w:val="vi-VN"/>
              </w:rPr>
              <w:t>Bạn có muốn tại hứng khởi cho khách hàng bằng cách cho đi các giải</w:t>
            </w:r>
            <w:r>
              <w:rPr>
                <w:lang w:val="vi-VN"/>
              </w:rPr>
              <w:t xml:space="preserve"> </w:t>
            </w:r>
            <w:r w:rsidRPr="009C2D8F">
              <w:rPr>
                <w:lang w:val="vi-VN"/>
              </w:rPr>
              <w:t>thưởng/khuyến mại để tạo hứng khởi cho khách hàng.</w:t>
            </w:r>
          </w:p>
        </w:tc>
      </w:tr>
      <w:tr w:rsidR="009C2D8F" w14:paraId="326898E3" w14:textId="77777777" w:rsidTr="009C2D8F">
        <w:trPr>
          <w:trHeight w:val="69"/>
        </w:trPr>
        <w:tc>
          <w:tcPr>
            <w:tcW w:w="2880" w:type="dxa"/>
          </w:tcPr>
          <w:p w14:paraId="30238E9C" w14:textId="31141AE0" w:rsidR="009C2D8F" w:rsidRPr="009C2D8F" w:rsidRDefault="00BB447D" w:rsidP="00900302">
            <w:pPr>
              <w:rPr>
                <w:lang w:val="vi-VN"/>
              </w:rPr>
            </w:pPr>
            <w:r w:rsidRPr="00BB447D">
              <w:rPr>
                <w:lang w:val="vi-VN"/>
              </w:rPr>
              <w:t>Hành vi tìm kiếm</w:t>
            </w:r>
          </w:p>
        </w:tc>
        <w:tc>
          <w:tcPr>
            <w:tcW w:w="8370" w:type="dxa"/>
          </w:tcPr>
          <w:p w14:paraId="69083AC3" w14:textId="77777777" w:rsidR="009C2D8F" w:rsidRDefault="00BB447D" w:rsidP="00BB447D">
            <w:pPr>
              <w:pStyle w:val="ListParagraph"/>
              <w:numPr>
                <w:ilvl w:val="0"/>
                <w:numId w:val="108"/>
              </w:numPr>
              <w:rPr>
                <w:lang w:val="vi-VN"/>
              </w:rPr>
            </w:pPr>
            <w:r w:rsidRPr="00BB447D">
              <w:rPr>
                <w:lang w:val="vi-VN"/>
              </w:rPr>
              <w:t xml:space="preserve">Hành vi tìm kiếm của KH phục vụ cho chạy quảng cáo GG Adwords và </w:t>
            </w:r>
            <w:hyperlink r:id="rId22" w:history="1">
              <w:r w:rsidRPr="00BB447D">
                <w:rPr>
                  <w:rStyle w:val="Hyperlink"/>
                  <w:lang w:val="vi-VN"/>
                </w:rPr>
                <w:t>SEO:</w:t>
              </w:r>
            </w:hyperlink>
          </w:p>
          <w:p w14:paraId="64733049" w14:textId="77777777" w:rsidR="00BB447D" w:rsidRPr="00BB447D" w:rsidRDefault="00BB447D" w:rsidP="00BB447D">
            <w:pPr>
              <w:pStyle w:val="ListParagraph"/>
              <w:numPr>
                <w:ilvl w:val="0"/>
                <w:numId w:val="109"/>
              </w:numPr>
              <w:rPr>
                <w:lang w:val="vi-VN"/>
              </w:rPr>
            </w:pPr>
            <w:r w:rsidRPr="00BB447D">
              <w:rPr>
                <w:lang w:val="vi-VN"/>
              </w:rPr>
              <w:t>Tìm kiếm thương hiệu</w:t>
            </w:r>
          </w:p>
          <w:p w14:paraId="3210496C" w14:textId="3B483BFC" w:rsidR="00BB447D" w:rsidRPr="00BB447D" w:rsidRDefault="00BB447D" w:rsidP="00BB447D">
            <w:pPr>
              <w:pStyle w:val="ListParagraph"/>
              <w:numPr>
                <w:ilvl w:val="0"/>
                <w:numId w:val="109"/>
              </w:numPr>
              <w:rPr>
                <w:lang w:val="vi-VN"/>
              </w:rPr>
            </w:pPr>
            <w:r>
              <w:rPr>
                <w:lang w:val="vi-VN"/>
              </w:rPr>
              <w:t>T</w:t>
            </w:r>
            <w:r w:rsidRPr="00BB447D">
              <w:rPr>
                <w:lang w:val="vi-VN"/>
              </w:rPr>
              <w:t>hương hiệu + tên chiến dịch</w:t>
            </w:r>
          </w:p>
          <w:p w14:paraId="35DD731A" w14:textId="72F0A69A" w:rsidR="00BB447D" w:rsidRPr="00BB447D" w:rsidRDefault="00BB447D" w:rsidP="00BB447D">
            <w:pPr>
              <w:pStyle w:val="ListParagraph"/>
              <w:numPr>
                <w:ilvl w:val="0"/>
                <w:numId w:val="109"/>
              </w:numPr>
              <w:rPr>
                <w:lang w:val="vi-VN"/>
              </w:rPr>
            </w:pPr>
            <w:r w:rsidRPr="00BB447D">
              <w:rPr>
                <w:lang w:val="vi-VN"/>
              </w:rPr>
              <w:t>Từ khoá chung</w:t>
            </w:r>
          </w:p>
          <w:p w14:paraId="160AABAC" w14:textId="4E379B85" w:rsidR="00BB447D" w:rsidRPr="00BB447D" w:rsidRDefault="00BB447D" w:rsidP="00BB447D">
            <w:pPr>
              <w:pStyle w:val="ListParagraph"/>
              <w:numPr>
                <w:ilvl w:val="0"/>
                <w:numId w:val="109"/>
              </w:numPr>
              <w:rPr>
                <w:lang w:val="vi-VN"/>
              </w:rPr>
            </w:pPr>
            <w:r w:rsidRPr="00BB447D">
              <w:rPr>
                <w:lang w:val="vi-VN"/>
              </w:rPr>
              <w:t>Từ khoá dài</w:t>
            </w:r>
          </w:p>
        </w:tc>
      </w:tr>
      <w:tr w:rsidR="009C2D8F" w14:paraId="2225DA22" w14:textId="77777777" w:rsidTr="009C2D8F">
        <w:trPr>
          <w:trHeight w:val="69"/>
        </w:trPr>
        <w:tc>
          <w:tcPr>
            <w:tcW w:w="2880" w:type="dxa"/>
          </w:tcPr>
          <w:p w14:paraId="187B22C3" w14:textId="6D912CCF" w:rsidR="009C2D8F" w:rsidRPr="009C2D8F" w:rsidRDefault="00BB447D" w:rsidP="00900302">
            <w:pPr>
              <w:rPr>
                <w:lang w:val="vi-VN"/>
              </w:rPr>
            </w:pPr>
            <w:r w:rsidRPr="00BB447D">
              <w:rPr>
                <w:lang w:val="vi-VN"/>
              </w:rPr>
              <w:t>Review</w:t>
            </w:r>
          </w:p>
        </w:tc>
        <w:tc>
          <w:tcPr>
            <w:tcW w:w="8370" w:type="dxa"/>
          </w:tcPr>
          <w:p w14:paraId="4160551E" w14:textId="01402583" w:rsidR="00BB447D" w:rsidRPr="00BB447D" w:rsidRDefault="00BB447D" w:rsidP="00BB447D">
            <w:pPr>
              <w:pStyle w:val="ListParagraph"/>
              <w:numPr>
                <w:ilvl w:val="0"/>
                <w:numId w:val="110"/>
              </w:numPr>
              <w:rPr>
                <w:lang w:val="vi-VN"/>
              </w:rPr>
            </w:pPr>
            <w:r w:rsidRPr="00BB447D">
              <w:rPr>
                <w:lang w:val="vi-VN"/>
              </w:rPr>
              <w:t>Đánh giá về việc sử dụng Paid-owned, earned media</w:t>
            </w:r>
          </w:p>
          <w:p w14:paraId="27AE27C2" w14:textId="77777777" w:rsidR="00BB447D" w:rsidRPr="00BB447D" w:rsidRDefault="00BB447D" w:rsidP="00BB447D">
            <w:pPr>
              <w:pStyle w:val="ListParagraph"/>
              <w:numPr>
                <w:ilvl w:val="0"/>
                <w:numId w:val="110"/>
              </w:numPr>
              <w:rPr>
                <w:lang w:val="vi-VN"/>
              </w:rPr>
            </w:pPr>
            <w:r w:rsidRPr="00BB447D">
              <w:rPr>
                <w:lang w:val="vi-VN"/>
              </w:rPr>
              <w:t>Đánh giá về việc sử dụng nội dung và trang đích. Dựa trên việc khảo sát về</w:t>
            </w:r>
          </w:p>
          <w:p w14:paraId="71BE072A" w14:textId="5F37F85E" w:rsidR="009C2D8F" w:rsidRPr="00BB447D" w:rsidRDefault="00BB447D" w:rsidP="00BB447D">
            <w:pPr>
              <w:pStyle w:val="ListParagraph"/>
              <w:numPr>
                <w:ilvl w:val="0"/>
                <w:numId w:val="110"/>
              </w:numPr>
              <w:rPr>
                <w:lang w:val="vi-VN"/>
              </w:rPr>
            </w:pPr>
            <w:r w:rsidRPr="00BB447D">
              <w:rPr>
                <w:lang w:val="vi-VN"/>
              </w:rPr>
              <w:t>những đối thủ cạnh trạnh tranh trực tiếp và gián tiếp đang làm.</w:t>
            </w:r>
          </w:p>
        </w:tc>
      </w:tr>
      <w:tr w:rsidR="009C2D8F" w14:paraId="0063522B" w14:textId="77777777" w:rsidTr="009C2D8F">
        <w:trPr>
          <w:trHeight w:val="69"/>
        </w:trPr>
        <w:tc>
          <w:tcPr>
            <w:tcW w:w="2880" w:type="dxa"/>
          </w:tcPr>
          <w:p w14:paraId="5D0E9CBF" w14:textId="77777777" w:rsidR="00BB447D" w:rsidRPr="00BB447D" w:rsidRDefault="00BB447D" w:rsidP="00BB447D">
            <w:pPr>
              <w:rPr>
                <w:lang w:val="vi-VN"/>
              </w:rPr>
            </w:pPr>
            <w:r w:rsidRPr="00BB447D">
              <w:rPr>
                <w:lang w:val="vi-VN"/>
              </w:rPr>
              <w:t>Những người trung</w:t>
            </w:r>
          </w:p>
          <w:p w14:paraId="14A024C7" w14:textId="77777777" w:rsidR="00BB447D" w:rsidRPr="00BB447D" w:rsidRDefault="00BB447D" w:rsidP="00BB447D">
            <w:pPr>
              <w:rPr>
                <w:lang w:val="vi-VN"/>
              </w:rPr>
            </w:pPr>
            <w:r w:rsidRPr="00BB447D">
              <w:rPr>
                <w:lang w:val="vi-VN"/>
              </w:rPr>
              <w:t>gian, người có tầm ảnh</w:t>
            </w:r>
          </w:p>
          <w:p w14:paraId="5EAFB484" w14:textId="77777777" w:rsidR="00BB447D" w:rsidRPr="00BB447D" w:rsidRDefault="00BB447D" w:rsidP="00BB447D">
            <w:pPr>
              <w:rPr>
                <w:lang w:val="vi-VN"/>
              </w:rPr>
            </w:pPr>
            <w:r w:rsidRPr="00BB447D">
              <w:rPr>
                <w:lang w:val="vi-VN"/>
              </w:rPr>
              <w:t>hưởng đến quyết định</w:t>
            </w:r>
          </w:p>
          <w:p w14:paraId="15AD1E12" w14:textId="77777777" w:rsidR="00BB447D" w:rsidRPr="00BB447D" w:rsidRDefault="00BB447D" w:rsidP="00BB447D">
            <w:pPr>
              <w:rPr>
                <w:lang w:val="vi-VN"/>
              </w:rPr>
            </w:pPr>
            <w:r w:rsidRPr="00BB447D">
              <w:rPr>
                <w:lang w:val="vi-VN"/>
              </w:rPr>
              <w:t>của KH trên các kênh</w:t>
            </w:r>
          </w:p>
          <w:p w14:paraId="7D33C66F" w14:textId="2D676485" w:rsidR="009C2D8F" w:rsidRPr="009C2D8F" w:rsidRDefault="00BB447D" w:rsidP="00BB447D">
            <w:pPr>
              <w:rPr>
                <w:lang w:val="vi-VN"/>
              </w:rPr>
            </w:pPr>
            <w:r w:rsidRPr="00BB447D">
              <w:rPr>
                <w:lang w:val="vi-VN"/>
              </w:rPr>
              <w:t>Media</w:t>
            </w:r>
          </w:p>
        </w:tc>
        <w:tc>
          <w:tcPr>
            <w:tcW w:w="8370" w:type="dxa"/>
          </w:tcPr>
          <w:p w14:paraId="4974CF57" w14:textId="77777777" w:rsidR="009C2D8F" w:rsidRDefault="00BB447D" w:rsidP="00BB447D">
            <w:pPr>
              <w:pStyle w:val="ListParagraph"/>
              <w:numPr>
                <w:ilvl w:val="0"/>
                <w:numId w:val="111"/>
              </w:numPr>
              <w:rPr>
                <w:lang w:val="vi-VN"/>
              </w:rPr>
            </w:pPr>
            <w:r w:rsidRPr="00BB447D">
              <w:rPr>
                <w:lang w:val="vi-VN"/>
              </w:rPr>
              <w:t>Hiểu về các cách khác nhau mà bạn có thể tăng phạm vi tiếp cận đối tượng</w:t>
            </w:r>
            <w:r>
              <w:rPr>
                <w:lang w:val="vi-VN"/>
              </w:rPr>
              <w:t xml:space="preserve"> </w:t>
            </w:r>
            <w:r w:rsidRPr="00BB447D">
              <w:rPr>
                <w:lang w:val="vi-VN"/>
              </w:rPr>
              <w:t>mục tiêu thông qua quảng cáo.</w:t>
            </w:r>
          </w:p>
          <w:p w14:paraId="075249E5" w14:textId="77777777" w:rsidR="00BB447D" w:rsidRPr="00BB447D" w:rsidRDefault="00BB447D" w:rsidP="00BB447D">
            <w:pPr>
              <w:pStyle w:val="ListParagraph"/>
              <w:numPr>
                <w:ilvl w:val="0"/>
                <w:numId w:val="112"/>
              </w:numPr>
              <w:rPr>
                <w:lang w:val="vi-VN"/>
              </w:rPr>
            </w:pPr>
            <w:r w:rsidRPr="00BB447D">
              <w:rPr>
                <w:lang w:val="vi-VN"/>
              </w:rPr>
              <w:t>Các kênh truyền thông chính</w:t>
            </w:r>
          </w:p>
          <w:p w14:paraId="7AE979C7" w14:textId="37ADD203" w:rsidR="00BB447D" w:rsidRPr="00BB447D" w:rsidRDefault="00BB447D" w:rsidP="00BB447D">
            <w:pPr>
              <w:pStyle w:val="ListParagraph"/>
              <w:numPr>
                <w:ilvl w:val="0"/>
                <w:numId w:val="112"/>
              </w:numPr>
              <w:rPr>
                <w:lang w:val="vi-VN"/>
              </w:rPr>
            </w:pPr>
            <w:r w:rsidRPr="00BB447D">
              <w:rPr>
                <w:lang w:val="vi-VN"/>
              </w:rPr>
              <w:t>Kênh truyền thông tích hợp</w:t>
            </w:r>
          </w:p>
          <w:p w14:paraId="69F1D235" w14:textId="38DFD7F8" w:rsidR="00BB447D" w:rsidRPr="00BB447D" w:rsidRDefault="00BB447D" w:rsidP="00BB447D">
            <w:pPr>
              <w:pStyle w:val="ListParagraph"/>
              <w:numPr>
                <w:ilvl w:val="0"/>
                <w:numId w:val="112"/>
              </w:numPr>
              <w:rPr>
                <w:lang w:val="vi-VN"/>
              </w:rPr>
            </w:pPr>
            <w:r w:rsidRPr="00BB447D">
              <w:rPr>
                <w:lang w:val="vi-VN"/>
              </w:rPr>
              <w:t>Kênh mạng xã hội</w:t>
            </w:r>
          </w:p>
          <w:p w14:paraId="212E1834" w14:textId="733C3832" w:rsidR="00BB447D" w:rsidRPr="00BB447D" w:rsidRDefault="00000000" w:rsidP="00BB447D">
            <w:pPr>
              <w:pStyle w:val="ListParagraph"/>
              <w:numPr>
                <w:ilvl w:val="0"/>
                <w:numId w:val="112"/>
              </w:numPr>
              <w:rPr>
                <w:lang w:val="vi-VN"/>
              </w:rPr>
            </w:pPr>
            <w:hyperlink r:id="rId23" w:history="1">
              <w:r w:rsidR="00BB447D" w:rsidRPr="00BB447D">
                <w:rPr>
                  <w:rStyle w:val="Hyperlink"/>
                  <w:lang w:val="vi-VN"/>
                </w:rPr>
                <w:t>Kênh Affiliate</w:t>
              </w:r>
            </w:hyperlink>
          </w:p>
        </w:tc>
      </w:tr>
      <w:tr w:rsidR="00BB447D" w14:paraId="21648D61" w14:textId="77777777" w:rsidTr="009C2D8F">
        <w:trPr>
          <w:trHeight w:val="69"/>
        </w:trPr>
        <w:tc>
          <w:tcPr>
            <w:tcW w:w="2880" w:type="dxa"/>
          </w:tcPr>
          <w:p w14:paraId="33C3F12E" w14:textId="77777777" w:rsidR="00BB447D" w:rsidRPr="00BB447D" w:rsidRDefault="00BB447D" w:rsidP="00BB447D">
            <w:pPr>
              <w:rPr>
                <w:lang w:val="vi-VN"/>
              </w:rPr>
            </w:pPr>
            <w:r w:rsidRPr="00BB447D">
              <w:rPr>
                <w:lang w:val="vi-VN"/>
              </w:rPr>
              <w:t>Mua hàng online và quy</w:t>
            </w:r>
          </w:p>
          <w:p w14:paraId="3E5A74B3" w14:textId="7F084F25" w:rsidR="00BB447D" w:rsidRPr="00BB447D" w:rsidRDefault="00BB447D" w:rsidP="00BB447D">
            <w:pPr>
              <w:rPr>
                <w:lang w:val="vi-VN"/>
              </w:rPr>
            </w:pPr>
            <w:r w:rsidRPr="00BB447D">
              <w:rPr>
                <w:lang w:val="vi-VN"/>
              </w:rPr>
              <w:t>trình mua</w:t>
            </w:r>
          </w:p>
        </w:tc>
        <w:tc>
          <w:tcPr>
            <w:tcW w:w="8370" w:type="dxa"/>
          </w:tcPr>
          <w:p w14:paraId="7FA1F0FA" w14:textId="7E3AC857" w:rsidR="00BB447D" w:rsidRPr="00BB447D" w:rsidRDefault="00BB447D" w:rsidP="00BB447D">
            <w:pPr>
              <w:pStyle w:val="ListParagraph"/>
              <w:numPr>
                <w:ilvl w:val="0"/>
                <w:numId w:val="111"/>
              </w:numPr>
              <w:rPr>
                <w:lang w:val="vi-VN"/>
              </w:rPr>
            </w:pPr>
            <w:r w:rsidRPr="00BB447D">
              <w:rPr>
                <w:lang w:val="vi-VN"/>
              </w:rPr>
              <w:t>Which media sites or portals do your customers typically use, how web</w:t>
            </w:r>
            <w:r>
              <w:rPr>
                <w:lang w:val="vi-VN"/>
              </w:rPr>
              <w:t xml:space="preserve"> </w:t>
            </w:r>
            <w:r w:rsidRPr="00BB447D">
              <w:rPr>
                <w:lang w:val="vi-VN"/>
              </w:rPr>
              <w:t>savvy?Những trang web hoặc kênh mua hàng điển hình nào khách hàng</w:t>
            </w:r>
            <w:r>
              <w:rPr>
                <w:lang w:val="vi-VN"/>
              </w:rPr>
              <w:t xml:space="preserve"> </w:t>
            </w:r>
            <w:r w:rsidRPr="00BB447D">
              <w:rPr>
                <w:lang w:val="vi-VN"/>
              </w:rPr>
              <w:t>thường xuyên sử dụng?</w:t>
            </w:r>
          </w:p>
          <w:p w14:paraId="2F3BBA3D" w14:textId="02A6A441" w:rsidR="00BB447D" w:rsidRPr="00BB447D" w:rsidRDefault="00BB447D" w:rsidP="00BB447D">
            <w:pPr>
              <w:pStyle w:val="ListParagraph"/>
              <w:numPr>
                <w:ilvl w:val="0"/>
                <w:numId w:val="111"/>
              </w:numPr>
              <w:rPr>
                <w:lang w:val="vi-VN"/>
              </w:rPr>
            </w:pPr>
            <w:r w:rsidRPr="00BB447D">
              <w:rPr>
                <w:lang w:val="vi-VN"/>
              </w:rPr>
              <w:t>Quá trình họ mua sản phẩm diễn ra theo những bước nào?</w:t>
            </w:r>
          </w:p>
        </w:tc>
      </w:tr>
    </w:tbl>
    <w:p w14:paraId="7CF0BB3D" w14:textId="35755DD3" w:rsidR="00BB447D" w:rsidRDefault="00BB447D" w:rsidP="00900302">
      <w:pPr>
        <w:rPr>
          <w:lang w:val="vi-VN"/>
        </w:rPr>
      </w:pPr>
    </w:p>
    <w:p w14:paraId="729D36A0" w14:textId="77777777" w:rsidR="00BB447D" w:rsidRDefault="00BB447D">
      <w:pPr>
        <w:rPr>
          <w:lang w:val="vi-VN"/>
        </w:rPr>
      </w:pPr>
      <w:r>
        <w:rPr>
          <w:lang w:val="vi-VN"/>
        </w:rPr>
        <w:br w:type="page"/>
      </w:r>
    </w:p>
    <w:tbl>
      <w:tblPr>
        <w:tblStyle w:val="TableGrid"/>
        <w:tblW w:w="11430" w:type="dxa"/>
        <w:tblInd w:w="-1085" w:type="dxa"/>
        <w:tblLook w:val="04A0" w:firstRow="1" w:lastRow="0" w:firstColumn="1" w:lastColumn="0" w:noHBand="0" w:noVBand="1"/>
      </w:tblPr>
      <w:tblGrid>
        <w:gridCol w:w="2340"/>
        <w:gridCol w:w="9090"/>
      </w:tblGrid>
      <w:tr w:rsidR="00BB447D" w14:paraId="3737498D" w14:textId="77777777" w:rsidTr="00BB447D">
        <w:tc>
          <w:tcPr>
            <w:tcW w:w="11430" w:type="dxa"/>
            <w:gridSpan w:val="2"/>
          </w:tcPr>
          <w:p w14:paraId="2BFD807F" w14:textId="23460F7A" w:rsidR="00BB447D" w:rsidRDefault="00BB447D" w:rsidP="00900302">
            <w:pPr>
              <w:rPr>
                <w:lang w:val="vi-VN"/>
              </w:rPr>
            </w:pPr>
            <w:r w:rsidRPr="00BB447D">
              <w:rPr>
                <w:lang w:val="vi-VN"/>
              </w:rPr>
              <w:lastRenderedPageBreak/>
              <w:t>3. ƯU ĐÃI, NỘI DUNG VÀ THÔNG ĐIỆP</w:t>
            </w:r>
          </w:p>
        </w:tc>
      </w:tr>
      <w:tr w:rsidR="00BB447D" w14:paraId="77CCF624" w14:textId="77777777" w:rsidTr="00BB447D">
        <w:trPr>
          <w:trHeight w:val="35"/>
        </w:trPr>
        <w:tc>
          <w:tcPr>
            <w:tcW w:w="2340" w:type="dxa"/>
          </w:tcPr>
          <w:p w14:paraId="7A6907C9" w14:textId="5F2ACA68" w:rsidR="00BB447D" w:rsidRPr="00BB447D" w:rsidRDefault="00BB447D" w:rsidP="00900302">
            <w:pPr>
              <w:rPr>
                <w:lang w:val="vi-VN"/>
              </w:rPr>
            </w:pPr>
            <w:r w:rsidRPr="00BB447D">
              <w:rPr>
                <w:lang w:val="vi-VN"/>
              </w:rPr>
              <w:t>“Big Idea”</w:t>
            </w:r>
          </w:p>
        </w:tc>
        <w:tc>
          <w:tcPr>
            <w:tcW w:w="9090" w:type="dxa"/>
          </w:tcPr>
          <w:p w14:paraId="0DF354DA" w14:textId="217B3899" w:rsidR="00BB447D" w:rsidRPr="00BB447D" w:rsidRDefault="00BB447D" w:rsidP="00BB447D">
            <w:pPr>
              <w:rPr>
                <w:lang w:val="vi-VN"/>
              </w:rPr>
            </w:pPr>
            <w:r w:rsidRPr="00BB447D">
              <w:rPr>
                <w:lang w:val="vi-VN"/>
              </w:rPr>
              <w:t>Chủ đề, thông điệp chính bạn muốn khán giả nhớ, chia sẻ và thực hiện</w:t>
            </w:r>
            <w:r>
              <w:rPr>
                <w:lang w:val="vi-VN"/>
              </w:rPr>
              <w:t xml:space="preserve"> </w:t>
            </w:r>
            <w:r w:rsidRPr="00BB447D">
              <w:rPr>
                <w:lang w:val="vi-VN"/>
              </w:rPr>
              <w:t>hành động.</w:t>
            </w:r>
          </w:p>
          <w:p w14:paraId="2C168A86" w14:textId="4B0AE7B1" w:rsidR="00BB447D" w:rsidRPr="00BB447D" w:rsidRDefault="00BB447D" w:rsidP="00BB447D">
            <w:pPr>
              <w:rPr>
                <w:lang w:val="vi-VN"/>
              </w:rPr>
            </w:pPr>
            <w:r w:rsidRPr="00BB447D">
              <w:rPr>
                <w:lang w:val="vi-VN"/>
              </w:rPr>
              <w:t>Điều gì thu hút sự chú ý đối với khách hàng tiềm năng?</w:t>
            </w:r>
          </w:p>
        </w:tc>
      </w:tr>
      <w:tr w:rsidR="00BB447D" w14:paraId="2C03F4B0" w14:textId="77777777" w:rsidTr="00BB447D">
        <w:trPr>
          <w:trHeight w:val="31"/>
        </w:trPr>
        <w:tc>
          <w:tcPr>
            <w:tcW w:w="2340" w:type="dxa"/>
          </w:tcPr>
          <w:p w14:paraId="5CFA85C6" w14:textId="0491A0F9" w:rsidR="00BB447D" w:rsidRPr="00BB447D" w:rsidRDefault="00BB447D" w:rsidP="00900302">
            <w:pPr>
              <w:rPr>
                <w:lang w:val="vi-VN"/>
              </w:rPr>
            </w:pPr>
            <w:r w:rsidRPr="00BB447D">
              <w:rPr>
                <w:lang w:val="vi-VN"/>
              </w:rPr>
              <w:t>Khuyến mãi</w:t>
            </w:r>
          </w:p>
        </w:tc>
        <w:tc>
          <w:tcPr>
            <w:tcW w:w="9090" w:type="dxa"/>
          </w:tcPr>
          <w:p w14:paraId="4C479E93" w14:textId="3B0CE325" w:rsidR="00BB447D" w:rsidRPr="00BB447D" w:rsidRDefault="00BB447D" w:rsidP="00BB447D">
            <w:pPr>
              <w:rPr>
                <w:lang w:val="vi-VN"/>
              </w:rPr>
            </w:pPr>
            <w:r w:rsidRPr="00BB447D">
              <w:rPr>
                <w:lang w:val="vi-VN"/>
              </w:rPr>
              <w:t>Ví dụ, % discount, thời gian discount.</w:t>
            </w:r>
          </w:p>
          <w:p w14:paraId="729B4417" w14:textId="77777777" w:rsidR="00BB447D" w:rsidRPr="00BB447D" w:rsidRDefault="00BB447D" w:rsidP="00BB447D">
            <w:pPr>
              <w:rPr>
                <w:lang w:val="vi-VN"/>
              </w:rPr>
            </w:pPr>
            <w:r w:rsidRPr="00BB447D">
              <w:rPr>
                <w:lang w:val="vi-VN"/>
              </w:rPr>
              <w:t>Xác định các điều khoản và điều kiện cụ thể cho chương trình khuyến</w:t>
            </w:r>
          </w:p>
          <w:p w14:paraId="0DDE80E8" w14:textId="49902CA0" w:rsidR="00BB447D" w:rsidRPr="00BB447D" w:rsidRDefault="00BB447D" w:rsidP="00BB447D">
            <w:pPr>
              <w:rPr>
                <w:lang w:val="vi-VN"/>
              </w:rPr>
            </w:pPr>
            <w:r w:rsidRPr="00BB447D">
              <w:rPr>
                <w:lang w:val="vi-VN"/>
              </w:rPr>
              <w:t>mãi.</w:t>
            </w:r>
          </w:p>
        </w:tc>
      </w:tr>
      <w:tr w:rsidR="00BB447D" w14:paraId="4D5358AD" w14:textId="77777777" w:rsidTr="00BB447D">
        <w:trPr>
          <w:trHeight w:val="31"/>
        </w:trPr>
        <w:tc>
          <w:tcPr>
            <w:tcW w:w="2340" w:type="dxa"/>
          </w:tcPr>
          <w:p w14:paraId="40B0B6C2" w14:textId="77777777" w:rsidR="00BB447D" w:rsidRPr="00BB447D" w:rsidRDefault="00BB447D" w:rsidP="00BB447D">
            <w:pPr>
              <w:rPr>
                <w:lang w:val="vi-VN"/>
              </w:rPr>
            </w:pPr>
            <w:r w:rsidRPr="00BB447D">
              <w:rPr>
                <w:lang w:val="vi-VN"/>
              </w:rPr>
              <w:t>Phân cấp các thông</w:t>
            </w:r>
          </w:p>
          <w:p w14:paraId="207ACB56" w14:textId="5660127B" w:rsidR="00BB447D" w:rsidRPr="00BB447D" w:rsidRDefault="00BB447D" w:rsidP="00BB447D">
            <w:pPr>
              <w:rPr>
                <w:lang w:val="vi-VN"/>
              </w:rPr>
            </w:pPr>
            <w:r w:rsidRPr="00BB447D">
              <w:rPr>
                <w:lang w:val="vi-VN"/>
              </w:rPr>
              <w:t>điệp muốn truyền tải</w:t>
            </w:r>
          </w:p>
        </w:tc>
        <w:tc>
          <w:tcPr>
            <w:tcW w:w="9090" w:type="dxa"/>
          </w:tcPr>
          <w:p w14:paraId="25FF050D" w14:textId="77777777" w:rsidR="00BB447D" w:rsidRPr="00BB447D" w:rsidRDefault="00BB447D" w:rsidP="00BB447D">
            <w:pPr>
              <w:rPr>
                <w:lang w:val="vi-VN"/>
              </w:rPr>
            </w:pPr>
            <w:r w:rsidRPr="00BB447D">
              <w:rPr>
                <w:lang w:val="vi-VN"/>
              </w:rPr>
              <w:t>Những thông điệp chính về thương hiệu, sản phẩm/dịch vụ mà bạn</w:t>
            </w:r>
          </w:p>
          <w:p w14:paraId="2A2CA5AC" w14:textId="77777777" w:rsidR="00BB447D" w:rsidRDefault="00BB447D" w:rsidP="00BB447D">
            <w:pPr>
              <w:rPr>
                <w:lang w:val="vi-VN"/>
              </w:rPr>
            </w:pPr>
            <w:r w:rsidRPr="00BB447D">
              <w:rPr>
                <w:lang w:val="vi-VN"/>
              </w:rPr>
              <w:t>muốn truyền đạt</w:t>
            </w:r>
          </w:p>
          <w:p w14:paraId="4418F544" w14:textId="77777777" w:rsidR="00BB447D" w:rsidRDefault="00BB447D" w:rsidP="00BB447D">
            <w:pPr>
              <w:rPr>
                <w:lang w:val="vi-VN"/>
              </w:rPr>
            </w:pPr>
            <w:r w:rsidRPr="00BB447D">
              <w:rPr>
                <w:lang w:val="vi-VN"/>
              </w:rPr>
              <w:t>List tính năng chính link với lợi ích liên quan :</w:t>
            </w:r>
          </w:p>
          <w:p w14:paraId="54DA9860" w14:textId="77777777" w:rsidR="00BB447D" w:rsidRDefault="00BB447D" w:rsidP="00BB447D">
            <w:pPr>
              <w:pStyle w:val="ListParagraph"/>
              <w:numPr>
                <w:ilvl w:val="0"/>
                <w:numId w:val="115"/>
              </w:numPr>
              <w:rPr>
                <w:lang w:val="vi-VN"/>
              </w:rPr>
            </w:pPr>
            <w:r>
              <w:rPr>
                <w:lang w:val="vi-VN"/>
              </w:rPr>
              <w:t>Link 1</w:t>
            </w:r>
          </w:p>
          <w:p w14:paraId="58D5DBE8" w14:textId="77777777" w:rsidR="00BB447D" w:rsidRDefault="00BB447D" w:rsidP="00BB447D">
            <w:pPr>
              <w:pStyle w:val="ListParagraph"/>
              <w:numPr>
                <w:ilvl w:val="0"/>
                <w:numId w:val="115"/>
              </w:numPr>
              <w:rPr>
                <w:lang w:val="vi-VN"/>
              </w:rPr>
            </w:pPr>
            <w:r>
              <w:rPr>
                <w:lang w:val="vi-VN"/>
              </w:rPr>
              <w:t>Link 2</w:t>
            </w:r>
          </w:p>
          <w:p w14:paraId="4770529B" w14:textId="77777777" w:rsidR="00BB447D" w:rsidRDefault="00BB447D" w:rsidP="00BB447D">
            <w:pPr>
              <w:rPr>
                <w:lang w:val="vi-VN"/>
              </w:rPr>
            </w:pPr>
            <w:r>
              <w:rPr>
                <w:lang w:val="vi-VN"/>
              </w:rPr>
              <w:t>Anh</w:t>
            </w:r>
            <w:r w:rsidRPr="00BB447D">
              <w:rPr>
                <w:lang w:val="vi-VN"/>
              </w:rPr>
              <w:t xml:space="preserve"> có thể thấy hữu ích khi áp dụng phương pháp Message House.</w:t>
            </w:r>
          </w:p>
          <w:tbl>
            <w:tblPr>
              <w:tblStyle w:val="TableGrid"/>
              <w:tblW w:w="0" w:type="auto"/>
              <w:tblLook w:val="04A0" w:firstRow="1" w:lastRow="0" w:firstColumn="1" w:lastColumn="0" w:noHBand="0" w:noVBand="1"/>
            </w:tblPr>
            <w:tblGrid>
              <w:gridCol w:w="2954"/>
              <w:gridCol w:w="2955"/>
              <w:gridCol w:w="2955"/>
            </w:tblGrid>
            <w:tr w:rsidR="00BB447D" w14:paraId="291C0620" w14:textId="77777777" w:rsidTr="00BB447D">
              <w:tc>
                <w:tcPr>
                  <w:tcW w:w="2954" w:type="dxa"/>
                </w:tcPr>
                <w:p w14:paraId="18F6B448" w14:textId="77777777" w:rsidR="00BB447D" w:rsidRPr="00BB447D" w:rsidRDefault="00BB447D" w:rsidP="00BB447D">
                  <w:pPr>
                    <w:rPr>
                      <w:lang w:val="vi-VN"/>
                    </w:rPr>
                  </w:pPr>
                  <w:r w:rsidRPr="00BB447D">
                    <w:rPr>
                      <w:lang w:val="vi-VN"/>
                    </w:rPr>
                    <w:t>Thành phần</w:t>
                  </w:r>
                </w:p>
                <w:p w14:paraId="50A0CE79" w14:textId="4B6EDC89" w:rsidR="00BB447D" w:rsidRDefault="00BB447D" w:rsidP="00BB447D">
                  <w:pPr>
                    <w:rPr>
                      <w:lang w:val="vi-VN"/>
                    </w:rPr>
                  </w:pPr>
                  <w:r w:rsidRPr="00BB447D">
                    <w:rPr>
                      <w:lang w:val="vi-VN"/>
                    </w:rPr>
                    <w:t>Message House</w:t>
                  </w:r>
                </w:p>
              </w:tc>
              <w:tc>
                <w:tcPr>
                  <w:tcW w:w="2955" w:type="dxa"/>
                </w:tcPr>
                <w:p w14:paraId="452C5CBC" w14:textId="77777777" w:rsidR="00BB447D" w:rsidRPr="00BB447D" w:rsidRDefault="00BB447D" w:rsidP="00BB447D">
                  <w:pPr>
                    <w:rPr>
                      <w:lang w:val="vi-VN"/>
                    </w:rPr>
                  </w:pPr>
                  <w:r w:rsidRPr="00BB447D">
                    <w:rPr>
                      <w:lang w:val="vi-VN"/>
                    </w:rPr>
                    <w:t>Yếu tố nào nên truyền</w:t>
                  </w:r>
                </w:p>
                <w:p w14:paraId="441DD05F" w14:textId="51EE743C" w:rsidR="00BB447D" w:rsidRDefault="00BB447D" w:rsidP="00BB447D">
                  <w:pPr>
                    <w:rPr>
                      <w:lang w:val="vi-VN"/>
                    </w:rPr>
                  </w:pPr>
                  <w:r w:rsidRPr="00BB447D">
                    <w:rPr>
                      <w:lang w:val="vi-VN"/>
                    </w:rPr>
                    <w:t>tải</w:t>
                  </w:r>
                </w:p>
              </w:tc>
              <w:tc>
                <w:tcPr>
                  <w:tcW w:w="2955" w:type="dxa"/>
                </w:tcPr>
                <w:p w14:paraId="4B63209B" w14:textId="77777777" w:rsidR="00BB447D" w:rsidRPr="00BB447D" w:rsidRDefault="00BB447D" w:rsidP="00BB447D">
                  <w:pPr>
                    <w:rPr>
                      <w:lang w:val="vi-VN"/>
                    </w:rPr>
                  </w:pPr>
                  <w:r w:rsidRPr="00BB447D">
                    <w:rPr>
                      <w:lang w:val="vi-VN"/>
                    </w:rPr>
                    <w:t>Chiến dịch của</w:t>
                  </w:r>
                </w:p>
                <w:p w14:paraId="46CFB33D" w14:textId="34E6A4CA" w:rsidR="00BB447D" w:rsidRDefault="00BB447D" w:rsidP="00BB447D">
                  <w:pPr>
                    <w:rPr>
                      <w:lang w:val="vi-VN"/>
                    </w:rPr>
                  </w:pPr>
                  <w:r w:rsidRPr="00BB447D">
                    <w:rPr>
                      <w:lang w:val="vi-VN"/>
                    </w:rPr>
                    <w:t>bạn?</w:t>
                  </w:r>
                </w:p>
              </w:tc>
            </w:tr>
            <w:tr w:rsidR="00BB447D" w14:paraId="6FEA1528" w14:textId="77777777" w:rsidTr="00261DC8">
              <w:trPr>
                <w:trHeight w:val="87"/>
              </w:trPr>
              <w:tc>
                <w:tcPr>
                  <w:tcW w:w="2954" w:type="dxa"/>
                </w:tcPr>
                <w:p w14:paraId="58FE6768" w14:textId="2250646E" w:rsidR="00BB447D" w:rsidRPr="00BB447D" w:rsidRDefault="00BB447D" w:rsidP="00BB447D">
                  <w:pPr>
                    <w:rPr>
                      <w:lang w:val="vi-VN"/>
                    </w:rPr>
                  </w:pPr>
                  <w:r w:rsidRPr="00BB447D">
                    <w:rPr>
                      <w:lang w:val="vi-VN"/>
                    </w:rPr>
                    <w:t>Umbrella statement</w:t>
                  </w:r>
                </w:p>
              </w:tc>
              <w:tc>
                <w:tcPr>
                  <w:tcW w:w="2955" w:type="dxa"/>
                </w:tcPr>
                <w:p w14:paraId="32D1D321" w14:textId="69D5CC4E" w:rsidR="00BB447D" w:rsidRPr="00BB447D" w:rsidRDefault="00BB447D" w:rsidP="00BB447D">
                  <w:pPr>
                    <w:rPr>
                      <w:lang w:val="vi-VN"/>
                    </w:rPr>
                  </w:pPr>
                  <w:r w:rsidRPr="00BB447D">
                    <w:rPr>
                      <w:lang w:val="vi-VN"/>
                    </w:rPr>
                    <w:t>Big idea, campaign hook?</w:t>
                  </w:r>
                </w:p>
              </w:tc>
              <w:tc>
                <w:tcPr>
                  <w:tcW w:w="2955" w:type="dxa"/>
                </w:tcPr>
                <w:p w14:paraId="18D9A05F" w14:textId="7B4D212B" w:rsidR="00BB447D" w:rsidRPr="00BB447D" w:rsidRDefault="00BB447D" w:rsidP="00BB447D">
                  <w:pPr>
                    <w:rPr>
                      <w:lang w:val="vi-VN"/>
                    </w:rPr>
                  </w:pPr>
                </w:p>
              </w:tc>
            </w:tr>
            <w:tr w:rsidR="00BB447D" w14:paraId="5856FBD8" w14:textId="77777777" w:rsidTr="00261DC8">
              <w:trPr>
                <w:trHeight w:val="86"/>
              </w:trPr>
              <w:tc>
                <w:tcPr>
                  <w:tcW w:w="2954" w:type="dxa"/>
                </w:tcPr>
                <w:p w14:paraId="583319C9" w14:textId="78D4AB0D" w:rsidR="00BB447D" w:rsidRPr="00BB447D" w:rsidRDefault="00BB447D" w:rsidP="00BB447D">
                  <w:pPr>
                    <w:rPr>
                      <w:lang w:val="vi-VN"/>
                    </w:rPr>
                  </w:pPr>
                  <w:r w:rsidRPr="00BB447D">
                    <w:rPr>
                      <w:lang w:val="vi-VN"/>
                    </w:rPr>
                    <w:t>Core message 1</w:t>
                  </w:r>
                </w:p>
              </w:tc>
              <w:tc>
                <w:tcPr>
                  <w:tcW w:w="2955" w:type="dxa"/>
                </w:tcPr>
                <w:p w14:paraId="3B710EAF" w14:textId="0BE2B946" w:rsidR="00BB447D" w:rsidRPr="00BB447D" w:rsidRDefault="00BB447D" w:rsidP="00BB447D">
                  <w:pPr>
                    <w:rPr>
                      <w:lang w:val="vi-VN"/>
                    </w:rPr>
                  </w:pPr>
                  <w:r w:rsidRPr="00BB447D">
                    <w:rPr>
                      <w:lang w:val="vi-VN"/>
                    </w:rPr>
                    <w:t>Mô tả về các tính năng?</w:t>
                  </w:r>
                </w:p>
              </w:tc>
              <w:tc>
                <w:tcPr>
                  <w:tcW w:w="2955" w:type="dxa"/>
                </w:tcPr>
                <w:p w14:paraId="10E2655B" w14:textId="302A0CA0" w:rsidR="00BB447D" w:rsidRPr="00BB447D" w:rsidRDefault="00BB447D" w:rsidP="00BB447D">
                  <w:pPr>
                    <w:rPr>
                      <w:lang w:val="vi-VN"/>
                    </w:rPr>
                  </w:pPr>
                </w:p>
              </w:tc>
            </w:tr>
            <w:tr w:rsidR="00BB447D" w14:paraId="0C081580" w14:textId="77777777" w:rsidTr="00261DC8">
              <w:trPr>
                <w:trHeight w:val="86"/>
              </w:trPr>
              <w:tc>
                <w:tcPr>
                  <w:tcW w:w="2954" w:type="dxa"/>
                </w:tcPr>
                <w:p w14:paraId="4ED977A0" w14:textId="6EF30C36" w:rsidR="00BB447D" w:rsidRPr="00BB447D" w:rsidRDefault="00BB447D" w:rsidP="00BB447D">
                  <w:pPr>
                    <w:rPr>
                      <w:lang w:val="vi-VN"/>
                    </w:rPr>
                  </w:pPr>
                  <w:r w:rsidRPr="00BB447D">
                    <w:rPr>
                      <w:lang w:val="vi-VN"/>
                    </w:rPr>
                    <w:t>Core message 2</w:t>
                  </w:r>
                </w:p>
              </w:tc>
              <w:tc>
                <w:tcPr>
                  <w:tcW w:w="2955" w:type="dxa"/>
                </w:tcPr>
                <w:p w14:paraId="6EDC5C01" w14:textId="77777777" w:rsidR="00BB447D" w:rsidRPr="00BB447D" w:rsidRDefault="00BB447D" w:rsidP="00BB447D">
                  <w:pPr>
                    <w:rPr>
                      <w:lang w:val="vi-VN"/>
                    </w:rPr>
                  </w:pPr>
                  <w:r w:rsidRPr="00BB447D">
                    <w:rPr>
                      <w:lang w:val="vi-VN"/>
                    </w:rPr>
                    <w:t>Tại sao nó lại quan trong</w:t>
                  </w:r>
                </w:p>
                <w:p w14:paraId="07CF20CD" w14:textId="16C28C93" w:rsidR="00BB447D" w:rsidRPr="00BB447D" w:rsidRDefault="00BB447D" w:rsidP="00BB447D">
                  <w:pPr>
                    <w:rPr>
                      <w:lang w:val="vi-VN"/>
                    </w:rPr>
                  </w:pPr>
                  <w:r w:rsidRPr="00BB447D">
                    <w:rPr>
                      <w:lang w:val="vi-VN"/>
                    </w:rPr>
                    <w:t>với KH? Lợi ích.</w:t>
                  </w:r>
                </w:p>
              </w:tc>
              <w:tc>
                <w:tcPr>
                  <w:tcW w:w="2955" w:type="dxa"/>
                </w:tcPr>
                <w:p w14:paraId="1C08789E" w14:textId="398C1A4B" w:rsidR="00BB447D" w:rsidRPr="00BB447D" w:rsidRDefault="00BB447D" w:rsidP="00BB447D">
                  <w:pPr>
                    <w:rPr>
                      <w:lang w:val="vi-VN"/>
                    </w:rPr>
                  </w:pPr>
                </w:p>
              </w:tc>
            </w:tr>
            <w:tr w:rsidR="00BB447D" w14:paraId="470656FB" w14:textId="77777777" w:rsidTr="00261DC8">
              <w:trPr>
                <w:trHeight w:val="86"/>
              </w:trPr>
              <w:tc>
                <w:tcPr>
                  <w:tcW w:w="2954" w:type="dxa"/>
                </w:tcPr>
                <w:p w14:paraId="73A9618C" w14:textId="492019F9" w:rsidR="00BB447D" w:rsidRPr="00BB447D" w:rsidRDefault="00BB447D" w:rsidP="00BB447D">
                  <w:pPr>
                    <w:rPr>
                      <w:lang w:val="vi-VN"/>
                    </w:rPr>
                  </w:pPr>
                  <w:r w:rsidRPr="00BB447D">
                    <w:rPr>
                      <w:lang w:val="vi-VN"/>
                    </w:rPr>
                    <w:t>Core message 3</w:t>
                  </w:r>
                </w:p>
              </w:tc>
              <w:tc>
                <w:tcPr>
                  <w:tcW w:w="2955" w:type="dxa"/>
                </w:tcPr>
                <w:p w14:paraId="21CF50C3" w14:textId="77777777" w:rsidR="00BB447D" w:rsidRPr="00BB447D" w:rsidRDefault="00BB447D" w:rsidP="00BB447D">
                  <w:pPr>
                    <w:rPr>
                      <w:lang w:val="vi-VN"/>
                    </w:rPr>
                  </w:pPr>
                  <w:r w:rsidRPr="00BB447D">
                    <w:rPr>
                      <w:lang w:val="vi-VN"/>
                    </w:rPr>
                    <w:t>Khuyến khích tham gia,</w:t>
                  </w:r>
                </w:p>
                <w:p w14:paraId="44101F43" w14:textId="295A1019" w:rsidR="00BB447D" w:rsidRPr="00BB447D" w:rsidRDefault="00BB447D" w:rsidP="00BB447D">
                  <w:pPr>
                    <w:rPr>
                      <w:lang w:val="vi-VN"/>
                    </w:rPr>
                  </w:pPr>
                  <w:r w:rsidRPr="00BB447D">
                    <w:rPr>
                      <w:lang w:val="vi-VN"/>
                    </w:rPr>
                    <w:t>kêy gọi hành động</w:t>
                  </w:r>
                </w:p>
              </w:tc>
              <w:tc>
                <w:tcPr>
                  <w:tcW w:w="2955" w:type="dxa"/>
                </w:tcPr>
                <w:p w14:paraId="2D2D89A5" w14:textId="398D0FF1" w:rsidR="00BB447D" w:rsidRPr="00BB447D" w:rsidRDefault="00BB447D" w:rsidP="00BB447D">
                  <w:pPr>
                    <w:rPr>
                      <w:lang w:val="vi-VN"/>
                    </w:rPr>
                  </w:pPr>
                </w:p>
              </w:tc>
            </w:tr>
            <w:tr w:rsidR="00BB447D" w14:paraId="43A88C56" w14:textId="77777777" w:rsidTr="00261DC8">
              <w:trPr>
                <w:trHeight w:val="86"/>
              </w:trPr>
              <w:tc>
                <w:tcPr>
                  <w:tcW w:w="2954" w:type="dxa"/>
                </w:tcPr>
                <w:p w14:paraId="5BB83B71" w14:textId="77777777" w:rsidR="00BB447D" w:rsidRPr="00BB447D" w:rsidRDefault="00BB447D" w:rsidP="00BB447D">
                  <w:pPr>
                    <w:rPr>
                      <w:lang w:val="vi-VN"/>
                    </w:rPr>
                  </w:pPr>
                  <w:r w:rsidRPr="00BB447D">
                    <w:rPr>
                      <w:lang w:val="vi-VN"/>
                    </w:rPr>
                    <w:t>Bằng chứng, kiểm</w:t>
                  </w:r>
                </w:p>
                <w:p w14:paraId="14D645BA" w14:textId="45CD4D05" w:rsidR="00BB447D" w:rsidRPr="00BB447D" w:rsidRDefault="00BB447D" w:rsidP="00BB447D">
                  <w:pPr>
                    <w:rPr>
                      <w:lang w:val="vi-VN"/>
                    </w:rPr>
                  </w:pPr>
                  <w:r w:rsidRPr="00BB447D">
                    <w:rPr>
                      <w:lang w:val="vi-VN"/>
                    </w:rPr>
                    <w:t>chứng và hỗ trợ</w:t>
                  </w:r>
                </w:p>
              </w:tc>
              <w:tc>
                <w:tcPr>
                  <w:tcW w:w="2955" w:type="dxa"/>
                </w:tcPr>
                <w:p w14:paraId="62BF712F" w14:textId="77777777" w:rsidR="00BB447D" w:rsidRPr="00BB447D" w:rsidRDefault="00BB447D" w:rsidP="00BB447D">
                  <w:pPr>
                    <w:rPr>
                      <w:lang w:val="vi-VN"/>
                    </w:rPr>
                  </w:pPr>
                  <w:r w:rsidRPr="00BB447D">
                    <w:rPr>
                      <w:lang w:val="vi-VN"/>
                    </w:rPr>
                    <w:t>Bằng chứng bổ sung để</w:t>
                  </w:r>
                </w:p>
                <w:p w14:paraId="6565F522" w14:textId="77777777" w:rsidR="00BB447D" w:rsidRPr="00BB447D" w:rsidRDefault="00BB447D" w:rsidP="00BB447D">
                  <w:pPr>
                    <w:rPr>
                      <w:lang w:val="vi-VN"/>
                    </w:rPr>
                  </w:pPr>
                  <w:r w:rsidRPr="00BB447D">
                    <w:rPr>
                      <w:lang w:val="vi-VN"/>
                    </w:rPr>
                    <w:t>hỗ trợ thông điệp chính</w:t>
                  </w:r>
                </w:p>
                <w:p w14:paraId="7B3DB893" w14:textId="137A0A1F" w:rsidR="00BB447D" w:rsidRPr="00BB447D" w:rsidRDefault="00BB447D" w:rsidP="00BB447D">
                  <w:pPr>
                    <w:rPr>
                      <w:lang w:val="vi-VN"/>
                    </w:rPr>
                  </w:pPr>
                  <w:r w:rsidRPr="00BB447D">
                    <w:rPr>
                      <w:lang w:val="vi-VN"/>
                    </w:rPr>
                    <w:t>của bạn.</w:t>
                  </w:r>
                </w:p>
              </w:tc>
              <w:tc>
                <w:tcPr>
                  <w:tcW w:w="2955" w:type="dxa"/>
                </w:tcPr>
                <w:p w14:paraId="09DECE99" w14:textId="77777777" w:rsidR="00BB447D" w:rsidRPr="00BB447D" w:rsidRDefault="00BB447D" w:rsidP="00BB447D">
                  <w:pPr>
                    <w:rPr>
                      <w:lang w:val="vi-VN"/>
                    </w:rPr>
                  </w:pPr>
                </w:p>
              </w:tc>
            </w:tr>
          </w:tbl>
          <w:p w14:paraId="2ECEC474" w14:textId="4C82C30F" w:rsidR="00BB447D" w:rsidRPr="00BB447D" w:rsidRDefault="00BB447D" w:rsidP="00BB447D">
            <w:pPr>
              <w:rPr>
                <w:lang w:val="vi-VN"/>
              </w:rPr>
            </w:pPr>
          </w:p>
        </w:tc>
      </w:tr>
      <w:tr w:rsidR="00BB447D" w14:paraId="21BE23F4" w14:textId="77777777" w:rsidTr="00BB447D">
        <w:trPr>
          <w:trHeight w:val="31"/>
        </w:trPr>
        <w:tc>
          <w:tcPr>
            <w:tcW w:w="2340" w:type="dxa"/>
          </w:tcPr>
          <w:p w14:paraId="1A9DFF9E" w14:textId="77777777" w:rsidR="00BB447D" w:rsidRPr="00BB447D" w:rsidRDefault="00BB447D" w:rsidP="00BB447D">
            <w:pPr>
              <w:rPr>
                <w:lang w:val="vi-VN"/>
              </w:rPr>
            </w:pPr>
            <w:r w:rsidRPr="00BB447D">
              <w:rPr>
                <w:lang w:val="vi-VN"/>
              </w:rPr>
              <w:t>Giá trị thương hiệu</w:t>
            </w:r>
          </w:p>
          <w:p w14:paraId="6888ECF6" w14:textId="3A640EBD" w:rsidR="00BB447D" w:rsidRPr="00BB447D" w:rsidRDefault="00BB447D" w:rsidP="00BB447D">
            <w:pPr>
              <w:rPr>
                <w:lang w:val="vi-VN"/>
              </w:rPr>
            </w:pPr>
            <w:r w:rsidRPr="00BB447D">
              <w:rPr>
                <w:lang w:val="vi-VN"/>
              </w:rPr>
              <w:t>và thông điệp</w:t>
            </w:r>
          </w:p>
        </w:tc>
        <w:tc>
          <w:tcPr>
            <w:tcW w:w="9090" w:type="dxa"/>
          </w:tcPr>
          <w:p w14:paraId="273A51BB" w14:textId="1B52E57E" w:rsidR="00BB447D" w:rsidRPr="00BB447D" w:rsidRDefault="00BB447D" w:rsidP="00BB447D">
            <w:pPr>
              <w:rPr>
                <w:lang w:val="vi-VN"/>
              </w:rPr>
            </w:pPr>
            <w:r w:rsidRPr="00BB447D">
              <w:rPr>
                <w:lang w:val="vi-VN"/>
              </w:rPr>
              <w:t>Không phải tất cả các khách hàng tiềm năng sẽ quen thuộc với thương</w:t>
            </w:r>
            <w:r>
              <w:rPr>
                <w:lang w:val="vi-VN"/>
              </w:rPr>
              <w:t xml:space="preserve"> </w:t>
            </w:r>
            <w:r w:rsidRPr="00BB447D">
              <w:rPr>
                <w:lang w:val="vi-VN"/>
              </w:rPr>
              <w:t>hiệu của bạn. Các giá trị thương hiệu hoặc bản chất thương hiệu mà</w:t>
            </w:r>
            <w:r>
              <w:rPr>
                <w:lang w:val="vi-VN"/>
              </w:rPr>
              <w:t xml:space="preserve"> </w:t>
            </w:r>
            <w:r w:rsidRPr="00BB447D">
              <w:rPr>
                <w:lang w:val="vi-VN"/>
              </w:rPr>
              <w:t>bạn muốn truyền đạt là gì? (ví dụ: giá cả, sự thuận tiện hoặc chất lượng</w:t>
            </w:r>
            <w:r>
              <w:rPr>
                <w:lang w:val="vi-VN"/>
              </w:rPr>
              <w:t xml:space="preserve"> </w:t>
            </w:r>
            <w:r w:rsidRPr="00BB447D">
              <w:rPr>
                <w:lang w:val="vi-VN"/>
              </w:rPr>
              <w:t>dựa trên).</w:t>
            </w:r>
          </w:p>
          <w:p w14:paraId="035E4429" w14:textId="77777777" w:rsidR="00BB447D" w:rsidRPr="00BB447D" w:rsidRDefault="00BB447D" w:rsidP="00BB447D">
            <w:pPr>
              <w:rPr>
                <w:lang w:val="vi-VN"/>
              </w:rPr>
            </w:pPr>
            <w:r w:rsidRPr="00BB447D">
              <w:rPr>
                <w:lang w:val="vi-VN"/>
              </w:rPr>
              <w:t>Tính cách của thương hiệu bạn muốn truyền tải là gì?</w:t>
            </w:r>
          </w:p>
          <w:p w14:paraId="117DCA14" w14:textId="52698879" w:rsidR="00BB447D" w:rsidRPr="00BB447D" w:rsidRDefault="00BB447D" w:rsidP="00BB447D">
            <w:pPr>
              <w:rPr>
                <w:lang w:val="vi-VN"/>
              </w:rPr>
            </w:pPr>
            <w:r w:rsidRPr="00BB447D">
              <w:rPr>
                <w:lang w:val="vi-VN"/>
              </w:rPr>
              <w:t>Làm thế nào bạn sẽ đạt được điều này bằng cách sử dụng Story-telling?</w:t>
            </w:r>
          </w:p>
        </w:tc>
      </w:tr>
      <w:tr w:rsidR="00BB447D" w14:paraId="4AFB13DC" w14:textId="77777777" w:rsidTr="00BB447D">
        <w:trPr>
          <w:trHeight w:val="31"/>
        </w:trPr>
        <w:tc>
          <w:tcPr>
            <w:tcW w:w="2340" w:type="dxa"/>
          </w:tcPr>
          <w:p w14:paraId="287246B0" w14:textId="77777777" w:rsidR="00BB447D" w:rsidRPr="00BB447D" w:rsidRDefault="00BB447D" w:rsidP="00BB447D">
            <w:pPr>
              <w:rPr>
                <w:lang w:val="vi-VN"/>
              </w:rPr>
            </w:pPr>
            <w:r w:rsidRPr="00BB447D">
              <w:rPr>
                <w:lang w:val="vi-VN"/>
              </w:rPr>
              <w:t>Tone of Voice của</w:t>
            </w:r>
          </w:p>
          <w:p w14:paraId="7DD85D32" w14:textId="430E8CF4" w:rsidR="00BB447D" w:rsidRPr="00BB447D" w:rsidRDefault="00BB447D" w:rsidP="00BB447D">
            <w:pPr>
              <w:rPr>
                <w:lang w:val="vi-VN"/>
              </w:rPr>
            </w:pPr>
            <w:r w:rsidRPr="00BB447D">
              <w:rPr>
                <w:lang w:val="vi-VN"/>
              </w:rPr>
              <w:t>thương hiệu</w:t>
            </w:r>
          </w:p>
        </w:tc>
        <w:tc>
          <w:tcPr>
            <w:tcW w:w="9090" w:type="dxa"/>
          </w:tcPr>
          <w:p w14:paraId="16761472" w14:textId="2A7E8743" w:rsidR="00BB447D" w:rsidRPr="00BB447D" w:rsidRDefault="00BB447D" w:rsidP="00BB447D">
            <w:pPr>
              <w:rPr>
                <w:lang w:val="vi-VN"/>
              </w:rPr>
            </w:pPr>
            <w:r w:rsidRPr="00BB447D">
              <w:rPr>
                <w:lang w:val="vi-VN"/>
              </w:rPr>
              <w:t>Brand voice (Tạm dịch: Tông giọng thương hiệu) đồng nhất và rõ</w:t>
            </w:r>
            <w:r>
              <w:rPr>
                <w:lang w:val="vi-VN"/>
              </w:rPr>
              <w:t xml:space="preserve"> </w:t>
            </w:r>
            <w:r w:rsidRPr="00BB447D">
              <w:rPr>
                <w:lang w:val="vi-VN"/>
              </w:rPr>
              <w:t>ràng sẽ khiến bạn trở nên khác biệt, có chỗ đứng riêng so với đối thủ.</w:t>
            </w:r>
          </w:p>
        </w:tc>
      </w:tr>
      <w:tr w:rsidR="00BB447D" w14:paraId="2F2677B9" w14:textId="77777777" w:rsidTr="00BB447D">
        <w:trPr>
          <w:trHeight w:val="31"/>
        </w:trPr>
        <w:tc>
          <w:tcPr>
            <w:tcW w:w="2340" w:type="dxa"/>
          </w:tcPr>
          <w:p w14:paraId="71153087" w14:textId="77777777" w:rsidR="00BB447D" w:rsidRPr="00BB447D" w:rsidRDefault="00BB447D" w:rsidP="00BB447D">
            <w:pPr>
              <w:rPr>
                <w:lang w:val="vi-VN"/>
              </w:rPr>
            </w:pPr>
            <w:r w:rsidRPr="00BB447D">
              <w:rPr>
                <w:lang w:val="vi-VN"/>
              </w:rPr>
              <w:t>Đề xuất về giá trị duy</w:t>
            </w:r>
          </w:p>
          <w:p w14:paraId="39648FFC" w14:textId="54F3A21A" w:rsidR="00BB447D" w:rsidRPr="00BB447D" w:rsidRDefault="00BB447D" w:rsidP="00BB447D">
            <w:pPr>
              <w:rPr>
                <w:lang w:val="vi-VN"/>
              </w:rPr>
            </w:pPr>
            <w:r w:rsidRPr="00BB447D">
              <w:rPr>
                <w:lang w:val="vi-VN"/>
              </w:rPr>
              <w:t>nhất</w:t>
            </w:r>
          </w:p>
        </w:tc>
        <w:tc>
          <w:tcPr>
            <w:tcW w:w="9090" w:type="dxa"/>
          </w:tcPr>
          <w:p w14:paraId="1D35AC7A" w14:textId="08326A5C" w:rsidR="00BB447D" w:rsidRPr="00BB447D" w:rsidRDefault="00BB447D" w:rsidP="00BB447D">
            <w:pPr>
              <w:rPr>
                <w:lang w:val="vi-VN"/>
              </w:rPr>
            </w:pPr>
            <w:r w:rsidRPr="00BB447D">
              <w:rPr>
                <w:lang w:val="vi-VN"/>
              </w:rPr>
              <w:t>Đề xuất về giá trị duy</w:t>
            </w:r>
            <w:r>
              <w:rPr>
                <w:lang w:val="vi-VN"/>
              </w:rPr>
              <w:t xml:space="preserve"> </w:t>
            </w:r>
            <w:r w:rsidRPr="00BB447D">
              <w:rPr>
                <w:lang w:val="vi-VN"/>
              </w:rPr>
              <w:t>nhất</w:t>
            </w:r>
            <w:r>
              <w:rPr>
                <w:lang w:val="vi-VN"/>
              </w:rPr>
              <w:t xml:space="preserve"> ( được tham gia event, ưu đãi riêng,vvv )</w:t>
            </w:r>
          </w:p>
        </w:tc>
      </w:tr>
      <w:tr w:rsidR="00BB447D" w14:paraId="3067CE28" w14:textId="77777777" w:rsidTr="00BB447D">
        <w:trPr>
          <w:trHeight w:val="31"/>
        </w:trPr>
        <w:tc>
          <w:tcPr>
            <w:tcW w:w="2340" w:type="dxa"/>
          </w:tcPr>
          <w:p w14:paraId="12552BF7" w14:textId="67199EBC" w:rsidR="00BB447D" w:rsidRPr="00BB447D" w:rsidRDefault="009B3818" w:rsidP="00900302">
            <w:pPr>
              <w:rPr>
                <w:lang w:val="vi-VN"/>
              </w:rPr>
            </w:pPr>
            <w:r w:rsidRPr="009B3818">
              <w:rPr>
                <w:lang w:val="vi-VN"/>
              </w:rPr>
              <w:t>Giá trị trực tuyến</w:t>
            </w:r>
          </w:p>
        </w:tc>
        <w:tc>
          <w:tcPr>
            <w:tcW w:w="9090" w:type="dxa"/>
          </w:tcPr>
          <w:p w14:paraId="71CBBEE8" w14:textId="06DAF3CA" w:rsidR="00BB447D" w:rsidRPr="00BB447D" w:rsidRDefault="009B3818" w:rsidP="009B3818">
            <w:pPr>
              <w:rPr>
                <w:lang w:val="vi-VN"/>
              </w:rPr>
            </w:pPr>
            <w:r w:rsidRPr="009B3818">
              <w:rPr>
                <w:lang w:val="vi-VN"/>
              </w:rPr>
              <w:t>Lợi ích cụ thể của việc tương tác và mua hàng online so với các kênh</w:t>
            </w:r>
            <w:r>
              <w:rPr>
                <w:lang w:val="vi-VN"/>
              </w:rPr>
              <w:t xml:space="preserve"> </w:t>
            </w:r>
            <w:r w:rsidRPr="009B3818">
              <w:rPr>
                <w:lang w:val="vi-VN"/>
              </w:rPr>
              <w:t>của đối thủ</w:t>
            </w:r>
          </w:p>
        </w:tc>
      </w:tr>
      <w:tr w:rsidR="00BB447D" w14:paraId="11CE58E1" w14:textId="77777777" w:rsidTr="00BB447D">
        <w:trPr>
          <w:trHeight w:val="31"/>
        </w:trPr>
        <w:tc>
          <w:tcPr>
            <w:tcW w:w="2340" w:type="dxa"/>
          </w:tcPr>
          <w:p w14:paraId="2CE7837E" w14:textId="2A03EBB5" w:rsidR="00BB447D" w:rsidRPr="00BB447D" w:rsidRDefault="009B3818" w:rsidP="00900302">
            <w:pPr>
              <w:rPr>
                <w:lang w:val="vi-VN"/>
              </w:rPr>
            </w:pPr>
            <w:r w:rsidRPr="009B3818">
              <w:rPr>
                <w:lang w:val="vi-VN"/>
              </w:rPr>
              <w:t>Tài sản Content</w:t>
            </w:r>
          </w:p>
        </w:tc>
        <w:tc>
          <w:tcPr>
            <w:tcW w:w="9090" w:type="dxa"/>
          </w:tcPr>
          <w:p w14:paraId="107D6D46" w14:textId="77777777" w:rsidR="00BB447D" w:rsidRDefault="009B3818" w:rsidP="00900302">
            <w:pPr>
              <w:rPr>
                <w:lang w:val="vi-VN"/>
              </w:rPr>
            </w:pPr>
            <w:r w:rsidRPr="009B3818">
              <w:rPr>
                <w:lang w:val="vi-VN"/>
              </w:rPr>
              <w:t>List những content chính</w:t>
            </w:r>
          </w:p>
          <w:p w14:paraId="1BF60543" w14:textId="77777777" w:rsidR="009B3818" w:rsidRDefault="009B3818" w:rsidP="009B3818">
            <w:pPr>
              <w:pStyle w:val="ListParagraph"/>
              <w:numPr>
                <w:ilvl w:val="0"/>
                <w:numId w:val="116"/>
              </w:numPr>
              <w:rPr>
                <w:lang w:val="vi-VN"/>
              </w:rPr>
            </w:pPr>
            <w:r>
              <w:rPr>
                <w:lang w:val="vi-VN"/>
              </w:rPr>
              <w:t>Content 1</w:t>
            </w:r>
          </w:p>
          <w:p w14:paraId="6B76E787" w14:textId="77777777" w:rsidR="009B3818" w:rsidRDefault="009B3818" w:rsidP="009B3818">
            <w:pPr>
              <w:pStyle w:val="ListParagraph"/>
              <w:numPr>
                <w:ilvl w:val="0"/>
                <w:numId w:val="116"/>
              </w:numPr>
              <w:rPr>
                <w:lang w:val="vi-VN"/>
              </w:rPr>
            </w:pPr>
            <w:r>
              <w:rPr>
                <w:lang w:val="vi-VN"/>
              </w:rPr>
              <w:t>Content 2</w:t>
            </w:r>
          </w:p>
          <w:p w14:paraId="195CA262" w14:textId="46B6E105" w:rsidR="009B3818" w:rsidRPr="009B3818" w:rsidRDefault="009B3818" w:rsidP="009B3818">
            <w:pPr>
              <w:pStyle w:val="ListParagraph"/>
              <w:numPr>
                <w:ilvl w:val="0"/>
                <w:numId w:val="116"/>
              </w:numPr>
              <w:rPr>
                <w:lang w:val="vi-VN"/>
              </w:rPr>
            </w:pPr>
            <w:r>
              <w:rPr>
                <w:lang w:val="vi-VN"/>
              </w:rPr>
              <w:t>Content 3</w:t>
            </w:r>
          </w:p>
        </w:tc>
      </w:tr>
      <w:tr w:rsidR="00BB447D" w14:paraId="59D1BB03" w14:textId="77777777" w:rsidTr="00BB447D">
        <w:trPr>
          <w:trHeight w:val="31"/>
        </w:trPr>
        <w:tc>
          <w:tcPr>
            <w:tcW w:w="2340" w:type="dxa"/>
          </w:tcPr>
          <w:p w14:paraId="619598EF" w14:textId="5E4B02DF" w:rsidR="00BB447D" w:rsidRPr="00BB447D" w:rsidRDefault="009B3818" w:rsidP="00900302">
            <w:pPr>
              <w:rPr>
                <w:lang w:val="vi-VN"/>
              </w:rPr>
            </w:pPr>
            <w:r w:rsidRPr="009B3818">
              <w:rPr>
                <w:lang w:val="vi-VN"/>
              </w:rPr>
              <w:t>Lý do để click?</w:t>
            </w:r>
          </w:p>
        </w:tc>
        <w:tc>
          <w:tcPr>
            <w:tcW w:w="9090" w:type="dxa"/>
          </w:tcPr>
          <w:p w14:paraId="10E320E6" w14:textId="18057FF1" w:rsidR="009B3818" w:rsidRPr="009B3818" w:rsidRDefault="009B3818" w:rsidP="009B3818">
            <w:pPr>
              <w:rPr>
                <w:lang w:val="vi-VN"/>
              </w:rPr>
            </w:pPr>
            <w:r w:rsidRPr="009B3818">
              <w:rPr>
                <w:lang w:val="vi-VN"/>
              </w:rPr>
              <w:t>Ví dụ trong màn hình hiển thị hoặc PPC ads. Hook là gì?</w:t>
            </w:r>
          </w:p>
          <w:p w14:paraId="343469F5" w14:textId="68CF0C19" w:rsidR="00BB447D" w:rsidRPr="00BB447D" w:rsidRDefault="009B3818" w:rsidP="009B3818">
            <w:pPr>
              <w:rPr>
                <w:lang w:val="vi-VN"/>
              </w:rPr>
            </w:pPr>
            <w:r w:rsidRPr="009B3818">
              <w:rPr>
                <w:lang w:val="vi-VN"/>
              </w:rPr>
              <w:t>Bao gồm các key thông điệp và CTA cho online và offline để điều hướng</w:t>
            </w:r>
            <w:r>
              <w:rPr>
                <w:lang w:val="vi-VN"/>
              </w:rPr>
              <w:t xml:space="preserve"> </w:t>
            </w:r>
            <w:r w:rsidRPr="009B3818">
              <w:rPr>
                <w:lang w:val="vi-VN"/>
              </w:rPr>
              <w:t>về trang đích.</w:t>
            </w:r>
          </w:p>
        </w:tc>
      </w:tr>
      <w:tr w:rsidR="00BB447D" w14:paraId="4BDF55EC" w14:textId="77777777" w:rsidTr="00BB447D">
        <w:trPr>
          <w:trHeight w:val="31"/>
        </w:trPr>
        <w:tc>
          <w:tcPr>
            <w:tcW w:w="2340" w:type="dxa"/>
          </w:tcPr>
          <w:p w14:paraId="19FE779C" w14:textId="0B90E758" w:rsidR="00BB447D" w:rsidRPr="00BB447D" w:rsidRDefault="009B3818" w:rsidP="00900302">
            <w:pPr>
              <w:rPr>
                <w:lang w:val="vi-VN"/>
              </w:rPr>
            </w:pPr>
            <w:r w:rsidRPr="009B3818">
              <w:rPr>
                <w:lang w:val="vi-VN"/>
              </w:rPr>
              <w:t>Lý do để không</w:t>
            </w:r>
            <w:r>
              <w:rPr>
                <w:lang w:val="vi-VN"/>
              </w:rPr>
              <w:t xml:space="preserve"> </w:t>
            </w:r>
            <w:r w:rsidRPr="009B3818">
              <w:rPr>
                <w:lang w:val="vi-VN"/>
              </w:rPr>
              <w:t>click?</w:t>
            </w:r>
          </w:p>
        </w:tc>
        <w:tc>
          <w:tcPr>
            <w:tcW w:w="9090" w:type="dxa"/>
          </w:tcPr>
          <w:p w14:paraId="2D5FFAA8" w14:textId="1D5165E3" w:rsidR="009B3818" w:rsidRPr="009B3818" w:rsidRDefault="009B3818" w:rsidP="009B3818">
            <w:pPr>
              <w:rPr>
                <w:lang w:val="vi-VN"/>
              </w:rPr>
            </w:pPr>
            <w:r w:rsidRPr="009B3818">
              <w:rPr>
                <w:lang w:val="vi-VN"/>
              </w:rPr>
              <w:t>Tại sao khách hàng không nghĩ rằng thông điệp có liên quan đến mình?</w:t>
            </w:r>
          </w:p>
          <w:p w14:paraId="5E004837" w14:textId="561FCEE7" w:rsidR="00BB447D" w:rsidRPr="00BB447D" w:rsidRDefault="009B3818" w:rsidP="009B3818">
            <w:pPr>
              <w:rPr>
                <w:lang w:val="vi-VN"/>
              </w:rPr>
            </w:pPr>
            <w:r w:rsidRPr="009B3818">
              <w:rPr>
                <w:lang w:val="vi-VN"/>
              </w:rPr>
              <w:t>Xác định những rào cản khiến KH không click?</w:t>
            </w:r>
          </w:p>
        </w:tc>
      </w:tr>
      <w:tr w:rsidR="00BB447D" w14:paraId="050DB882" w14:textId="77777777" w:rsidTr="00BB447D">
        <w:trPr>
          <w:trHeight w:val="31"/>
        </w:trPr>
        <w:tc>
          <w:tcPr>
            <w:tcW w:w="2340" w:type="dxa"/>
          </w:tcPr>
          <w:p w14:paraId="05157D34" w14:textId="426631AE" w:rsidR="00BB447D" w:rsidRPr="00BB447D" w:rsidRDefault="009B3818" w:rsidP="00900302">
            <w:pPr>
              <w:rPr>
                <w:lang w:val="vi-VN"/>
              </w:rPr>
            </w:pPr>
            <w:r w:rsidRPr="009B3818">
              <w:rPr>
                <w:lang w:val="vi-VN"/>
              </w:rPr>
              <w:t>Sự tín nghiệm</w:t>
            </w:r>
          </w:p>
        </w:tc>
        <w:tc>
          <w:tcPr>
            <w:tcW w:w="9090" w:type="dxa"/>
          </w:tcPr>
          <w:p w14:paraId="3A49AD7C" w14:textId="67D5DAEA" w:rsidR="009B3818" w:rsidRPr="009B3818" w:rsidRDefault="009B3818" w:rsidP="009B3818">
            <w:pPr>
              <w:rPr>
                <w:lang w:val="vi-VN"/>
              </w:rPr>
            </w:pPr>
            <w:r w:rsidRPr="009B3818">
              <w:rPr>
                <w:lang w:val="vi-VN"/>
              </w:rPr>
              <w:t>Làm sao để chứng minh những lời bạn nói về thương hiệu SP/DV là</w:t>
            </w:r>
            <w:r>
              <w:rPr>
                <w:lang w:val="vi-VN"/>
              </w:rPr>
              <w:t xml:space="preserve"> </w:t>
            </w:r>
            <w:r w:rsidRPr="009B3818">
              <w:rPr>
                <w:lang w:val="vi-VN"/>
              </w:rPr>
              <w:t>chính xác?</w:t>
            </w:r>
          </w:p>
          <w:p w14:paraId="51F026CF" w14:textId="37914963" w:rsidR="00BB447D" w:rsidRPr="00BB447D" w:rsidRDefault="009B3818" w:rsidP="009B3818">
            <w:pPr>
              <w:rPr>
                <w:lang w:val="vi-VN"/>
              </w:rPr>
            </w:pPr>
            <w:r w:rsidRPr="009B3818">
              <w:rPr>
                <w:lang w:val="vi-VN"/>
              </w:rPr>
              <w:t>Yếu tố nào là đáng tin cậy để có thể dùng trong giao tiếp với KH</w:t>
            </w:r>
          </w:p>
        </w:tc>
      </w:tr>
    </w:tbl>
    <w:p w14:paraId="428CFA91" w14:textId="26ED704A" w:rsidR="009B3818" w:rsidRDefault="009B3818" w:rsidP="00900302">
      <w:pPr>
        <w:rPr>
          <w:lang w:val="vi-VN"/>
        </w:rPr>
      </w:pPr>
    </w:p>
    <w:p w14:paraId="7DF98080" w14:textId="77777777" w:rsidR="009B3818" w:rsidRDefault="009B3818">
      <w:pPr>
        <w:rPr>
          <w:lang w:val="vi-VN"/>
        </w:rPr>
      </w:pPr>
      <w:r>
        <w:rPr>
          <w:lang w:val="vi-VN"/>
        </w:rPr>
        <w:br w:type="page"/>
      </w:r>
    </w:p>
    <w:tbl>
      <w:tblPr>
        <w:tblStyle w:val="TableGrid"/>
        <w:tblW w:w="11520" w:type="dxa"/>
        <w:tblInd w:w="-1175" w:type="dxa"/>
        <w:tblLook w:val="04A0" w:firstRow="1" w:lastRow="0" w:firstColumn="1" w:lastColumn="0" w:noHBand="0" w:noVBand="1"/>
      </w:tblPr>
      <w:tblGrid>
        <w:gridCol w:w="4590"/>
        <w:gridCol w:w="6930"/>
      </w:tblGrid>
      <w:tr w:rsidR="009B3818" w14:paraId="2C6817E9" w14:textId="77777777" w:rsidTr="009B3818">
        <w:tc>
          <w:tcPr>
            <w:tcW w:w="11520" w:type="dxa"/>
            <w:gridSpan w:val="2"/>
          </w:tcPr>
          <w:p w14:paraId="465B01FD" w14:textId="3F34704A" w:rsidR="009B3818" w:rsidRDefault="009B3818" w:rsidP="00900302">
            <w:pPr>
              <w:rPr>
                <w:lang w:val="vi-VN"/>
              </w:rPr>
            </w:pPr>
            <w:r w:rsidRPr="009B3818">
              <w:rPr>
                <w:lang w:val="vi-VN"/>
              </w:rPr>
              <w:lastRenderedPageBreak/>
              <w:t>MEDIA PLAN / SCHEDULE / TIMELINE</w:t>
            </w:r>
          </w:p>
        </w:tc>
      </w:tr>
      <w:tr w:rsidR="009B3818" w14:paraId="28DBF4F2" w14:textId="77777777" w:rsidTr="009B3818">
        <w:trPr>
          <w:trHeight w:val="173"/>
        </w:trPr>
        <w:tc>
          <w:tcPr>
            <w:tcW w:w="4590" w:type="dxa"/>
            <w:vMerge w:val="restart"/>
          </w:tcPr>
          <w:p w14:paraId="4ED87FA8" w14:textId="3847B062" w:rsidR="009B3818" w:rsidRPr="009B3818" w:rsidRDefault="009B3818" w:rsidP="009B3818">
            <w:pPr>
              <w:rPr>
                <w:lang w:val="vi-VN"/>
              </w:rPr>
            </w:pPr>
            <w:r w:rsidRPr="009B3818">
              <w:rPr>
                <w:lang w:val="vi-VN"/>
              </w:rPr>
              <w:t>Truyền thông tích hợp</w:t>
            </w:r>
            <w:r>
              <w:rPr>
                <w:lang w:val="vi-VN"/>
              </w:rPr>
              <w:t xml:space="preserve"> </w:t>
            </w:r>
            <w:r w:rsidRPr="009B3818">
              <w:rPr>
                <w:lang w:val="vi-VN"/>
              </w:rPr>
              <w:t>và làn sóng chiến dịch</w:t>
            </w:r>
          </w:p>
        </w:tc>
        <w:tc>
          <w:tcPr>
            <w:tcW w:w="6930" w:type="dxa"/>
          </w:tcPr>
          <w:p w14:paraId="7F2E5F90" w14:textId="77777777" w:rsidR="009B3818" w:rsidRPr="009B3818" w:rsidRDefault="009B3818" w:rsidP="009B3818">
            <w:pPr>
              <w:rPr>
                <w:lang w:val="vi-VN"/>
              </w:rPr>
            </w:pPr>
            <w:r w:rsidRPr="009B3818">
              <w:rPr>
                <w:lang w:val="vi-VN"/>
              </w:rPr>
              <w:t>Mặc dù chiến dịch thường sẽ sử dụng một ưu đãi cố định có sẵn trong</w:t>
            </w:r>
          </w:p>
          <w:p w14:paraId="3115132C" w14:textId="77777777" w:rsidR="009B3818" w:rsidRPr="009B3818" w:rsidRDefault="009B3818" w:rsidP="009B3818">
            <w:pPr>
              <w:rPr>
                <w:lang w:val="vi-VN"/>
              </w:rPr>
            </w:pPr>
            <w:r w:rsidRPr="009B3818">
              <w:rPr>
                <w:lang w:val="vi-VN"/>
              </w:rPr>
              <w:t>một khoảng thời gian, chiến dịch sẽ hiệu quả nhất nếu các yếu tố của</w:t>
            </w:r>
          </w:p>
          <w:p w14:paraId="108D3C34" w14:textId="77777777" w:rsidR="009B3818" w:rsidRPr="009B3818" w:rsidRDefault="009B3818" w:rsidP="009B3818">
            <w:pPr>
              <w:rPr>
                <w:lang w:val="vi-VN"/>
              </w:rPr>
            </w:pPr>
            <w:r w:rsidRPr="009B3818">
              <w:rPr>
                <w:lang w:val="vi-VN"/>
              </w:rPr>
              <w:t>chiến dịch như nội dung được làm mới trong chiến dịch:</w:t>
            </w:r>
          </w:p>
          <w:p w14:paraId="154B59BB" w14:textId="77777777" w:rsidR="009B3818" w:rsidRPr="009B3818" w:rsidRDefault="009B3818" w:rsidP="009B3818">
            <w:pPr>
              <w:rPr>
                <w:lang w:val="vi-VN"/>
              </w:rPr>
            </w:pPr>
            <w:r w:rsidRPr="009B3818">
              <w:rPr>
                <w:rFonts w:ascii="Segoe UI Symbol" w:hAnsi="Segoe UI Symbol" w:cs="Segoe UI Symbol"/>
                <w:lang w:val="vi-VN"/>
              </w:rPr>
              <w:t>❑</w:t>
            </w:r>
            <w:r w:rsidRPr="009B3818">
              <w:rPr>
                <w:lang w:val="vi-VN"/>
              </w:rPr>
              <w:t xml:space="preserve"> Truyền thông lặp đi lặp lại:Trong một kênh duy nhất như TV</w:t>
            </w:r>
          </w:p>
          <w:p w14:paraId="06BE0F50" w14:textId="77777777" w:rsidR="009B3818" w:rsidRPr="009B3818" w:rsidRDefault="009B3818" w:rsidP="009B3818">
            <w:pPr>
              <w:rPr>
                <w:lang w:val="vi-VN"/>
              </w:rPr>
            </w:pPr>
            <w:r w:rsidRPr="009B3818">
              <w:rPr>
                <w:lang w:val="vi-VN"/>
              </w:rPr>
              <w:t>hoặc quảng cáo trực tuyến cần được tối đa hóa với tần suất 4.</w:t>
            </w:r>
          </w:p>
          <w:p w14:paraId="445E2244" w14:textId="77777777" w:rsidR="009B3818" w:rsidRPr="009B3818" w:rsidRDefault="009B3818" w:rsidP="009B3818">
            <w:pPr>
              <w:rPr>
                <w:lang w:val="vi-VN"/>
              </w:rPr>
            </w:pPr>
            <w:r w:rsidRPr="009B3818">
              <w:rPr>
                <w:lang w:val="vi-VN"/>
              </w:rPr>
              <w:t>Vì vậy, việc lập kế hoạch cần được giới hạn ở mức 4 nếu có</w:t>
            </w:r>
          </w:p>
          <w:p w14:paraId="6A555900" w14:textId="77777777" w:rsidR="009B3818" w:rsidRPr="009B3818" w:rsidRDefault="009B3818" w:rsidP="009B3818">
            <w:pPr>
              <w:rPr>
                <w:lang w:val="vi-VN"/>
              </w:rPr>
            </w:pPr>
            <w:r w:rsidRPr="009B3818">
              <w:rPr>
                <w:lang w:val="vi-VN"/>
              </w:rPr>
              <w:t>thể..</w:t>
            </w:r>
          </w:p>
          <w:p w14:paraId="67444E15" w14:textId="77777777" w:rsidR="009B3818" w:rsidRPr="009B3818" w:rsidRDefault="009B3818" w:rsidP="009B3818">
            <w:pPr>
              <w:rPr>
                <w:lang w:val="vi-VN"/>
              </w:rPr>
            </w:pPr>
            <w:r w:rsidRPr="009B3818">
              <w:rPr>
                <w:rFonts w:ascii="Segoe UI Symbol" w:hAnsi="Segoe UI Symbol" w:cs="Segoe UI Symbol"/>
                <w:lang w:val="vi-VN"/>
              </w:rPr>
              <w:t>❑</w:t>
            </w:r>
            <w:r w:rsidRPr="009B3818">
              <w:rPr>
                <w:lang w:val="vi-VN"/>
              </w:rPr>
              <w:t xml:space="preserve"> Truyền thông thông qua các điểm khác nhau.</w:t>
            </w:r>
          </w:p>
          <w:p w14:paraId="427469D9" w14:textId="77777777" w:rsidR="009B3818" w:rsidRPr="009B3818" w:rsidRDefault="009B3818" w:rsidP="009B3818">
            <w:pPr>
              <w:rPr>
                <w:lang w:val="vi-VN"/>
              </w:rPr>
            </w:pPr>
            <w:r w:rsidRPr="009B3818">
              <w:rPr>
                <w:rFonts w:ascii="Segoe UI Symbol" w:hAnsi="Segoe UI Symbol" w:cs="Segoe UI Symbol"/>
                <w:lang w:val="vi-VN"/>
              </w:rPr>
              <w:t>❑</w:t>
            </w:r>
            <w:r w:rsidRPr="009B3818">
              <w:rPr>
                <w:lang w:val="vi-VN"/>
              </w:rPr>
              <w:t xml:space="preserve"> Động lực chiến dịch: Được duy trì thông qua nội dung hoặc</w:t>
            </w:r>
          </w:p>
          <w:p w14:paraId="070D8B18" w14:textId="77777777" w:rsidR="009B3818" w:rsidRPr="009B3818" w:rsidRDefault="009B3818" w:rsidP="009B3818">
            <w:pPr>
              <w:rPr>
                <w:lang w:val="vi-VN"/>
              </w:rPr>
            </w:pPr>
            <w:r w:rsidRPr="009B3818">
              <w:rPr>
                <w:lang w:val="vi-VN"/>
              </w:rPr>
              <w:t>ưu đãi kích thích hành vi mua hàng. Chiến dịch được duy trì</w:t>
            </w:r>
          </w:p>
          <w:p w14:paraId="2D9DC25B" w14:textId="77777777" w:rsidR="009B3818" w:rsidRPr="009B3818" w:rsidRDefault="009B3818" w:rsidP="009B3818">
            <w:pPr>
              <w:rPr>
                <w:lang w:val="vi-VN"/>
              </w:rPr>
            </w:pPr>
            <w:r w:rsidRPr="009B3818">
              <w:rPr>
                <w:lang w:val="vi-VN"/>
              </w:rPr>
              <w:t>thông qua các ưu đãi, nội dung hoặc quảng cáo phụ khác nhau</w:t>
            </w:r>
          </w:p>
          <w:p w14:paraId="1835DE19" w14:textId="77777777" w:rsidR="009B3818" w:rsidRPr="009B3818" w:rsidRDefault="009B3818" w:rsidP="009B3818">
            <w:pPr>
              <w:rPr>
                <w:lang w:val="vi-VN"/>
              </w:rPr>
            </w:pPr>
            <w:r w:rsidRPr="009B3818">
              <w:rPr>
                <w:lang w:val="vi-VN"/>
              </w:rPr>
              <w:t>theo chiến dịch và thông điệp thương hiệu</w:t>
            </w:r>
          </w:p>
          <w:p w14:paraId="65963208" w14:textId="77777777" w:rsidR="009B3818" w:rsidRPr="009B3818" w:rsidRDefault="009B3818" w:rsidP="009B3818">
            <w:pPr>
              <w:rPr>
                <w:lang w:val="vi-VN"/>
              </w:rPr>
            </w:pPr>
            <w:r w:rsidRPr="009B3818">
              <w:rPr>
                <w:rFonts w:ascii="Segoe UI Symbol" w:hAnsi="Segoe UI Symbol" w:cs="Segoe UI Symbol"/>
                <w:lang w:val="vi-VN"/>
              </w:rPr>
              <w:t>❑</w:t>
            </w:r>
            <w:r w:rsidRPr="009B3818">
              <w:rPr>
                <w:lang w:val="vi-VN"/>
              </w:rPr>
              <w:t xml:space="preserve"> Viral content: Những người khác nhau sẽ tham gia và chia sẻ</w:t>
            </w:r>
          </w:p>
          <w:p w14:paraId="4E0A4BA6" w14:textId="77777777" w:rsidR="009B3818" w:rsidRPr="009B3818" w:rsidRDefault="009B3818" w:rsidP="009B3818">
            <w:pPr>
              <w:rPr>
                <w:lang w:val="vi-VN"/>
              </w:rPr>
            </w:pPr>
            <w:r w:rsidRPr="009B3818">
              <w:rPr>
                <w:lang w:val="vi-VN"/>
              </w:rPr>
              <w:t>nội dung hoặc sáng tạo khác nhau. Vì vậy hãy xem xét các tài</w:t>
            </w:r>
          </w:p>
          <w:p w14:paraId="7C050AF9" w14:textId="77777777" w:rsidR="009B3818" w:rsidRPr="009B3818" w:rsidRDefault="009B3818" w:rsidP="009B3818">
            <w:pPr>
              <w:rPr>
                <w:lang w:val="vi-VN"/>
              </w:rPr>
            </w:pPr>
            <w:r w:rsidRPr="009B3818">
              <w:rPr>
                <w:lang w:val="vi-VN"/>
              </w:rPr>
              <w:t>sản nội dung khác nhau mà bạn có thể chia sẻ, ví dụ: video lan</w:t>
            </w:r>
          </w:p>
          <w:p w14:paraId="64123083" w14:textId="6882F355" w:rsidR="009B3818" w:rsidRPr="009B3818" w:rsidRDefault="009B3818" w:rsidP="009B3818">
            <w:pPr>
              <w:rPr>
                <w:lang w:val="vi-VN"/>
              </w:rPr>
            </w:pPr>
            <w:r w:rsidRPr="009B3818">
              <w:rPr>
                <w:lang w:val="vi-VN"/>
              </w:rPr>
              <w:t>truyền, infographics, công cụ tương tác.</w:t>
            </w:r>
          </w:p>
        </w:tc>
      </w:tr>
      <w:tr w:rsidR="009B3818" w14:paraId="48EC8E80" w14:textId="77777777" w:rsidTr="009B3818">
        <w:trPr>
          <w:trHeight w:val="172"/>
        </w:trPr>
        <w:tc>
          <w:tcPr>
            <w:tcW w:w="4590" w:type="dxa"/>
            <w:vMerge/>
          </w:tcPr>
          <w:p w14:paraId="3D196CCF" w14:textId="77777777" w:rsidR="009B3818" w:rsidRPr="009B3818" w:rsidRDefault="009B3818" w:rsidP="00900302">
            <w:pPr>
              <w:rPr>
                <w:lang w:val="vi-VN"/>
              </w:rPr>
            </w:pPr>
          </w:p>
        </w:tc>
        <w:tc>
          <w:tcPr>
            <w:tcW w:w="6930" w:type="dxa"/>
          </w:tcPr>
          <w:p w14:paraId="7F9DB28B" w14:textId="77777777" w:rsidR="009B3818" w:rsidRPr="009B3818" w:rsidRDefault="009B3818" w:rsidP="009B3818">
            <w:pPr>
              <w:rPr>
                <w:lang w:val="vi-VN"/>
              </w:rPr>
            </w:pPr>
            <w:r w:rsidRPr="009B3818">
              <w:rPr>
                <w:rFonts w:ascii="Segoe UI Symbol" w:hAnsi="Segoe UI Symbol" w:cs="Segoe UI Symbol"/>
                <w:lang w:val="vi-VN"/>
              </w:rPr>
              <w:t>❑</w:t>
            </w:r>
            <w:r w:rsidRPr="009B3818">
              <w:rPr>
                <w:lang w:val="vi-VN"/>
              </w:rPr>
              <w:t xml:space="preserve"> Cân bằng giữa việc nhận diện thương hiệu và thu về KH</w:t>
            </w:r>
          </w:p>
          <w:p w14:paraId="5FD783DE" w14:textId="77777777" w:rsidR="009B3818" w:rsidRPr="009B3818" w:rsidRDefault="009B3818" w:rsidP="009B3818">
            <w:pPr>
              <w:rPr>
                <w:lang w:val="vi-VN"/>
              </w:rPr>
            </w:pPr>
            <w:r w:rsidRPr="009B3818">
              <w:rPr>
                <w:lang w:val="vi-VN"/>
              </w:rPr>
              <w:t>trực tiếp:</w:t>
            </w:r>
          </w:p>
          <w:p w14:paraId="69EAC1C6" w14:textId="77777777" w:rsidR="009B3818" w:rsidRPr="009B3818" w:rsidRDefault="009B3818" w:rsidP="009B3818">
            <w:pPr>
              <w:rPr>
                <w:lang w:val="vi-VN"/>
              </w:rPr>
            </w:pPr>
            <w:r w:rsidRPr="009B3818">
              <w:rPr>
                <w:rFonts w:ascii="Segoe UI Symbol" w:hAnsi="Segoe UI Symbol" w:cs="Segoe UI Symbol"/>
                <w:lang w:val="vi-VN"/>
              </w:rPr>
              <w:t>❑</w:t>
            </w:r>
            <w:r w:rsidRPr="009B3818">
              <w:rPr>
                <w:lang w:val="vi-VN"/>
              </w:rPr>
              <w:t xml:space="preserve"> Nhận biết trước, thu về KH trưọc tiếp sau</w:t>
            </w:r>
          </w:p>
          <w:p w14:paraId="6E18B8DF" w14:textId="77777777" w:rsidR="009B3818" w:rsidRPr="009B3818" w:rsidRDefault="009B3818" w:rsidP="009B3818">
            <w:pPr>
              <w:rPr>
                <w:lang w:val="vi-VN"/>
              </w:rPr>
            </w:pPr>
            <w:r w:rsidRPr="009B3818">
              <w:rPr>
                <w:rFonts w:ascii="Segoe UI Symbol" w:hAnsi="Segoe UI Symbol" w:cs="Segoe UI Symbol"/>
                <w:lang w:val="vi-VN"/>
              </w:rPr>
              <w:t>❑</w:t>
            </w:r>
            <w:r w:rsidRPr="009B3818">
              <w:rPr>
                <w:lang w:val="vi-VN"/>
              </w:rPr>
              <w:t xml:space="preserve"> Drive offline media-to-digital response: Response from</w:t>
            </w:r>
          </w:p>
          <w:p w14:paraId="45792B16" w14:textId="77777777" w:rsidR="009B3818" w:rsidRPr="009B3818" w:rsidRDefault="009B3818" w:rsidP="009B3818">
            <w:pPr>
              <w:rPr>
                <w:lang w:val="vi-VN"/>
              </w:rPr>
            </w:pPr>
            <w:r w:rsidRPr="009B3818">
              <w:rPr>
                <w:lang w:val="vi-VN"/>
              </w:rPr>
              <w:t>offline media is driven to digital channels to encourage</w:t>
            </w:r>
          </w:p>
          <w:p w14:paraId="5476D05F" w14:textId="77777777" w:rsidR="009B3818" w:rsidRPr="009B3818" w:rsidRDefault="009B3818" w:rsidP="009B3818">
            <w:pPr>
              <w:rPr>
                <w:lang w:val="vi-VN"/>
              </w:rPr>
            </w:pPr>
            <w:r w:rsidRPr="009B3818">
              <w:rPr>
                <w:lang w:val="vi-VN"/>
              </w:rPr>
              <w:t>participation, sharing and where relevant lead capture.</w:t>
            </w:r>
          </w:p>
          <w:p w14:paraId="6D249D22" w14:textId="77777777" w:rsidR="009B3818" w:rsidRPr="009B3818" w:rsidRDefault="009B3818" w:rsidP="009B3818">
            <w:pPr>
              <w:rPr>
                <w:lang w:val="vi-VN"/>
              </w:rPr>
            </w:pPr>
            <w:r w:rsidRPr="009B3818">
              <w:rPr>
                <w:rFonts w:ascii="Segoe UI Symbol" w:hAnsi="Segoe UI Symbol" w:cs="Segoe UI Symbol"/>
                <w:lang w:val="vi-VN"/>
              </w:rPr>
              <w:t>❑</w:t>
            </w:r>
            <w:r w:rsidRPr="009B3818">
              <w:rPr>
                <w:lang w:val="vi-VN"/>
              </w:rPr>
              <w:t xml:space="preserve"> Thúc đẩy hành động trên online đến hành động offline: Ví</w:t>
            </w:r>
          </w:p>
          <w:p w14:paraId="30AD0C47" w14:textId="77777777" w:rsidR="009B3818" w:rsidRPr="009B3818" w:rsidRDefault="009B3818" w:rsidP="009B3818">
            <w:pPr>
              <w:rPr>
                <w:lang w:val="vi-VN"/>
              </w:rPr>
            </w:pPr>
            <w:r w:rsidRPr="009B3818">
              <w:rPr>
                <w:lang w:val="vi-VN"/>
              </w:rPr>
              <w:t>dụ từ xem trên quảng cáo để nhấc máy gọi đến nhờ được tư</w:t>
            </w:r>
          </w:p>
          <w:p w14:paraId="79BCBB0F" w14:textId="77777777" w:rsidR="009B3818" w:rsidRPr="009B3818" w:rsidRDefault="009B3818" w:rsidP="009B3818">
            <w:pPr>
              <w:rPr>
                <w:lang w:val="vi-VN"/>
              </w:rPr>
            </w:pPr>
            <w:r w:rsidRPr="009B3818">
              <w:rPr>
                <w:lang w:val="vi-VN"/>
              </w:rPr>
              <w:t>vấn hoặc mua hàng</w:t>
            </w:r>
          </w:p>
          <w:p w14:paraId="5861224A" w14:textId="77777777" w:rsidR="009B3818" w:rsidRPr="009B3818" w:rsidRDefault="009B3818" w:rsidP="009B3818">
            <w:pPr>
              <w:rPr>
                <w:lang w:val="vi-VN"/>
              </w:rPr>
            </w:pPr>
            <w:r w:rsidRPr="009B3818">
              <w:rPr>
                <w:rFonts w:ascii="Segoe UI Symbol" w:hAnsi="Segoe UI Symbol" w:cs="Segoe UI Symbol"/>
                <w:lang w:val="vi-VN"/>
              </w:rPr>
              <w:t>❑</w:t>
            </w:r>
            <w:r w:rsidRPr="009B3818">
              <w:rPr>
                <w:lang w:val="vi-VN"/>
              </w:rPr>
              <w:t xml:space="preserve"> Ý thức và phản hồi: Bạn sử dụng màn hình phản hồi riêng lẻ</w:t>
            </w:r>
          </w:p>
          <w:p w14:paraId="216D43D5" w14:textId="77777777" w:rsidR="009B3818" w:rsidRPr="009B3818" w:rsidRDefault="009B3818" w:rsidP="009B3818">
            <w:pPr>
              <w:rPr>
                <w:lang w:val="vi-VN"/>
              </w:rPr>
            </w:pPr>
            <w:r w:rsidRPr="009B3818">
              <w:rPr>
                <w:lang w:val="vi-VN"/>
              </w:rPr>
              <w:t>cho một kênh và theo dõi bởi một giao tiếp được nhắm mục tiêu</w:t>
            </w:r>
          </w:p>
          <w:p w14:paraId="77CFF8C6" w14:textId="77777777" w:rsidR="009B3818" w:rsidRPr="009B3818" w:rsidRDefault="009B3818" w:rsidP="009B3818">
            <w:pPr>
              <w:rPr>
                <w:lang w:val="vi-VN"/>
              </w:rPr>
            </w:pPr>
            <w:r w:rsidRPr="009B3818">
              <w:rPr>
                <w:lang w:val="vi-VN"/>
              </w:rPr>
              <w:t>nhiều hơn. Ví dụ: nếu một email được mở hoặc nhấp vào, một</w:t>
            </w:r>
          </w:p>
          <w:p w14:paraId="0087BF31" w14:textId="77777777" w:rsidR="009B3818" w:rsidRPr="009B3818" w:rsidRDefault="009B3818" w:rsidP="009B3818">
            <w:pPr>
              <w:rPr>
                <w:lang w:val="vi-VN"/>
              </w:rPr>
            </w:pPr>
            <w:r w:rsidRPr="009B3818">
              <w:rPr>
                <w:lang w:val="vi-VN"/>
              </w:rPr>
              <w:t>liên lạc email tiếp theo, thư trực tiếp hoặc cuộc gọi điện thoại sẽ</w:t>
            </w:r>
          </w:p>
          <w:p w14:paraId="4951245B" w14:textId="72BE66A2" w:rsidR="009B3818" w:rsidRPr="009B3818" w:rsidRDefault="009B3818" w:rsidP="009B3818">
            <w:pPr>
              <w:rPr>
                <w:lang w:val="vi-VN"/>
              </w:rPr>
            </w:pPr>
            <w:r w:rsidRPr="009B3818">
              <w:rPr>
                <w:lang w:val="vi-VN"/>
              </w:rPr>
              <w:t>được kích hoạt.</w:t>
            </w:r>
          </w:p>
        </w:tc>
      </w:tr>
    </w:tbl>
    <w:p w14:paraId="2C4D2767" w14:textId="77777777" w:rsidR="005E3B84" w:rsidRDefault="005E3B84" w:rsidP="00900302">
      <w:pPr>
        <w:rPr>
          <w:lang w:val="vi-VN"/>
        </w:rPr>
      </w:pPr>
    </w:p>
    <w:tbl>
      <w:tblPr>
        <w:tblStyle w:val="TableGrid"/>
        <w:tblW w:w="11520" w:type="dxa"/>
        <w:tblInd w:w="-1175" w:type="dxa"/>
        <w:tblLook w:val="04A0" w:firstRow="1" w:lastRow="0" w:firstColumn="1" w:lastColumn="0" w:noHBand="0" w:noVBand="1"/>
      </w:tblPr>
      <w:tblGrid>
        <w:gridCol w:w="3840"/>
        <w:gridCol w:w="3840"/>
        <w:gridCol w:w="3840"/>
      </w:tblGrid>
      <w:tr w:rsidR="009B3818" w14:paraId="6E62F4C5" w14:textId="77777777" w:rsidTr="009B3818">
        <w:tc>
          <w:tcPr>
            <w:tcW w:w="11520" w:type="dxa"/>
            <w:gridSpan w:val="3"/>
          </w:tcPr>
          <w:p w14:paraId="67381AA4" w14:textId="657BAA8A" w:rsidR="009B3818" w:rsidRDefault="009B3818" w:rsidP="00900302">
            <w:pPr>
              <w:rPr>
                <w:lang w:val="vi-VN"/>
              </w:rPr>
            </w:pPr>
            <w:r w:rsidRPr="009B3818">
              <w:rPr>
                <w:lang w:val="vi-VN"/>
              </w:rPr>
              <w:t>Lựa chọn đầu tư truyền thông</w:t>
            </w:r>
          </w:p>
        </w:tc>
      </w:tr>
      <w:tr w:rsidR="009B3818" w14:paraId="6E7A4BFB" w14:textId="77777777" w:rsidTr="00475AB6">
        <w:trPr>
          <w:trHeight w:val="69"/>
        </w:trPr>
        <w:tc>
          <w:tcPr>
            <w:tcW w:w="3840" w:type="dxa"/>
          </w:tcPr>
          <w:p w14:paraId="6E994EE3" w14:textId="77777777" w:rsidR="009B3818" w:rsidRPr="009B3818" w:rsidRDefault="009B3818" w:rsidP="00900302">
            <w:pPr>
              <w:rPr>
                <w:lang w:val="vi-VN"/>
              </w:rPr>
            </w:pPr>
          </w:p>
        </w:tc>
        <w:tc>
          <w:tcPr>
            <w:tcW w:w="3840" w:type="dxa"/>
          </w:tcPr>
          <w:p w14:paraId="0A745C78" w14:textId="6DA787B2" w:rsidR="009B3818" w:rsidRPr="009B3818" w:rsidRDefault="009B3818" w:rsidP="00900302">
            <w:pPr>
              <w:rPr>
                <w:lang w:val="vi-VN"/>
              </w:rPr>
            </w:pPr>
            <w:r w:rsidRPr="009B3818">
              <w:rPr>
                <w:lang w:val="vi-VN"/>
              </w:rPr>
              <w:t>ONLINE</w:t>
            </w:r>
          </w:p>
        </w:tc>
        <w:tc>
          <w:tcPr>
            <w:tcW w:w="3840" w:type="dxa"/>
          </w:tcPr>
          <w:p w14:paraId="049F4DDA" w14:textId="6C0A198E" w:rsidR="009B3818" w:rsidRPr="009B3818" w:rsidRDefault="009B3818" w:rsidP="00900302">
            <w:pPr>
              <w:rPr>
                <w:lang w:val="vi-VN"/>
              </w:rPr>
            </w:pPr>
            <w:r w:rsidRPr="009B3818">
              <w:rPr>
                <w:lang w:val="vi-VN"/>
              </w:rPr>
              <w:t>OFFLINE</w:t>
            </w:r>
          </w:p>
        </w:tc>
      </w:tr>
      <w:tr w:rsidR="009B3818" w14:paraId="63583211" w14:textId="77777777" w:rsidTr="00475AB6">
        <w:trPr>
          <w:trHeight w:val="69"/>
        </w:trPr>
        <w:tc>
          <w:tcPr>
            <w:tcW w:w="3840" w:type="dxa"/>
          </w:tcPr>
          <w:p w14:paraId="165F34DD" w14:textId="4C581340" w:rsidR="009B3818" w:rsidRPr="009B3818" w:rsidRDefault="009B3818" w:rsidP="00900302">
            <w:pPr>
              <w:rPr>
                <w:lang w:val="vi-VN"/>
              </w:rPr>
            </w:pPr>
            <w:r w:rsidRPr="009B3818">
              <w:rPr>
                <w:lang w:val="vi-VN"/>
              </w:rPr>
              <w:t>Advertising</w:t>
            </w:r>
          </w:p>
        </w:tc>
        <w:tc>
          <w:tcPr>
            <w:tcW w:w="3840" w:type="dxa"/>
          </w:tcPr>
          <w:p w14:paraId="7EEA2D31" w14:textId="77777777" w:rsidR="009B3818" w:rsidRPr="009B3818" w:rsidRDefault="009B3818" w:rsidP="009B3818">
            <w:pPr>
              <w:rPr>
                <w:lang w:val="vi-VN"/>
              </w:rPr>
            </w:pPr>
            <w:r w:rsidRPr="009B3818">
              <w:rPr>
                <w:lang w:val="vi-VN"/>
              </w:rPr>
              <w:t>• Kênh quảng cáo trả tiền</w:t>
            </w:r>
          </w:p>
          <w:p w14:paraId="78D4A7A2" w14:textId="77777777" w:rsidR="009B3818" w:rsidRPr="009B3818" w:rsidRDefault="009B3818" w:rsidP="009B3818">
            <w:pPr>
              <w:rPr>
                <w:lang w:val="vi-VN"/>
              </w:rPr>
            </w:pPr>
            <w:r w:rsidRPr="009B3818">
              <w:rPr>
                <w:lang w:val="vi-VN"/>
              </w:rPr>
              <w:t>• Quảng cáo hiển thị</w:t>
            </w:r>
          </w:p>
          <w:p w14:paraId="5D7BC019" w14:textId="4A2618D6" w:rsidR="009B3818" w:rsidRPr="009B3818" w:rsidRDefault="009B3818" w:rsidP="009B3818">
            <w:pPr>
              <w:rPr>
                <w:lang w:val="vi-VN"/>
              </w:rPr>
            </w:pPr>
            <w:r w:rsidRPr="009B3818">
              <w:rPr>
                <w:lang w:val="vi-VN"/>
              </w:rPr>
              <w:t>• Quảng báo trên bảng tin của</w:t>
            </w:r>
            <w:r>
              <w:rPr>
                <w:lang w:val="vi-VN"/>
              </w:rPr>
              <w:t xml:space="preserve"> </w:t>
            </w:r>
            <w:r w:rsidRPr="009B3818">
              <w:rPr>
                <w:lang w:val="vi-VN"/>
              </w:rPr>
              <w:t>bên thứ 3 liên quan</w:t>
            </w:r>
          </w:p>
        </w:tc>
        <w:tc>
          <w:tcPr>
            <w:tcW w:w="3840" w:type="dxa"/>
          </w:tcPr>
          <w:p w14:paraId="42998210" w14:textId="77777777" w:rsidR="009B3818" w:rsidRPr="009B3818" w:rsidRDefault="009B3818" w:rsidP="009B3818">
            <w:pPr>
              <w:rPr>
                <w:lang w:val="vi-VN"/>
              </w:rPr>
            </w:pPr>
            <w:r w:rsidRPr="009B3818">
              <w:rPr>
                <w:lang w:val="vi-VN"/>
              </w:rPr>
              <w:t>• Ấn phẩm</w:t>
            </w:r>
          </w:p>
          <w:p w14:paraId="7908D820" w14:textId="161F8113" w:rsidR="009B3818" w:rsidRPr="009B3818" w:rsidRDefault="009B3818" w:rsidP="009B3818">
            <w:pPr>
              <w:rPr>
                <w:lang w:val="vi-VN"/>
              </w:rPr>
            </w:pPr>
            <w:r w:rsidRPr="009B3818">
              <w:rPr>
                <w:lang w:val="vi-VN"/>
              </w:rPr>
              <w:t>• Truyền hình</w:t>
            </w:r>
          </w:p>
        </w:tc>
      </w:tr>
      <w:tr w:rsidR="009B3818" w14:paraId="283709FC" w14:textId="77777777" w:rsidTr="00475AB6">
        <w:trPr>
          <w:trHeight w:val="69"/>
        </w:trPr>
        <w:tc>
          <w:tcPr>
            <w:tcW w:w="3840" w:type="dxa"/>
          </w:tcPr>
          <w:p w14:paraId="09DB0229" w14:textId="3AFD17F0" w:rsidR="009B3818" w:rsidRPr="009B3818" w:rsidRDefault="009B3818" w:rsidP="00900302">
            <w:pPr>
              <w:rPr>
                <w:lang w:val="vi-VN"/>
              </w:rPr>
            </w:pPr>
            <w:r w:rsidRPr="009B3818">
              <w:rPr>
                <w:lang w:val="vi-VN"/>
              </w:rPr>
              <w:t>Truyền thông trực tiếp</w:t>
            </w:r>
          </w:p>
        </w:tc>
        <w:tc>
          <w:tcPr>
            <w:tcW w:w="3840" w:type="dxa"/>
          </w:tcPr>
          <w:p w14:paraId="76CE63AD" w14:textId="77777777" w:rsidR="009B3818" w:rsidRPr="009B3818" w:rsidRDefault="009B3818" w:rsidP="009B3818">
            <w:pPr>
              <w:rPr>
                <w:lang w:val="vi-VN"/>
              </w:rPr>
            </w:pPr>
            <w:r w:rsidRPr="009B3818">
              <w:rPr>
                <w:lang w:val="vi-VN"/>
              </w:rPr>
              <w:t>• Thuê bên thứ 3</w:t>
            </w:r>
          </w:p>
          <w:p w14:paraId="41759010" w14:textId="6AA18152" w:rsidR="009B3818" w:rsidRPr="009B3818" w:rsidRDefault="009B3818" w:rsidP="009B3818">
            <w:pPr>
              <w:rPr>
                <w:lang w:val="vi-VN"/>
              </w:rPr>
            </w:pPr>
            <w:r w:rsidRPr="009B3818">
              <w:rPr>
                <w:lang w:val="vi-VN"/>
              </w:rPr>
              <w:t>• Chiến dịch đồng thương</w:t>
            </w:r>
            <w:r>
              <w:rPr>
                <w:lang w:val="vi-VN"/>
              </w:rPr>
              <w:t xml:space="preserve"> </w:t>
            </w:r>
            <w:r w:rsidRPr="009B3818">
              <w:rPr>
                <w:lang w:val="vi-VN"/>
              </w:rPr>
              <w:t>hiệu</w:t>
            </w:r>
          </w:p>
          <w:p w14:paraId="56248217" w14:textId="77777777" w:rsidR="009B3818" w:rsidRPr="009B3818" w:rsidRDefault="009B3818" w:rsidP="009B3818">
            <w:pPr>
              <w:rPr>
                <w:lang w:val="vi-VN"/>
              </w:rPr>
            </w:pPr>
            <w:r w:rsidRPr="009B3818">
              <w:rPr>
                <w:lang w:val="vi-VN"/>
              </w:rPr>
              <w:t>• Truyền thông trên Website.</w:t>
            </w:r>
          </w:p>
          <w:p w14:paraId="519F82BF" w14:textId="77777777" w:rsidR="009B3818" w:rsidRPr="009B3818" w:rsidRDefault="009B3818" w:rsidP="009B3818">
            <w:pPr>
              <w:rPr>
                <w:lang w:val="vi-VN"/>
              </w:rPr>
            </w:pPr>
            <w:r w:rsidRPr="009B3818">
              <w:rPr>
                <w:lang w:val="vi-VN"/>
              </w:rPr>
              <w:t>• Content bổ sung.</w:t>
            </w:r>
          </w:p>
          <w:p w14:paraId="31EE9E6F" w14:textId="6F67C3C8" w:rsidR="009B3818" w:rsidRPr="009B3818" w:rsidRDefault="009B3818" w:rsidP="009B3818">
            <w:pPr>
              <w:rPr>
                <w:lang w:val="vi-VN"/>
              </w:rPr>
            </w:pPr>
            <w:r w:rsidRPr="009B3818">
              <w:rPr>
                <w:lang w:val="vi-VN"/>
              </w:rPr>
              <w:t>• Thu thập dữ liệu</w:t>
            </w:r>
          </w:p>
        </w:tc>
        <w:tc>
          <w:tcPr>
            <w:tcW w:w="3840" w:type="dxa"/>
          </w:tcPr>
          <w:p w14:paraId="6E8BB29D" w14:textId="77777777" w:rsidR="009B3818" w:rsidRPr="009B3818" w:rsidRDefault="009B3818" w:rsidP="009B3818">
            <w:pPr>
              <w:rPr>
                <w:lang w:val="vi-VN"/>
              </w:rPr>
            </w:pPr>
            <w:r w:rsidRPr="009B3818">
              <w:rPr>
                <w:lang w:val="vi-VN"/>
              </w:rPr>
              <w:t>• Thư trực tiếp</w:t>
            </w:r>
          </w:p>
          <w:p w14:paraId="4985AC7D" w14:textId="00502973" w:rsidR="009B3818" w:rsidRPr="009B3818" w:rsidRDefault="009B3818" w:rsidP="009B3818">
            <w:pPr>
              <w:rPr>
                <w:lang w:val="vi-VN"/>
              </w:rPr>
            </w:pPr>
            <w:r w:rsidRPr="009B3818">
              <w:rPr>
                <w:lang w:val="vi-VN"/>
              </w:rPr>
              <w:t>• Telemarketing</w:t>
            </w:r>
          </w:p>
        </w:tc>
      </w:tr>
      <w:tr w:rsidR="009B3818" w14:paraId="66DF38BA" w14:textId="77777777" w:rsidTr="00475AB6">
        <w:trPr>
          <w:trHeight w:val="69"/>
        </w:trPr>
        <w:tc>
          <w:tcPr>
            <w:tcW w:w="3840" w:type="dxa"/>
          </w:tcPr>
          <w:p w14:paraId="0DDD8C5C" w14:textId="06C2BCFC" w:rsidR="009B3818" w:rsidRPr="009B3818" w:rsidRDefault="009B3818" w:rsidP="00900302">
            <w:pPr>
              <w:rPr>
                <w:lang w:val="vi-VN"/>
              </w:rPr>
            </w:pPr>
            <w:r w:rsidRPr="009B3818">
              <w:rPr>
                <w:lang w:val="vi-VN"/>
              </w:rPr>
              <w:t>PR and social media</w:t>
            </w:r>
          </w:p>
        </w:tc>
        <w:tc>
          <w:tcPr>
            <w:tcW w:w="3840" w:type="dxa"/>
          </w:tcPr>
          <w:p w14:paraId="6CCFD9BF" w14:textId="77777777" w:rsidR="009B3818" w:rsidRPr="009B3818" w:rsidRDefault="009B3818" w:rsidP="009B3818">
            <w:pPr>
              <w:rPr>
                <w:lang w:val="vi-VN"/>
              </w:rPr>
            </w:pPr>
            <w:r w:rsidRPr="009B3818">
              <w:rPr>
                <w:lang w:val="vi-VN"/>
              </w:rPr>
              <w:t>• Blogs</w:t>
            </w:r>
          </w:p>
          <w:p w14:paraId="7CE1703D" w14:textId="77777777" w:rsidR="009B3818" w:rsidRPr="009B3818" w:rsidRDefault="009B3818" w:rsidP="009B3818">
            <w:pPr>
              <w:rPr>
                <w:lang w:val="vi-VN"/>
              </w:rPr>
            </w:pPr>
            <w:r w:rsidRPr="009B3818">
              <w:rPr>
                <w:lang w:val="vi-VN"/>
              </w:rPr>
              <w:t>• Social media</w:t>
            </w:r>
          </w:p>
          <w:p w14:paraId="6F9BDE1A" w14:textId="77777777" w:rsidR="009B3818" w:rsidRPr="009B3818" w:rsidRDefault="009B3818" w:rsidP="009B3818">
            <w:pPr>
              <w:rPr>
                <w:lang w:val="vi-VN"/>
              </w:rPr>
            </w:pPr>
            <w:r w:rsidRPr="009B3818">
              <w:rPr>
                <w:lang w:val="vi-VN"/>
              </w:rPr>
              <w:t>• Viral marketing</w:t>
            </w:r>
          </w:p>
          <w:p w14:paraId="075E6CFB" w14:textId="49A474B8" w:rsidR="009B3818" w:rsidRPr="009B3818" w:rsidRDefault="009B3818" w:rsidP="009B3818">
            <w:pPr>
              <w:rPr>
                <w:lang w:val="vi-VN"/>
              </w:rPr>
            </w:pPr>
            <w:r w:rsidRPr="009B3818">
              <w:rPr>
                <w:lang w:val="vi-VN"/>
              </w:rPr>
              <w:t>• Điều tạo tiếng vang</w:t>
            </w:r>
          </w:p>
        </w:tc>
        <w:tc>
          <w:tcPr>
            <w:tcW w:w="3840" w:type="dxa"/>
          </w:tcPr>
          <w:p w14:paraId="62A4FC82" w14:textId="77777777" w:rsidR="009B3818" w:rsidRPr="009B3818" w:rsidRDefault="009B3818" w:rsidP="009B3818">
            <w:pPr>
              <w:rPr>
                <w:lang w:val="vi-VN"/>
              </w:rPr>
            </w:pPr>
            <w:r w:rsidRPr="009B3818">
              <w:rPr>
                <w:lang w:val="vi-VN"/>
              </w:rPr>
              <w:t>• Các phương tiện truyền thông</w:t>
            </w:r>
          </w:p>
          <w:p w14:paraId="6286C277" w14:textId="6E7803AE" w:rsidR="009B3818" w:rsidRPr="009B3818" w:rsidRDefault="009B3818" w:rsidP="009B3818">
            <w:pPr>
              <w:rPr>
                <w:lang w:val="vi-VN"/>
              </w:rPr>
            </w:pPr>
            <w:r w:rsidRPr="009B3818">
              <w:rPr>
                <w:lang w:val="vi-VN"/>
              </w:rPr>
              <w:t>trực tuyến?</w:t>
            </w:r>
          </w:p>
        </w:tc>
      </w:tr>
      <w:tr w:rsidR="009B3818" w14:paraId="62488927" w14:textId="77777777" w:rsidTr="00475AB6">
        <w:trPr>
          <w:trHeight w:val="69"/>
        </w:trPr>
        <w:tc>
          <w:tcPr>
            <w:tcW w:w="3840" w:type="dxa"/>
          </w:tcPr>
          <w:p w14:paraId="433001D3" w14:textId="6715A69C" w:rsidR="009B3818" w:rsidRPr="009B3818" w:rsidRDefault="009B3818" w:rsidP="00900302">
            <w:pPr>
              <w:rPr>
                <w:lang w:val="vi-VN"/>
              </w:rPr>
            </w:pPr>
            <w:r w:rsidRPr="009B3818">
              <w:rPr>
                <w:lang w:val="vi-VN"/>
              </w:rPr>
              <w:t>Ngân sách có sẵn</w:t>
            </w:r>
          </w:p>
        </w:tc>
        <w:tc>
          <w:tcPr>
            <w:tcW w:w="3840" w:type="dxa"/>
          </w:tcPr>
          <w:p w14:paraId="40B86ECB" w14:textId="77777777" w:rsidR="009B3818" w:rsidRPr="009B3818" w:rsidRDefault="009B3818" w:rsidP="009B3818">
            <w:pPr>
              <w:rPr>
                <w:lang w:val="vi-VN"/>
              </w:rPr>
            </w:pPr>
            <w:r w:rsidRPr="009B3818">
              <w:rPr>
                <w:lang w:val="vi-VN"/>
              </w:rPr>
              <w:t>Tổng ngân sách:</w:t>
            </w:r>
          </w:p>
          <w:p w14:paraId="7E7F2A7F" w14:textId="77777777" w:rsidR="009B3818" w:rsidRPr="009B3818" w:rsidRDefault="009B3818" w:rsidP="009B3818">
            <w:pPr>
              <w:rPr>
                <w:lang w:val="vi-VN"/>
              </w:rPr>
            </w:pPr>
          </w:p>
          <w:p w14:paraId="6F8E58A6" w14:textId="77777777" w:rsidR="009B3818" w:rsidRPr="009B3818" w:rsidRDefault="009B3818" w:rsidP="009B3818">
            <w:pPr>
              <w:rPr>
                <w:lang w:val="vi-VN"/>
              </w:rPr>
            </w:pPr>
            <w:r w:rsidRPr="009B3818">
              <w:rPr>
                <w:lang w:val="vi-VN"/>
              </w:rPr>
              <w:t>• Nghiên cứu và lập kế hoạch</w:t>
            </w:r>
          </w:p>
          <w:p w14:paraId="42EBC4BA" w14:textId="77777777" w:rsidR="009B3818" w:rsidRPr="009B3818" w:rsidRDefault="009B3818" w:rsidP="009B3818">
            <w:pPr>
              <w:rPr>
                <w:lang w:val="vi-VN"/>
              </w:rPr>
            </w:pPr>
            <w:r w:rsidRPr="009B3818">
              <w:rPr>
                <w:lang w:val="vi-VN"/>
              </w:rPr>
              <w:t>• Sáng tạo content (vd video)</w:t>
            </w:r>
          </w:p>
          <w:p w14:paraId="69E6E71D" w14:textId="77777777" w:rsidR="009B3818" w:rsidRPr="009B3818" w:rsidRDefault="009B3818" w:rsidP="009B3818">
            <w:pPr>
              <w:rPr>
                <w:lang w:val="vi-VN"/>
              </w:rPr>
            </w:pPr>
            <w:r w:rsidRPr="009B3818">
              <w:rPr>
                <w:lang w:val="vi-VN"/>
              </w:rPr>
              <w:t>• Media</w:t>
            </w:r>
          </w:p>
          <w:p w14:paraId="23C2E381" w14:textId="5A3D31AE" w:rsidR="009B3818" w:rsidRPr="009B3818" w:rsidRDefault="009B3818" w:rsidP="009B3818">
            <w:pPr>
              <w:rPr>
                <w:lang w:val="vi-VN"/>
              </w:rPr>
            </w:pPr>
            <w:r w:rsidRPr="009B3818">
              <w:rPr>
                <w:lang w:val="vi-VN"/>
              </w:rPr>
              <w:t>• Testing và tối ưu chiến dịch</w:t>
            </w:r>
          </w:p>
        </w:tc>
        <w:tc>
          <w:tcPr>
            <w:tcW w:w="3840" w:type="dxa"/>
          </w:tcPr>
          <w:p w14:paraId="1C902E2F" w14:textId="4424647E" w:rsidR="009B3818" w:rsidRPr="009B3818" w:rsidRDefault="009B3818" w:rsidP="00900302">
            <w:pPr>
              <w:rPr>
                <w:lang w:val="vi-VN"/>
              </w:rPr>
            </w:pPr>
          </w:p>
        </w:tc>
      </w:tr>
    </w:tbl>
    <w:p w14:paraId="55AA959E" w14:textId="77777777" w:rsidR="009B3818" w:rsidRDefault="009B3818" w:rsidP="00900302">
      <w:pPr>
        <w:rPr>
          <w:lang w:val="vi-VN"/>
        </w:rPr>
      </w:pPr>
    </w:p>
    <w:tbl>
      <w:tblPr>
        <w:tblStyle w:val="TableGrid"/>
        <w:tblW w:w="11520" w:type="dxa"/>
        <w:tblInd w:w="-1175" w:type="dxa"/>
        <w:tblLook w:val="04A0" w:firstRow="1" w:lastRow="0" w:firstColumn="1" w:lastColumn="0" w:noHBand="0" w:noVBand="1"/>
      </w:tblPr>
      <w:tblGrid>
        <w:gridCol w:w="3690"/>
        <w:gridCol w:w="1080"/>
        <w:gridCol w:w="1260"/>
        <w:gridCol w:w="1350"/>
        <w:gridCol w:w="1684"/>
        <w:gridCol w:w="855"/>
        <w:gridCol w:w="1601"/>
      </w:tblGrid>
      <w:tr w:rsidR="009B3818" w14:paraId="1C372007" w14:textId="77777777" w:rsidTr="009B3818">
        <w:tc>
          <w:tcPr>
            <w:tcW w:w="11520" w:type="dxa"/>
            <w:gridSpan w:val="7"/>
          </w:tcPr>
          <w:p w14:paraId="665D168E" w14:textId="36227B38" w:rsidR="009B3818" w:rsidRDefault="000E6571" w:rsidP="00900302">
            <w:pPr>
              <w:rPr>
                <w:lang w:val="vi-VN"/>
              </w:rPr>
            </w:pPr>
            <w:r w:rsidRPr="009B3818">
              <w:rPr>
                <w:lang w:val="vi-VN"/>
              </w:rPr>
              <w:t>TIMELINE CHIẾN DỊCH</w:t>
            </w:r>
          </w:p>
        </w:tc>
      </w:tr>
      <w:tr w:rsidR="009B3818" w14:paraId="16DDE551" w14:textId="77777777" w:rsidTr="009B3818">
        <w:trPr>
          <w:trHeight w:val="51"/>
        </w:trPr>
        <w:tc>
          <w:tcPr>
            <w:tcW w:w="3690" w:type="dxa"/>
          </w:tcPr>
          <w:p w14:paraId="56FC0193" w14:textId="77777777" w:rsidR="009B3818" w:rsidRPr="009B3818" w:rsidRDefault="009B3818" w:rsidP="009B3818">
            <w:pPr>
              <w:rPr>
                <w:lang w:val="vi-VN"/>
              </w:rPr>
            </w:pPr>
            <w:r w:rsidRPr="009B3818">
              <w:rPr>
                <w:lang w:val="vi-VN"/>
              </w:rPr>
              <w:t>Mốc thời gian</w:t>
            </w:r>
          </w:p>
          <w:p w14:paraId="40246562" w14:textId="1CD5509A" w:rsidR="009B3818" w:rsidRPr="009B3818" w:rsidRDefault="009B3818" w:rsidP="009B3818">
            <w:pPr>
              <w:rPr>
                <w:lang w:val="vi-VN"/>
              </w:rPr>
            </w:pPr>
            <w:r w:rsidRPr="009B3818">
              <w:rPr>
                <w:lang w:val="vi-VN"/>
              </w:rPr>
              <w:t>(vd tuần hoặc tháng)</w:t>
            </w:r>
          </w:p>
        </w:tc>
        <w:tc>
          <w:tcPr>
            <w:tcW w:w="1080" w:type="dxa"/>
          </w:tcPr>
          <w:p w14:paraId="4F5242AF" w14:textId="5C1AA47D" w:rsidR="009B3818" w:rsidRPr="009B3818" w:rsidRDefault="009B3818" w:rsidP="00900302">
            <w:pPr>
              <w:rPr>
                <w:lang w:val="vi-VN"/>
              </w:rPr>
            </w:pPr>
            <w:r w:rsidRPr="009B3818">
              <w:rPr>
                <w:lang w:val="vi-VN"/>
              </w:rPr>
              <w:t>Period 1</w:t>
            </w:r>
          </w:p>
        </w:tc>
        <w:tc>
          <w:tcPr>
            <w:tcW w:w="1260" w:type="dxa"/>
          </w:tcPr>
          <w:p w14:paraId="21D50480" w14:textId="0F8439F5" w:rsidR="009B3818" w:rsidRPr="009B3818" w:rsidRDefault="009B3818" w:rsidP="00900302">
            <w:pPr>
              <w:rPr>
                <w:lang w:val="vi-VN"/>
              </w:rPr>
            </w:pPr>
            <w:r w:rsidRPr="009B3818">
              <w:rPr>
                <w:lang w:val="vi-VN"/>
              </w:rPr>
              <w:t>Period 2</w:t>
            </w:r>
          </w:p>
        </w:tc>
        <w:tc>
          <w:tcPr>
            <w:tcW w:w="1350" w:type="dxa"/>
          </w:tcPr>
          <w:p w14:paraId="041A5C93" w14:textId="02DE0693" w:rsidR="009B3818" w:rsidRPr="009B3818" w:rsidRDefault="009B3818" w:rsidP="00900302">
            <w:pPr>
              <w:rPr>
                <w:lang w:val="vi-VN"/>
              </w:rPr>
            </w:pPr>
            <w:r w:rsidRPr="009B3818">
              <w:rPr>
                <w:lang w:val="vi-VN"/>
              </w:rPr>
              <w:t>Period 3</w:t>
            </w:r>
          </w:p>
        </w:tc>
        <w:tc>
          <w:tcPr>
            <w:tcW w:w="1684" w:type="dxa"/>
          </w:tcPr>
          <w:p w14:paraId="2F932E67" w14:textId="77777777" w:rsidR="009B3818" w:rsidRPr="009B3818" w:rsidRDefault="009B3818" w:rsidP="009B3818">
            <w:pPr>
              <w:rPr>
                <w:lang w:val="vi-VN"/>
              </w:rPr>
            </w:pPr>
            <w:r w:rsidRPr="009B3818">
              <w:rPr>
                <w:lang w:val="vi-VN"/>
              </w:rPr>
              <w:t>Period 4</w:t>
            </w:r>
          </w:p>
          <w:p w14:paraId="3C67E089" w14:textId="77777777" w:rsidR="009B3818" w:rsidRPr="009B3818" w:rsidRDefault="009B3818" w:rsidP="009B3818">
            <w:pPr>
              <w:rPr>
                <w:lang w:val="vi-VN"/>
              </w:rPr>
            </w:pPr>
            <w:r w:rsidRPr="009B3818">
              <w:rPr>
                <w:lang w:val="vi-VN"/>
              </w:rPr>
              <w:t>Campaign</w:t>
            </w:r>
          </w:p>
          <w:p w14:paraId="025E1E1E" w14:textId="781DCDAB" w:rsidR="009B3818" w:rsidRPr="009B3818" w:rsidRDefault="009B3818" w:rsidP="009B3818">
            <w:pPr>
              <w:rPr>
                <w:lang w:val="vi-VN"/>
              </w:rPr>
            </w:pPr>
            <w:r w:rsidRPr="009B3818">
              <w:rPr>
                <w:lang w:val="vi-VN"/>
              </w:rPr>
              <w:t>starting</w:t>
            </w:r>
          </w:p>
        </w:tc>
        <w:tc>
          <w:tcPr>
            <w:tcW w:w="855" w:type="dxa"/>
          </w:tcPr>
          <w:p w14:paraId="6FB6068A" w14:textId="64993429" w:rsidR="009B3818" w:rsidRPr="009B3818" w:rsidRDefault="009B3818" w:rsidP="00900302">
            <w:pPr>
              <w:rPr>
                <w:lang w:val="vi-VN"/>
              </w:rPr>
            </w:pPr>
            <w:r w:rsidRPr="009B3818">
              <w:rPr>
                <w:lang w:val="vi-VN"/>
              </w:rPr>
              <w:t>Period 5</w:t>
            </w:r>
          </w:p>
        </w:tc>
        <w:tc>
          <w:tcPr>
            <w:tcW w:w="1601" w:type="dxa"/>
          </w:tcPr>
          <w:p w14:paraId="1A49A8D0" w14:textId="4550347F" w:rsidR="009B3818" w:rsidRPr="009B3818" w:rsidRDefault="009B3818" w:rsidP="00900302">
            <w:pPr>
              <w:rPr>
                <w:lang w:val="vi-VN"/>
              </w:rPr>
            </w:pPr>
            <w:r w:rsidRPr="009B3818">
              <w:rPr>
                <w:lang w:val="vi-VN"/>
              </w:rPr>
              <w:t>Period 6</w:t>
            </w:r>
          </w:p>
        </w:tc>
      </w:tr>
      <w:tr w:rsidR="009B3818" w14:paraId="4FD4B5A0" w14:textId="77777777" w:rsidTr="009B3818">
        <w:trPr>
          <w:trHeight w:val="49"/>
        </w:trPr>
        <w:tc>
          <w:tcPr>
            <w:tcW w:w="3690" w:type="dxa"/>
          </w:tcPr>
          <w:p w14:paraId="2C4EAF07" w14:textId="77777777" w:rsidR="009B3818" w:rsidRPr="009B3818" w:rsidRDefault="009B3818" w:rsidP="009B3818">
            <w:pPr>
              <w:rPr>
                <w:lang w:val="vi-VN"/>
              </w:rPr>
            </w:pPr>
            <w:r w:rsidRPr="009B3818">
              <w:rPr>
                <w:lang w:val="vi-VN"/>
              </w:rPr>
              <w:t>Kế hoạch hành động:</w:t>
            </w:r>
          </w:p>
          <w:p w14:paraId="619D6107" w14:textId="77777777" w:rsidR="009B3818" w:rsidRPr="009B3818" w:rsidRDefault="009B3818" w:rsidP="009B3818">
            <w:pPr>
              <w:rPr>
                <w:lang w:val="vi-VN"/>
              </w:rPr>
            </w:pPr>
            <w:r w:rsidRPr="009B3818">
              <w:rPr>
                <w:rFonts w:ascii="Segoe UI Symbol" w:hAnsi="Segoe UI Symbol" w:cs="Segoe UI Symbol"/>
                <w:lang w:val="vi-VN"/>
              </w:rPr>
              <w:t>❑</w:t>
            </w:r>
          </w:p>
          <w:p w14:paraId="6DA0404D" w14:textId="77777777" w:rsidR="009B3818" w:rsidRPr="009B3818" w:rsidRDefault="009B3818" w:rsidP="009B3818">
            <w:pPr>
              <w:rPr>
                <w:lang w:val="vi-VN"/>
              </w:rPr>
            </w:pPr>
            <w:r w:rsidRPr="009B3818">
              <w:rPr>
                <w:rFonts w:ascii="Segoe UI Symbol" w:hAnsi="Segoe UI Symbol" w:cs="Segoe UI Symbol"/>
                <w:lang w:val="vi-VN"/>
              </w:rPr>
              <w:t>❑</w:t>
            </w:r>
          </w:p>
          <w:p w14:paraId="49E0B8BD" w14:textId="37CFC65B" w:rsidR="009B3818" w:rsidRPr="009B3818" w:rsidRDefault="009B3818" w:rsidP="009B3818">
            <w:pPr>
              <w:rPr>
                <w:lang w:val="vi-VN"/>
              </w:rPr>
            </w:pPr>
            <w:r w:rsidRPr="009B3818">
              <w:rPr>
                <w:rFonts w:ascii="Segoe UI Symbol" w:hAnsi="Segoe UI Symbol" w:cs="Segoe UI Symbol"/>
                <w:lang w:val="vi-VN"/>
              </w:rPr>
              <w:t>❑</w:t>
            </w:r>
          </w:p>
        </w:tc>
        <w:tc>
          <w:tcPr>
            <w:tcW w:w="1080" w:type="dxa"/>
          </w:tcPr>
          <w:p w14:paraId="4D1C1A27" w14:textId="77777777" w:rsidR="009B3818" w:rsidRPr="009B3818" w:rsidRDefault="009B3818" w:rsidP="00900302">
            <w:pPr>
              <w:rPr>
                <w:lang w:val="vi-VN"/>
              </w:rPr>
            </w:pPr>
          </w:p>
        </w:tc>
        <w:tc>
          <w:tcPr>
            <w:tcW w:w="1260" w:type="dxa"/>
          </w:tcPr>
          <w:p w14:paraId="4A242ECC" w14:textId="77777777" w:rsidR="009B3818" w:rsidRPr="009B3818" w:rsidRDefault="009B3818" w:rsidP="00900302">
            <w:pPr>
              <w:rPr>
                <w:lang w:val="vi-VN"/>
              </w:rPr>
            </w:pPr>
          </w:p>
        </w:tc>
        <w:tc>
          <w:tcPr>
            <w:tcW w:w="1350" w:type="dxa"/>
          </w:tcPr>
          <w:p w14:paraId="69241FC6" w14:textId="77777777" w:rsidR="009B3818" w:rsidRPr="009B3818" w:rsidRDefault="009B3818" w:rsidP="00900302">
            <w:pPr>
              <w:rPr>
                <w:lang w:val="vi-VN"/>
              </w:rPr>
            </w:pPr>
          </w:p>
        </w:tc>
        <w:tc>
          <w:tcPr>
            <w:tcW w:w="1684" w:type="dxa"/>
          </w:tcPr>
          <w:p w14:paraId="29E3DCB4" w14:textId="77777777" w:rsidR="009B3818" w:rsidRPr="009B3818" w:rsidRDefault="009B3818" w:rsidP="00900302">
            <w:pPr>
              <w:rPr>
                <w:lang w:val="vi-VN"/>
              </w:rPr>
            </w:pPr>
          </w:p>
        </w:tc>
        <w:tc>
          <w:tcPr>
            <w:tcW w:w="855" w:type="dxa"/>
          </w:tcPr>
          <w:p w14:paraId="25969CD7" w14:textId="77777777" w:rsidR="009B3818" w:rsidRPr="009B3818" w:rsidRDefault="009B3818" w:rsidP="00900302">
            <w:pPr>
              <w:rPr>
                <w:lang w:val="vi-VN"/>
              </w:rPr>
            </w:pPr>
          </w:p>
        </w:tc>
        <w:tc>
          <w:tcPr>
            <w:tcW w:w="1601" w:type="dxa"/>
          </w:tcPr>
          <w:p w14:paraId="62AADC5D" w14:textId="5D8B73A7" w:rsidR="009B3818" w:rsidRPr="009B3818" w:rsidRDefault="009B3818" w:rsidP="00900302">
            <w:pPr>
              <w:rPr>
                <w:lang w:val="vi-VN"/>
              </w:rPr>
            </w:pPr>
          </w:p>
        </w:tc>
      </w:tr>
      <w:tr w:rsidR="009B3818" w14:paraId="304E4780" w14:textId="77777777" w:rsidTr="009B3818">
        <w:trPr>
          <w:trHeight w:val="49"/>
        </w:trPr>
        <w:tc>
          <w:tcPr>
            <w:tcW w:w="3690" w:type="dxa"/>
          </w:tcPr>
          <w:p w14:paraId="64C03304" w14:textId="77777777" w:rsidR="009B3818" w:rsidRPr="009B3818" w:rsidRDefault="009B3818" w:rsidP="009B3818">
            <w:pPr>
              <w:rPr>
                <w:lang w:val="vi-VN"/>
              </w:rPr>
            </w:pPr>
            <w:r w:rsidRPr="009B3818">
              <w:rPr>
                <w:lang w:val="vi-VN"/>
              </w:rPr>
              <w:t>List các chiến lược (thông điệp, nội dung</w:t>
            </w:r>
          </w:p>
          <w:p w14:paraId="3C721B09" w14:textId="77777777" w:rsidR="009B3818" w:rsidRPr="009B3818" w:rsidRDefault="009B3818" w:rsidP="009B3818">
            <w:pPr>
              <w:rPr>
                <w:lang w:val="vi-VN"/>
              </w:rPr>
            </w:pPr>
            <w:r w:rsidRPr="009B3818">
              <w:rPr>
                <w:lang w:val="vi-VN"/>
              </w:rPr>
              <w:t>hoặc chương trình khuyến mãi)</w:t>
            </w:r>
          </w:p>
          <w:p w14:paraId="00840868" w14:textId="77777777" w:rsidR="009B3818" w:rsidRPr="009B3818" w:rsidRDefault="009B3818" w:rsidP="009B3818">
            <w:pPr>
              <w:rPr>
                <w:lang w:val="vi-VN"/>
              </w:rPr>
            </w:pPr>
            <w:r w:rsidRPr="009B3818">
              <w:rPr>
                <w:rFonts w:ascii="Segoe UI Symbol" w:hAnsi="Segoe UI Symbol" w:cs="Segoe UI Symbol"/>
                <w:lang w:val="vi-VN"/>
              </w:rPr>
              <w:t>❑</w:t>
            </w:r>
          </w:p>
          <w:p w14:paraId="644332FA" w14:textId="77777777" w:rsidR="009B3818" w:rsidRPr="009B3818" w:rsidRDefault="009B3818" w:rsidP="009B3818">
            <w:pPr>
              <w:rPr>
                <w:lang w:val="vi-VN"/>
              </w:rPr>
            </w:pPr>
            <w:r w:rsidRPr="009B3818">
              <w:rPr>
                <w:rFonts w:ascii="Segoe UI Symbol" w:hAnsi="Segoe UI Symbol" w:cs="Segoe UI Symbol"/>
                <w:lang w:val="vi-VN"/>
              </w:rPr>
              <w:t>❑</w:t>
            </w:r>
          </w:p>
          <w:p w14:paraId="083A2E66" w14:textId="01079FAE" w:rsidR="009B3818" w:rsidRPr="009B3818" w:rsidRDefault="009B3818" w:rsidP="009B3818">
            <w:pPr>
              <w:rPr>
                <w:lang w:val="vi-VN"/>
              </w:rPr>
            </w:pPr>
            <w:r w:rsidRPr="009B3818">
              <w:rPr>
                <w:rFonts w:ascii="Segoe UI Symbol" w:hAnsi="Segoe UI Symbol" w:cs="Segoe UI Symbol"/>
                <w:lang w:val="vi-VN"/>
              </w:rPr>
              <w:t>❑</w:t>
            </w:r>
          </w:p>
        </w:tc>
        <w:tc>
          <w:tcPr>
            <w:tcW w:w="1080" w:type="dxa"/>
          </w:tcPr>
          <w:p w14:paraId="3B12BDD8" w14:textId="77777777" w:rsidR="009B3818" w:rsidRPr="009B3818" w:rsidRDefault="009B3818" w:rsidP="00900302">
            <w:pPr>
              <w:rPr>
                <w:lang w:val="vi-VN"/>
              </w:rPr>
            </w:pPr>
          </w:p>
        </w:tc>
        <w:tc>
          <w:tcPr>
            <w:tcW w:w="1260" w:type="dxa"/>
          </w:tcPr>
          <w:p w14:paraId="5909E98C" w14:textId="77777777" w:rsidR="009B3818" w:rsidRPr="009B3818" w:rsidRDefault="009B3818" w:rsidP="00900302">
            <w:pPr>
              <w:rPr>
                <w:lang w:val="vi-VN"/>
              </w:rPr>
            </w:pPr>
          </w:p>
        </w:tc>
        <w:tc>
          <w:tcPr>
            <w:tcW w:w="1350" w:type="dxa"/>
          </w:tcPr>
          <w:p w14:paraId="6C519725" w14:textId="77777777" w:rsidR="009B3818" w:rsidRPr="009B3818" w:rsidRDefault="009B3818" w:rsidP="00900302">
            <w:pPr>
              <w:rPr>
                <w:lang w:val="vi-VN"/>
              </w:rPr>
            </w:pPr>
          </w:p>
        </w:tc>
        <w:tc>
          <w:tcPr>
            <w:tcW w:w="1684" w:type="dxa"/>
          </w:tcPr>
          <w:p w14:paraId="112046E1" w14:textId="77777777" w:rsidR="009B3818" w:rsidRPr="009B3818" w:rsidRDefault="009B3818" w:rsidP="00900302">
            <w:pPr>
              <w:rPr>
                <w:lang w:val="vi-VN"/>
              </w:rPr>
            </w:pPr>
          </w:p>
        </w:tc>
        <w:tc>
          <w:tcPr>
            <w:tcW w:w="855" w:type="dxa"/>
          </w:tcPr>
          <w:p w14:paraId="1E4BD086" w14:textId="77777777" w:rsidR="009B3818" w:rsidRPr="009B3818" w:rsidRDefault="009B3818" w:rsidP="00900302">
            <w:pPr>
              <w:rPr>
                <w:lang w:val="vi-VN"/>
              </w:rPr>
            </w:pPr>
          </w:p>
        </w:tc>
        <w:tc>
          <w:tcPr>
            <w:tcW w:w="1601" w:type="dxa"/>
          </w:tcPr>
          <w:p w14:paraId="2E488CCC" w14:textId="2FC7349D" w:rsidR="009B3818" w:rsidRPr="009B3818" w:rsidRDefault="009B3818" w:rsidP="00900302">
            <w:pPr>
              <w:rPr>
                <w:lang w:val="vi-VN"/>
              </w:rPr>
            </w:pPr>
          </w:p>
        </w:tc>
      </w:tr>
      <w:tr w:rsidR="009B3818" w14:paraId="660FF652" w14:textId="77777777" w:rsidTr="009B3818">
        <w:trPr>
          <w:trHeight w:val="49"/>
        </w:trPr>
        <w:tc>
          <w:tcPr>
            <w:tcW w:w="3690" w:type="dxa"/>
          </w:tcPr>
          <w:p w14:paraId="3125A915" w14:textId="77777777" w:rsidR="009B3818" w:rsidRPr="009B3818" w:rsidRDefault="009B3818" w:rsidP="009B3818">
            <w:pPr>
              <w:rPr>
                <w:lang w:val="vi-VN"/>
              </w:rPr>
            </w:pPr>
            <w:r w:rsidRPr="009B3818">
              <w:rPr>
                <w:lang w:val="vi-VN"/>
              </w:rPr>
              <w:t>List key content để tái sử dụng hoặc phát</w:t>
            </w:r>
          </w:p>
          <w:p w14:paraId="0CD449B9" w14:textId="77777777" w:rsidR="009B3818" w:rsidRPr="009B3818" w:rsidRDefault="009B3818" w:rsidP="009B3818">
            <w:pPr>
              <w:rPr>
                <w:lang w:val="vi-VN"/>
              </w:rPr>
            </w:pPr>
            <w:r w:rsidRPr="009B3818">
              <w:rPr>
                <w:lang w:val="vi-VN"/>
              </w:rPr>
              <w:t>hành:</w:t>
            </w:r>
          </w:p>
          <w:p w14:paraId="471CEF6F" w14:textId="77777777" w:rsidR="009B3818" w:rsidRPr="009B3818" w:rsidRDefault="009B3818" w:rsidP="009B3818">
            <w:pPr>
              <w:rPr>
                <w:lang w:val="vi-VN"/>
              </w:rPr>
            </w:pPr>
            <w:r w:rsidRPr="009B3818">
              <w:rPr>
                <w:rFonts w:ascii="Segoe UI Symbol" w:hAnsi="Segoe UI Symbol" w:cs="Segoe UI Symbol"/>
                <w:lang w:val="vi-VN"/>
              </w:rPr>
              <w:t>❑</w:t>
            </w:r>
          </w:p>
          <w:p w14:paraId="3C1A5C20" w14:textId="77777777" w:rsidR="009B3818" w:rsidRPr="009B3818" w:rsidRDefault="009B3818" w:rsidP="009B3818">
            <w:pPr>
              <w:rPr>
                <w:lang w:val="vi-VN"/>
              </w:rPr>
            </w:pPr>
            <w:r w:rsidRPr="009B3818">
              <w:rPr>
                <w:rFonts w:ascii="Segoe UI Symbol" w:hAnsi="Segoe UI Symbol" w:cs="Segoe UI Symbol"/>
                <w:lang w:val="vi-VN"/>
              </w:rPr>
              <w:t>❑</w:t>
            </w:r>
          </w:p>
          <w:p w14:paraId="24E4EF71" w14:textId="5A4D198E" w:rsidR="009B3818" w:rsidRPr="009B3818" w:rsidRDefault="009B3818" w:rsidP="009B3818">
            <w:pPr>
              <w:rPr>
                <w:lang w:val="vi-VN"/>
              </w:rPr>
            </w:pPr>
            <w:r w:rsidRPr="009B3818">
              <w:rPr>
                <w:rFonts w:ascii="Segoe UI Symbol" w:hAnsi="Segoe UI Symbol" w:cs="Segoe UI Symbol"/>
                <w:lang w:val="vi-VN"/>
              </w:rPr>
              <w:t>❑</w:t>
            </w:r>
          </w:p>
        </w:tc>
        <w:tc>
          <w:tcPr>
            <w:tcW w:w="1080" w:type="dxa"/>
          </w:tcPr>
          <w:p w14:paraId="7DC29AFD" w14:textId="77777777" w:rsidR="009B3818" w:rsidRPr="009B3818" w:rsidRDefault="009B3818" w:rsidP="00900302">
            <w:pPr>
              <w:rPr>
                <w:lang w:val="vi-VN"/>
              </w:rPr>
            </w:pPr>
          </w:p>
        </w:tc>
        <w:tc>
          <w:tcPr>
            <w:tcW w:w="1260" w:type="dxa"/>
          </w:tcPr>
          <w:p w14:paraId="2DC0CD0E" w14:textId="77777777" w:rsidR="009B3818" w:rsidRPr="009B3818" w:rsidRDefault="009B3818" w:rsidP="00900302">
            <w:pPr>
              <w:rPr>
                <w:lang w:val="vi-VN"/>
              </w:rPr>
            </w:pPr>
          </w:p>
        </w:tc>
        <w:tc>
          <w:tcPr>
            <w:tcW w:w="1350" w:type="dxa"/>
          </w:tcPr>
          <w:p w14:paraId="5887505A" w14:textId="77777777" w:rsidR="009B3818" w:rsidRPr="009B3818" w:rsidRDefault="009B3818" w:rsidP="00900302">
            <w:pPr>
              <w:rPr>
                <w:lang w:val="vi-VN"/>
              </w:rPr>
            </w:pPr>
          </w:p>
        </w:tc>
        <w:tc>
          <w:tcPr>
            <w:tcW w:w="1684" w:type="dxa"/>
          </w:tcPr>
          <w:p w14:paraId="5A22645C" w14:textId="77777777" w:rsidR="009B3818" w:rsidRPr="009B3818" w:rsidRDefault="009B3818" w:rsidP="00900302">
            <w:pPr>
              <w:rPr>
                <w:lang w:val="vi-VN"/>
              </w:rPr>
            </w:pPr>
          </w:p>
        </w:tc>
        <w:tc>
          <w:tcPr>
            <w:tcW w:w="855" w:type="dxa"/>
          </w:tcPr>
          <w:p w14:paraId="74710B30" w14:textId="77777777" w:rsidR="009B3818" w:rsidRPr="009B3818" w:rsidRDefault="009B3818" w:rsidP="00900302">
            <w:pPr>
              <w:rPr>
                <w:lang w:val="vi-VN"/>
              </w:rPr>
            </w:pPr>
          </w:p>
        </w:tc>
        <w:tc>
          <w:tcPr>
            <w:tcW w:w="1601" w:type="dxa"/>
          </w:tcPr>
          <w:p w14:paraId="4619C7BA" w14:textId="6D5D0710" w:rsidR="009B3818" w:rsidRPr="009B3818" w:rsidRDefault="009B3818" w:rsidP="00900302">
            <w:pPr>
              <w:rPr>
                <w:lang w:val="vi-VN"/>
              </w:rPr>
            </w:pPr>
          </w:p>
        </w:tc>
      </w:tr>
      <w:tr w:rsidR="009B3818" w14:paraId="274AC4DF" w14:textId="77777777" w:rsidTr="009B3818">
        <w:trPr>
          <w:trHeight w:val="49"/>
        </w:trPr>
        <w:tc>
          <w:tcPr>
            <w:tcW w:w="3690" w:type="dxa"/>
          </w:tcPr>
          <w:p w14:paraId="308ED513" w14:textId="46DD1738" w:rsidR="009B3818" w:rsidRPr="009B3818" w:rsidRDefault="009B3818" w:rsidP="009B3818">
            <w:pPr>
              <w:rPr>
                <w:lang w:val="vi-VN"/>
              </w:rPr>
            </w:pPr>
            <w:r w:rsidRPr="009B3818">
              <w:rPr>
                <w:lang w:val="vi-VN"/>
              </w:rPr>
              <w:t>Owned media (</w:t>
            </w:r>
            <w:hyperlink r:id="rId24" w:history="1">
              <w:r w:rsidRPr="009B3818">
                <w:rPr>
                  <w:rStyle w:val="Hyperlink"/>
                  <w:lang w:val="vi-VN"/>
                </w:rPr>
                <w:t>Landing pages</w:t>
              </w:r>
            </w:hyperlink>
            <w:r w:rsidRPr="009B3818">
              <w:rPr>
                <w:lang w:val="vi-VN"/>
              </w:rPr>
              <w:t>, Social)</w:t>
            </w:r>
          </w:p>
          <w:p w14:paraId="7290F5D8" w14:textId="77777777" w:rsidR="009B3818" w:rsidRPr="009B3818" w:rsidRDefault="009B3818" w:rsidP="009B3818">
            <w:pPr>
              <w:rPr>
                <w:lang w:val="vi-VN"/>
              </w:rPr>
            </w:pPr>
            <w:r w:rsidRPr="009B3818">
              <w:rPr>
                <w:rFonts w:ascii="Segoe UI Symbol" w:hAnsi="Segoe UI Symbol" w:cs="Segoe UI Symbol"/>
                <w:lang w:val="vi-VN"/>
              </w:rPr>
              <w:t>❑</w:t>
            </w:r>
          </w:p>
          <w:p w14:paraId="404B036F" w14:textId="3E34454C" w:rsidR="009B3818" w:rsidRPr="009B3818" w:rsidRDefault="009B3818" w:rsidP="009B3818">
            <w:pPr>
              <w:rPr>
                <w:lang w:val="vi-VN"/>
              </w:rPr>
            </w:pPr>
            <w:r w:rsidRPr="009B3818">
              <w:rPr>
                <w:rFonts w:ascii="Segoe UI Symbol" w:hAnsi="Segoe UI Symbol" w:cs="Segoe UI Symbol"/>
                <w:lang w:val="vi-VN"/>
              </w:rPr>
              <w:t>❑</w:t>
            </w:r>
          </w:p>
        </w:tc>
        <w:tc>
          <w:tcPr>
            <w:tcW w:w="1080" w:type="dxa"/>
          </w:tcPr>
          <w:p w14:paraId="18CF7FD6" w14:textId="77777777" w:rsidR="009B3818" w:rsidRPr="009B3818" w:rsidRDefault="009B3818" w:rsidP="00900302">
            <w:pPr>
              <w:rPr>
                <w:lang w:val="vi-VN"/>
              </w:rPr>
            </w:pPr>
          </w:p>
        </w:tc>
        <w:tc>
          <w:tcPr>
            <w:tcW w:w="1260" w:type="dxa"/>
          </w:tcPr>
          <w:p w14:paraId="6B67E54B" w14:textId="77777777" w:rsidR="009B3818" w:rsidRPr="009B3818" w:rsidRDefault="009B3818" w:rsidP="00900302">
            <w:pPr>
              <w:rPr>
                <w:lang w:val="vi-VN"/>
              </w:rPr>
            </w:pPr>
          </w:p>
        </w:tc>
        <w:tc>
          <w:tcPr>
            <w:tcW w:w="1350" w:type="dxa"/>
          </w:tcPr>
          <w:p w14:paraId="0BD46310" w14:textId="77777777" w:rsidR="009B3818" w:rsidRPr="009B3818" w:rsidRDefault="009B3818" w:rsidP="00900302">
            <w:pPr>
              <w:rPr>
                <w:lang w:val="vi-VN"/>
              </w:rPr>
            </w:pPr>
          </w:p>
        </w:tc>
        <w:tc>
          <w:tcPr>
            <w:tcW w:w="1684" w:type="dxa"/>
          </w:tcPr>
          <w:p w14:paraId="6DE9172E" w14:textId="77777777" w:rsidR="009B3818" w:rsidRPr="009B3818" w:rsidRDefault="009B3818" w:rsidP="00900302">
            <w:pPr>
              <w:rPr>
                <w:lang w:val="vi-VN"/>
              </w:rPr>
            </w:pPr>
          </w:p>
        </w:tc>
        <w:tc>
          <w:tcPr>
            <w:tcW w:w="855" w:type="dxa"/>
          </w:tcPr>
          <w:p w14:paraId="222B2CA9" w14:textId="77777777" w:rsidR="009B3818" w:rsidRPr="009B3818" w:rsidRDefault="009B3818" w:rsidP="00900302">
            <w:pPr>
              <w:rPr>
                <w:lang w:val="vi-VN"/>
              </w:rPr>
            </w:pPr>
          </w:p>
        </w:tc>
        <w:tc>
          <w:tcPr>
            <w:tcW w:w="1601" w:type="dxa"/>
          </w:tcPr>
          <w:p w14:paraId="0D699A22" w14:textId="2D94CB61" w:rsidR="009B3818" w:rsidRPr="009B3818" w:rsidRDefault="009B3818" w:rsidP="00900302">
            <w:pPr>
              <w:rPr>
                <w:lang w:val="vi-VN"/>
              </w:rPr>
            </w:pPr>
          </w:p>
        </w:tc>
      </w:tr>
      <w:tr w:rsidR="009B3818" w14:paraId="20AFFE0D" w14:textId="77777777" w:rsidTr="009B3818">
        <w:trPr>
          <w:trHeight w:val="49"/>
        </w:trPr>
        <w:tc>
          <w:tcPr>
            <w:tcW w:w="3690" w:type="dxa"/>
          </w:tcPr>
          <w:p w14:paraId="31697C22" w14:textId="77777777" w:rsidR="000E6571" w:rsidRPr="000E6571" w:rsidRDefault="000E6571" w:rsidP="000E6571">
            <w:pPr>
              <w:rPr>
                <w:lang w:val="vi-VN"/>
              </w:rPr>
            </w:pPr>
            <w:r w:rsidRPr="000E6571">
              <w:rPr>
                <w:lang w:val="vi-VN"/>
              </w:rPr>
              <w:t>Paid media (Display, AdWords, Social)</w:t>
            </w:r>
          </w:p>
          <w:p w14:paraId="36CBEE62" w14:textId="77777777" w:rsidR="000E6571" w:rsidRPr="000E6571" w:rsidRDefault="000E6571" w:rsidP="000E6571">
            <w:pPr>
              <w:rPr>
                <w:lang w:val="vi-VN"/>
              </w:rPr>
            </w:pPr>
            <w:r w:rsidRPr="000E6571">
              <w:rPr>
                <w:rFonts w:ascii="Segoe UI Symbol" w:hAnsi="Segoe UI Symbol" w:cs="Segoe UI Symbol"/>
                <w:lang w:val="vi-VN"/>
              </w:rPr>
              <w:t>❑</w:t>
            </w:r>
          </w:p>
          <w:p w14:paraId="4884EAC3" w14:textId="77777777" w:rsidR="000E6571" w:rsidRPr="000E6571" w:rsidRDefault="000E6571" w:rsidP="000E6571">
            <w:pPr>
              <w:rPr>
                <w:lang w:val="vi-VN"/>
              </w:rPr>
            </w:pPr>
            <w:r w:rsidRPr="000E6571">
              <w:rPr>
                <w:rFonts w:ascii="Segoe UI Symbol" w:hAnsi="Segoe UI Symbol" w:cs="Segoe UI Symbol"/>
                <w:lang w:val="vi-VN"/>
              </w:rPr>
              <w:t>❑</w:t>
            </w:r>
          </w:p>
          <w:p w14:paraId="4F034D6A" w14:textId="2E2F076B" w:rsidR="009B3818" w:rsidRPr="009B3818" w:rsidRDefault="000E6571" w:rsidP="000E6571">
            <w:pPr>
              <w:rPr>
                <w:lang w:val="vi-VN"/>
              </w:rPr>
            </w:pPr>
            <w:r w:rsidRPr="000E6571">
              <w:rPr>
                <w:rFonts w:ascii="Segoe UI Symbol" w:hAnsi="Segoe UI Symbol" w:cs="Segoe UI Symbol"/>
                <w:lang w:val="vi-VN"/>
              </w:rPr>
              <w:t>❑</w:t>
            </w:r>
          </w:p>
        </w:tc>
        <w:tc>
          <w:tcPr>
            <w:tcW w:w="1080" w:type="dxa"/>
          </w:tcPr>
          <w:p w14:paraId="4CBDBFD6" w14:textId="77777777" w:rsidR="009B3818" w:rsidRPr="009B3818" w:rsidRDefault="009B3818" w:rsidP="00900302">
            <w:pPr>
              <w:rPr>
                <w:lang w:val="vi-VN"/>
              </w:rPr>
            </w:pPr>
          </w:p>
        </w:tc>
        <w:tc>
          <w:tcPr>
            <w:tcW w:w="1260" w:type="dxa"/>
          </w:tcPr>
          <w:p w14:paraId="267556E6" w14:textId="77777777" w:rsidR="009B3818" w:rsidRPr="009B3818" w:rsidRDefault="009B3818" w:rsidP="00900302">
            <w:pPr>
              <w:rPr>
                <w:lang w:val="vi-VN"/>
              </w:rPr>
            </w:pPr>
          </w:p>
        </w:tc>
        <w:tc>
          <w:tcPr>
            <w:tcW w:w="1350" w:type="dxa"/>
          </w:tcPr>
          <w:p w14:paraId="7E938D71" w14:textId="77777777" w:rsidR="009B3818" w:rsidRPr="009B3818" w:rsidRDefault="009B3818" w:rsidP="00900302">
            <w:pPr>
              <w:rPr>
                <w:lang w:val="vi-VN"/>
              </w:rPr>
            </w:pPr>
          </w:p>
        </w:tc>
        <w:tc>
          <w:tcPr>
            <w:tcW w:w="1684" w:type="dxa"/>
          </w:tcPr>
          <w:p w14:paraId="7DA62AB9" w14:textId="77777777" w:rsidR="009B3818" w:rsidRPr="009B3818" w:rsidRDefault="009B3818" w:rsidP="00900302">
            <w:pPr>
              <w:rPr>
                <w:lang w:val="vi-VN"/>
              </w:rPr>
            </w:pPr>
          </w:p>
        </w:tc>
        <w:tc>
          <w:tcPr>
            <w:tcW w:w="855" w:type="dxa"/>
          </w:tcPr>
          <w:p w14:paraId="6AC1F304" w14:textId="77777777" w:rsidR="009B3818" w:rsidRPr="009B3818" w:rsidRDefault="009B3818" w:rsidP="00900302">
            <w:pPr>
              <w:rPr>
                <w:lang w:val="vi-VN"/>
              </w:rPr>
            </w:pPr>
          </w:p>
        </w:tc>
        <w:tc>
          <w:tcPr>
            <w:tcW w:w="1601" w:type="dxa"/>
          </w:tcPr>
          <w:p w14:paraId="7A6F7387" w14:textId="6DA0DB20" w:rsidR="009B3818" w:rsidRPr="009B3818" w:rsidRDefault="009B3818" w:rsidP="00900302">
            <w:pPr>
              <w:rPr>
                <w:lang w:val="vi-VN"/>
              </w:rPr>
            </w:pPr>
          </w:p>
        </w:tc>
      </w:tr>
      <w:tr w:rsidR="009B3818" w14:paraId="3A4B8955" w14:textId="77777777" w:rsidTr="009B3818">
        <w:trPr>
          <w:trHeight w:val="49"/>
        </w:trPr>
        <w:tc>
          <w:tcPr>
            <w:tcW w:w="3690" w:type="dxa"/>
          </w:tcPr>
          <w:p w14:paraId="2A8FDBBD" w14:textId="77777777" w:rsidR="000E6571" w:rsidRPr="000E6571" w:rsidRDefault="000E6571" w:rsidP="000E6571">
            <w:pPr>
              <w:rPr>
                <w:lang w:val="vi-VN"/>
              </w:rPr>
            </w:pPr>
            <w:r w:rsidRPr="000E6571">
              <w:rPr>
                <w:lang w:val="vi-VN"/>
              </w:rPr>
              <w:t>Earned media (Truyền thông PR)</w:t>
            </w:r>
          </w:p>
          <w:p w14:paraId="6BED9C40" w14:textId="77777777" w:rsidR="000E6571" w:rsidRPr="000E6571" w:rsidRDefault="000E6571" w:rsidP="000E6571">
            <w:pPr>
              <w:rPr>
                <w:lang w:val="vi-VN"/>
              </w:rPr>
            </w:pPr>
            <w:r w:rsidRPr="000E6571">
              <w:rPr>
                <w:rFonts w:ascii="Segoe UI Symbol" w:hAnsi="Segoe UI Symbol" w:cs="Segoe UI Symbol"/>
                <w:lang w:val="vi-VN"/>
              </w:rPr>
              <w:t>❑</w:t>
            </w:r>
          </w:p>
          <w:p w14:paraId="1590451B" w14:textId="77777777" w:rsidR="000E6571" w:rsidRPr="000E6571" w:rsidRDefault="000E6571" w:rsidP="000E6571">
            <w:pPr>
              <w:rPr>
                <w:lang w:val="vi-VN"/>
              </w:rPr>
            </w:pPr>
            <w:r w:rsidRPr="000E6571">
              <w:rPr>
                <w:rFonts w:ascii="Segoe UI Symbol" w:hAnsi="Segoe UI Symbol" w:cs="Segoe UI Symbol"/>
                <w:lang w:val="vi-VN"/>
              </w:rPr>
              <w:t>❑</w:t>
            </w:r>
          </w:p>
          <w:p w14:paraId="53DA7ED4" w14:textId="5AB7C80A" w:rsidR="009B3818" w:rsidRPr="009B3818" w:rsidRDefault="000E6571" w:rsidP="000E6571">
            <w:pPr>
              <w:rPr>
                <w:lang w:val="vi-VN"/>
              </w:rPr>
            </w:pPr>
            <w:r w:rsidRPr="000E6571">
              <w:rPr>
                <w:rFonts w:ascii="Segoe UI Symbol" w:hAnsi="Segoe UI Symbol" w:cs="Segoe UI Symbol"/>
                <w:lang w:val="vi-VN"/>
              </w:rPr>
              <w:t>❑</w:t>
            </w:r>
          </w:p>
        </w:tc>
        <w:tc>
          <w:tcPr>
            <w:tcW w:w="1080" w:type="dxa"/>
          </w:tcPr>
          <w:p w14:paraId="00406EF9" w14:textId="77777777" w:rsidR="009B3818" w:rsidRPr="009B3818" w:rsidRDefault="009B3818" w:rsidP="00900302">
            <w:pPr>
              <w:rPr>
                <w:lang w:val="vi-VN"/>
              </w:rPr>
            </w:pPr>
          </w:p>
        </w:tc>
        <w:tc>
          <w:tcPr>
            <w:tcW w:w="1260" w:type="dxa"/>
          </w:tcPr>
          <w:p w14:paraId="42EE05C6" w14:textId="77777777" w:rsidR="009B3818" w:rsidRPr="009B3818" w:rsidRDefault="009B3818" w:rsidP="00900302">
            <w:pPr>
              <w:rPr>
                <w:lang w:val="vi-VN"/>
              </w:rPr>
            </w:pPr>
          </w:p>
        </w:tc>
        <w:tc>
          <w:tcPr>
            <w:tcW w:w="1350" w:type="dxa"/>
          </w:tcPr>
          <w:p w14:paraId="40604310" w14:textId="77777777" w:rsidR="009B3818" w:rsidRPr="009B3818" w:rsidRDefault="009B3818" w:rsidP="00900302">
            <w:pPr>
              <w:rPr>
                <w:lang w:val="vi-VN"/>
              </w:rPr>
            </w:pPr>
          </w:p>
        </w:tc>
        <w:tc>
          <w:tcPr>
            <w:tcW w:w="1684" w:type="dxa"/>
          </w:tcPr>
          <w:p w14:paraId="47F9A5A3" w14:textId="77777777" w:rsidR="009B3818" w:rsidRPr="009B3818" w:rsidRDefault="009B3818" w:rsidP="00900302">
            <w:pPr>
              <w:rPr>
                <w:lang w:val="vi-VN"/>
              </w:rPr>
            </w:pPr>
          </w:p>
        </w:tc>
        <w:tc>
          <w:tcPr>
            <w:tcW w:w="855" w:type="dxa"/>
          </w:tcPr>
          <w:p w14:paraId="4F543C79" w14:textId="77777777" w:rsidR="009B3818" w:rsidRPr="009B3818" w:rsidRDefault="009B3818" w:rsidP="00900302">
            <w:pPr>
              <w:rPr>
                <w:lang w:val="vi-VN"/>
              </w:rPr>
            </w:pPr>
          </w:p>
        </w:tc>
        <w:tc>
          <w:tcPr>
            <w:tcW w:w="1601" w:type="dxa"/>
          </w:tcPr>
          <w:p w14:paraId="1AB203E1" w14:textId="5FFEFA70" w:rsidR="009B3818" w:rsidRPr="009B3818" w:rsidRDefault="009B3818" w:rsidP="00900302">
            <w:pPr>
              <w:rPr>
                <w:lang w:val="vi-VN"/>
              </w:rPr>
            </w:pPr>
          </w:p>
        </w:tc>
      </w:tr>
    </w:tbl>
    <w:p w14:paraId="434EE712" w14:textId="552AA4E1" w:rsidR="000E6571" w:rsidRDefault="000E6571" w:rsidP="00900302">
      <w:pPr>
        <w:rPr>
          <w:lang w:val="vi-VN"/>
        </w:rPr>
      </w:pPr>
    </w:p>
    <w:p w14:paraId="60041E62" w14:textId="77777777" w:rsidR="000E6571" w:rsidRDefault="000E6571">
      <w:pPr>
        <w:rPr>
          <w:lang w:val="vi-VN"/>
        </w:rPr>
      </w:pPr>
      <w:r>
        <w:rPr>
          <w:lang w:val="vi-VN"/>
        </w:rPr>
        <w:br w:type="page"/>
      </w:r>
    </w:p>
    <w:tbl>
      <w:tblPr>
        <w:tblStyle w:val="TableGrid"/>
        <w:tblW w:w="11520" w:type="dxa"/>
        <w:tblInd w:w="-1175" w:type="dxa"/>
        <w:tblLook w:val="04A0" w:firstRow="1" w:lastRow="0" w:firstColumn="1" w:lastColumn="0" w:noHBand="0" w:noVBand="1"/>
      </w:tblPr>
      <w:tblGrid>
        <w:gridCol w:w="4230"/>
        <w:gridCol w:w="7290"/>
      </w:tblGrid>
      <w:tr w:rsidR="000E6571" w14:paraId="0498C202" w14:textId="77777777" w:rsidTr="000E6571">
        <w:tc>
          <w:tcPr>
            <w:tcW w:w="11520" w:type="dxa"/>
            <w:gridSpan w:val="2"/>
          </w:tcPr>
          <w:p w14:paraId="40E3F773" w14:textId="34844F79" w:rsidR="000E6571" w:rsidRDefault="000E6571" w:rsidP="00900302">
            <w:pPr>
              <w:rPr>
                <w:lang w:val="vi-VN"/>
              </w:rPr>
            </w:pPr>
            <w:r w:rsidRPr="000E6571">
              <w:rPr>
                <w:lang w:val="vi-VN"/>
              </w:rPr>
              <w:lastRenderedPageBreak/>
              <w:t>TẠO CHIẾN DỊCH</w:t>
            </w:r>
          </w:p>
        </w:tc>
      </w:tr>
      <w:tr w:rsidR="000E6571" w14:paraId="722639B8" w14:textId="77777777" w:rsidTr="000E6571">
        <w:trPr>
          <w:trHeight w:val="69"/>
        </w:trPr>
        <w:tc>
          <w:tcPr>
            <w:tcW w:w="4230" w:type="dxa"/>
          </w:tcPr>
          <w:p w14:paraId="42927988" w14:textId="266B47D8" w:rsidR="000E6571" w:rsidRPr="000E6571" w:rsidRDefault="000E6571" w:rsidP="00900302">
            <w:pPr>
              <w:rPr>
                <w:lang w:val="vi-VN"/>
              </w:rPr>
            </w:pPr>
            <w:r w:rsidRPr="000E6571">
              <w:rPr>
                <w:lang w:val="vi-VN"/>
              </w:rPr>
              <w:t>Creative brief</w:t>
            </w:r>
          </w:p>
        </w:tc>
        <w:tc>
          <w:tcPr>
            <w:tcW w:w="7290" w:type="dxa"/>
          </w:tcPr>
          <w:p w14:paraId="2462821C" w14:textId="12024F2D" w:rsidR="000E6571" w:rsidRPr="000E6571" w:rsidRDefault="000E6571" w:rsidP="00900302">
            <w:pPr>
              <w:rPr>
                <w:lang w:val="vi-VN"/>
              </w:rPr>
            </w:pPr>
            <w:r w:rsidRPr="000E6571">
              <w:rPr>
                <w:rFonts w:ascii="Segoe UI Symbol" w:hAnsi="Segoe UI Symbol" w:cs="Segoe UI Symbol"/>
                <w:lang w:val="vi-VN"/>
              </w:rPr>
              <w:t>❑</w:t>
            </w:r>
            <w:r w:rsidRPr="000E6571">
              <w:rPr>
                <w:lang w:val="vi-VN"/>
              </w:rPr>
              <w:t xml:space="preserve"> Hoàn thành brief của chiến dịch</w:t>
            </w:r>
          </w:p>
        </w:tc>
      </w:tr>
      <w:tr w:rsidR="000E6571" w14:paraId="4769928F" w14:textId="77777777" w:rsidTr="000E6571">
        <w:trPr>
          <w:trHeight w:val="69"/>
        </w:trPr>
        <w:tc>
          <w:tcPr>
            <w:tcW w:w="4230" w:type="dxa"/>
          </w:tcPr>
          <w:p w14:paraId="6CE30B47" w14:textId="0DA906DD" w:rsidR="000E6571" w:rsidRPr="000E6571" w:rsidRDefault="000E6571" w:rsidP="00900302">
            <w:pPr>
              <w:rPr>
                <w:lang w:val="vi-VN"/>
              </w:rPr>
            </w:pPr>
            <w:r w:rsidRPr="000E6571">
              <w:rPr>
                <w:lang w:val="vi-VN"/>
              </w:rPr>
              <w:t>Tạo nội dung</w:t>
            </w:r>
          </w:p>
        </w:tc>
        <w:tc>
          <w:tcPr>
            <w:tcW w:w="7290" w:type="dxa"/>
          </w:tcPr>
          <w:p w14:paraId="174DE7C3" w14:textId="29893DA2" w:rsidR="000E6571" w:rsidRPr="000E6571" w:rsidRDefault="000E6571" w:rsidP="000E6571">
            <w:pPr>
              <w:rPr>
                <w:lang w:val="vi-VN"/>
              </w:rPr>
            </w:pPr>
            <w:r w:rsidRPr="000E6571">
              <w:rPr>
                <w:lang w:val="vi-VN"/>
              </w:rPr>
              <w:t>Ví dụ:</w:t>
            </w:r>
          </w:p>
          <w:p w14:paraId="22C0E93A"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Infographics</w:t>
            </w:r>
          </w:p>
          <w:p w14:paraId="5DC01130"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Viết guide / tải PDF</w:t>
            </w:r>
          </w:p>
          <w:p w14:paraId="2C604457"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Trò chơi</w:t>
            </w:r>
          </w:p>
          <w:p w14:paraId="042A98A6"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Videos</w:t>
            </w:r>
          </w:p>
          <w:p w14:paraId="20BE810D" w14:textId="712EC004"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Quizzes/kiểm tra tương tác</w:t>
            </w:r>
          </w:p>
        </w:tc>
      </w:tr>
      <w:tr w:rsidR="000E6571" w14:paraId="7DF90280" w14:textId="77777777" w:rsidTr="000E6571">
        <w:trPr>
          <w:trHeight w:val="69"/>
        </w:trPr>
        <w:tc>
          <w:tcPr>
            <w:tcW w:w="4230" w:type="dxa"/>
          </w:tcPr>
          <w:p w14:paraId="69DAC520" w14:textId="77777777" w:rsidR="000E6571" w:rsidRPr="000E6571" w:rsidRDefault="000E6571" w:rsidP="000E6571">
            <w:pPr>
              <w:rPr>
                <w:lang w:val="vi-VN"/>
              </w:rPr>
            </w:pPr>
            <w:r w:rsidRPr="000E6571">
              <w:rPr>
                <w:lang w:val="vi-VN"/>
              </w:rPr>
              <w:t>Tài nguyên truyền</w:t>
            </w:r>
          </w:p>
          <w:p w14:paraId="072B5188" w14:textId="08C94DC5" w:rsidR="000E6571" w:rsidRPr="000E6571" w:rsidRDefault="000E6571" w:rsidP="000E6571">
            <w:pPr>
              <w:rPr>
                <w:lang w:val="vi-VN"/>
              </w:rPr>
            </w:pPr>
            <w:r w:rsidRPr="000E6571">
              <w:rPr>
                <w:lang w:val="vi-VN"/>
              </w:rPr>
              <w:t>thông trực tuyến</w:t>
            </w:r>
          </w:p>
        </w:tc>
        <w:tc>
          <w:tcPr>
            <w:tcW w:w="7290" w:type="dxa"/>
          </w:tcPr>
          <w:p w14:paraId="0672AFCD" w14:textId="77777777" w:rsidR="000E6571" w:rsidRPr="000E6571" w:rsidRDefault="000E6571" w:rsidP="000E6571">
            <w:pPr>
              <w:rPr>
                <w:lang w:val="vi-VN"/>
              </w:rPr>
            </w:pPr>
            <w:r w:rsidRPr="000E6571">
              <w:rPr>
                <w:lang w:val="vi-VN"/>
              </w:rPr>
              <w:t>Online media:</w:t>
            </w:r>
          </w:p>
          <w:p w14:paraId="78CEF6C7"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Landing pages</w:t>
            </w:r>
          </w:p>
          <w:p w14:paraId="36DE300C"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Content cho quảng cáo (content, banner,..)</w:t>
            </w:r>
          </w:p>
          <w:p w14:paraId="04E60AAA"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Display banners</w:t>
            </w:r>
          </w:p>
          <w:p w14:paraId="0833C81E"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Social media backgrounds and galleries</w:t>
            </w:r>
          </w:p>
          <w:p w14:paraId="4590EEC1"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Email mẫu</w:t>
            </w:r>
          </w:p>
          <w:p w14:paraId="382852B0" w14:textId="6424435E"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Khác, vd. video,...</w:t>
            </w:r>
          </w:p>
        </w:tc>
      </w:tr>
      <w:tr w:rsidR="000E6571" w14:paraId="77EE670D" w14:textId="77777777" w:rsidTr="000E6571">
        <w:trPr>
          <w:trHeight w:val="69"/>
        </w:trPr>
        <w:tc>
          <w:tcPr>
            <w:tcW w:w="4230" w:type="dxa"/>
          </w:tcPr>
          <w:p w14:paraId="5EBBB66E" w14:textId="77777777" w:rsidR="000E6571" w:rsidRPr="000E6571" w:rsidRDefault="000E6571" w:rsidP="000E6571">
            <w:pPr>
              <w:rPr>
                <w:lang w:val="vi-VN"/>
              </w:rPr>
            </w:pPr>
            <w:r w:rsidRPr="000E6571">
              <w:rPr>
                <w:lang w:val="vi-VN"/>
              </w:rPr>
              <w:t>Tài nguyên truyền</w:t>
            </w:r>
          </w:p>
          <w:p w14:paraId="0A41AC26" w14:textId="625285A2" w:rsidR="000E6571" w:rsidRPr="000E6571" w:rsidRDefault="000E6571" w:rsidP="000E6571">
            <w:pPr>
              <w:rPr>
                <w:lang w:val="vi-VN"/>
              </w:rPr>
            </w:pPr>
            <w:r w:rsidRPr="000E6571">
              <w:rPr>
                <w:lang w:val="vi-VN"/>
              </w:rPr>
              <w:t>thông Offline</w:t>
            </w:r>
          </w:p>
        </w:tc>
        <w:tc>
          <w:tcPr>
            <w:tcW w:w="7290" w:type="dxa"/>
          </w:tcPr>
          <w:p w14:paraId="6082B3EC" w14:textId="77777777" w:rsidR="000E6571" w:rsidRPr="000E6571" w:rsidRDefault="000E6571" w:rsidP="000E6571">
            <w:pPr>
              <w:rPr>
                <w:lang w:val="vi-VN"/>
              </w:rPr>
            </w:pPr>
            <w:r w:rsidRPr="000E6571">
              <w:rPr>
                <w:lang w:val="vi-VN"/>
              </w:rPr>
              <w:t>Offline media</w:t>
            </w:r>
          </w:p>
          <w:p w14:paraId="113D4B3D"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Brochure</w:t>
            </w:r>
          </w:p>
          <w:p w14:paraId="777C2937"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Ads</w:t>
            </w:r>
          </w:p>
          <w:p w14:paraId="71461CD0"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Thư tay</w:t>
            </w:r>
          </w:p>
          <w:p w14:paraId="54E1DD2A" w14:textId="29CC3EE4"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Ấn phẩm</w:t>
            </w:r>
          </w:p>
        </w:tc>
      </w:tr>
      <w:tr w:rsidR="000E6571" w14:paraId="2B1D91C8" w14:textId="77777777" w:rsidTr="000E6571">
        <w:trPr>
          <w:trHeight w:val="69"/>
        </w:trPr>
        <w:tc>
          <w:tcPr>
            <w:tcW w:w="4230" w:type="dxa"/>
          </w:tcPr>
          <w:p w14:paraId="0306DA33" w14:textId="799678FF" w:rsidR="000E6571" w:rsidRPr="000E6571" w:rsidRDefault="000E6571" w:rsidP="00900302">
            <w:pPr>
              <w:rPr>
                <w:lang w:val="vi-VN"/>
              </w:rPr>
            </w:pPr>
            <w:r w:rsidRPr="000E6571">
              <w:rPr>
                <w:lang w:val="vi-VN"/>
              </w:rPr>
              <w:t>Chiến dịch khu vực</w:t>
            </w:r>
          </w:p>
        </w:tc>
        <w:tc>
          <w:tcPr>
            <w:tcW w:w="7290" w:type="dxa"/>
          </w:tcPr>
          <w:p w14:paraId="0FF452EA" w14:textId="3A67EA03" w:rsidR="000E6571" w:rsidRPr="000E6571" w:rsidRDefault="000E6571" w:rsidP="00900302">
            <w:pPr>
              <w:rPr>
                <w:lang w:val="vi-VN"/>
              </w:rPr>
            </w:pPr>
            <w:r w:rsidRPr="000E6571">
              <w:rPr>
                <w:lang w:val="vi-VN"/>
              </w:rPr>
              <w:t>Cần địa phương hoá cho từng địa phương vùng miền cụ thể?</w:t>
            </w:r>
          </w:p>
        </w:tc>
      </w:tr>
    </w:tbl>
    <w:p w14:paraId="51B62EB5" w14:textId="77777777" w:rsidR="009B3818" w:rsidRDefault="009B3818" w:rsidP="00900302">
      <w:pPr>
        <w:rPr>
          <w:lang w:val="vi-VN"/>
        </w:rPr>
      </w:pPr>
    </w:p>
    <w:tbl>
      <w:tblPr>
        <w:tblStyle w:val="TableGrid"/>
        <w:tblW w:w="11520" w:type="dxa"/>
        <w:tblInd w:w="-1175" w:type="dxa"/>
        <w:tblLook w:val="04A0" w:firstRow="1" w:lastRow="0" w:firstColumn="1" w:lastColumn="0" w:noHBand="0" w:noVBand="1"/>
      </w:tblPr>
      <w:tblGrid>
        <w:gridCol w:w="3420"/>
        <w:gridCol w:w="8100"/>
      </w:tblGrid>
      <w:tr w:rsidR="000E6571" w14:paraId="7D93BEB7" w14:textId="77777777" w:rsidTr="000E6571">
        <w:tc>
          <w:tcPr>
            <w:tcW w:w="11520" w:type="dxa"/>
            <w:gridSpan w:val="2"/>
          </w:tcPr>
          <w:p w14:paraId="59CF3792" w14:textId="78E218A7" w:rsidR="000E6571" w:rsidRDefault="000E6571" w:rsidP="00900302">
            <w:pPr>
              <w:rPr>
                <w:lang w:val="vi-VN"/>
              </w:rPr>
            </w:pPr>
            <w:r w:rsidRPr="000E6571">
              <w:rPr>
                <w:lang w:val="vi-VN"/>
              </w:rPr>
              <w:t>THỰC HIỆN CHIẾN DỊCH VÀ TỐI ƯU</w:t>
            </w:r>
          </w:p>
        </w:tc>
      </w:tr>
      <w:tr w:rsidR="000E6571" w14:paraId="7EBC7078" w14:textId="77777777" w:rsidTr="000E6571">
        <w:trPr>
          <w:trHeight w:val="115"/>
        </w:trPr>
        <w:tc>
          <w:tcPr>
            <w:tcW w:w="3420" w:type="dxa"/>
          </w:tcPr>
          <w:p w14:paraId="770D850D" w14:textId="3A25E27B" w:rsidR="000E6571" w:rsidRPr="000E6571" w:rsidRDefault="000E6571" w:rsidP="000E6571">
            <w:pPr>
              <w:rPr>
                <w:lang w:val="vi-VN"/>
              </w:rPr>
            </w:pPr>
            <w:r w:rsidRPr="000E6571">
              <w:rPr>
                <w:lang w:val="vi-VN"/>
              </w:rPr>
              <w:t>Kiểm tra trước khi</w:t>
            </w:r>
            <w:r>
              <w:rPr>
                <w:lang w:val="vi-VN"/>
              </w:rPr>
              <w:t xml:space="preserve"> </w:t>
            </w:r>
            <w:r w:rsidRPr="000E6571">
              <w:rPr>
                <w:lang w:val="vi-VN"/>
              </w:rPr>
              <w:t>launching chiến</w:t>
            </w:r>
            <w:r>
              <w:rPr>
                <w:lang w:val="vi-VN"/>
              </w:rPr>
              <w:t xml:space="preserve"> </w:t>
            </w:r>
            <w:r w:rsidRPr="000E6571">
              <w:rPr>
                <w:lang w:val="vi-VN"/>
              </w:rPr>
              <w:t>dịch</w:t>
            </w:r>
          </w:p>
        </w:tc>
        <w:tc>
          <w:tcPr>
            <w:tcW w:w="8100" w:type="dxa"/>
          </w:tcPr>
          <w:p w14:paraId="265D4323"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Landing pages/ website</w:t>
            </w:r>
          </w:p>
          <w:p w14:paraId="62E56417"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Thu thập dữ liệu và đối chứng hợp lệ</w:t>
            </w:r>
          </w:p>
          <w:p w14:paraId="3BF9F1C2" w14:textId="153DA00C"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Trang web có thể được tìm kiếm bởi công cụ tìm kiếm</w:t>
            </w:r>
          </w:p>
        </w:tc>
      </w:tr>
      <w:tr w:rsidR="000E6571" w14:paraId="0DAC6A6E" w14:textId="77777777" w:rsidTr="000E6571">
        <w:trPr>
          <w:trHeight w:val="115"/>
        </w:trPr>
        <w:tc>
          <w:tcPr>
            <w:tcW w:w="3420" w:type="dxa"/>
          </w:tcPr>
          <w:p w14:paraId="7256C70D" w14:textId="27EF3D08" w:rsidR="000E6571" w:rsidRPr="000E6571" w:rsidRDefault="000E6571" w:rsidP="000E6571">
            <w:pPr>
              <w:rPr>
                <w:lang w:val="vi-VN"/>
              </w:rPr>
            </w:pPr>
            <w:r w:rsidRPr="000E6571">
              <w:rPr>
                <w:lang w:val="vi-VN"/>
              </w:rPr>
              <w:t>Tối ưu trong quá</w:t>
            </w:r>
            <w:r>
              <w:rPr>
                <w:lang w:val="vi-VN"/>
              </w:rPr>
              <w:t xml:space="preserve"> </w:t>
            </w:r>
            <w:r w:rsidRPr="000E6571">
              <w:rPr>
                <w:lang w:val="vi-VN"/>
              </w:rPr>
              <w:t>trình chạy</w:t>
            </w:r>
          </w:p>
        </w:tc>
        <w:tc>
          <w:tcPr>
            <w:tcW w:w="8100" w:type="dxa"/>
          </w:tcPr>
          <w:p w14:paraId="36F22511" w14:textId="77777777" w:rsidR="000E6571" w:rsidRPr="000E6571" w:rsidRDefault="000E6571" w:rsidP="000E6571">
            <w:pPr>
              <w:rPr>
                <w:lang w:val="vi-VN"/>
              </w:rPr>
            </w:pPr>
            <w:r w:rsidRPr="000E6571">
              <w:rPr>
                <w:lang w:val="vi-VN"/>
              </w:rPr>
              <w:t>Cải thiện chiến dịch</w:t>
            </w:r>
          </w:p>
          <w:p w14:paraId="0284CDF4"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Review leads, số data sales thu được theo từng ngày, từng</w:t>
            </w:r>
          </w:p>
          <w:p w14:paraId="3BDDB5C6" w14:textId="77777777" w:rsidR="000E6571" w:rsidRPr="000E6571" w:rsidRDefault="000E6571" w:rsidP="000E6571">
            <w:pPr>
              <w:rPr>
                <w:lang w:val="vi-VN"/>
              </w:rPr>
            </w:pPr>
            <w:r w:rsidRPr="000E6571">
              <w:rPr>
                <w:lang w:val="vi-VN"/>
              </w:rPr>
              <w:t>khoảng thời</w:t>
            </w:r>
          </w:p>
          <w:p w14:paraId="4393463F"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Kiểm tra thứ hạng trang chiến dịch trong công cụ tìm kiếm để biết</w:t>
            </w:r>
          </w:p>
          <w:p w14:paraId="03FABD27" w14:textId="77777777" w:rsidR="000E6571" w:rsidRPr="000E6571" w:rsidRDefault="000E6571" w:rsidP="000E6571">
            <w:pPr>
              <w:rPr>
                <w:lang w:val="vi-VN"/>
              </w:rPr>
            </w:pPr>
            <w:r w:rsidRPr="000E6571">
              <w:rPr>
                <w:lang w:val="vi-VN"/>
              </w:rPr>
              <w:t>các thuật ngữ thương hiệu</w:t>
            </w:r>
          </w:p>
          <w:p w14:paraId="4537219D"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AB testing</w:t>
            </w:r>
          </w:p>
          <w:p w14:paraId="6F115076" w14:textId="77777777"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Xuay vòng tư liệu truyền thông</w:t>
            </w:r>
          </w:p>
          <w:p w14:paraId="597236C8" w14:textId="0648A333" w:rsidR="000E6571" w:rsidRPr="000E6571" w:rsidRDefault="000E6571" w:rsidP="000E6571">
            <w:pPr>
              <w:rPr>
                <w:lang w:val="vi-VN"/>
              </w:rPr>
            </w:pPr>
            <w:r w:rsidRPr="000E6571">
              <w:rPr>
                <w:rFonts w:ascii="Segoe UI Symbol" w:hAnsi="Segoe UI Symbol" w:cs="Segoe UI Symbol"/>
                <w:lang w:val="vi-VN"/>
              </w:rPr>
              <w:t>❑</w:t>
            </w:r>
            <w:r w:rsidRPr="000E6571">
              <w:rPr>
                <w:lang w:val="vi-VN"/>
              </w:rPr>
              <w:t xml:space="preserve"> Tối ưu hóa các vị trí phương tiện dựa trên hiệu suất</w:t>
            </w:r>
          </w:p>
        </w:tc>
      </w:tr>
      <w:tr w:rsidR="000E6571" w14:paraId="66C02271" w14:textId="77777777" w:rsidTr="000E6571">
        <w:trPr>
          <w:trHeight w:val="115"/>
        </w:trPr>
        <w:tc>
          <w:tcPr>
            <w:tcW w:w="3420" w:type="dxa"/>
          </w:tcPr>
          <w:p w14:paraId="4B147AB3" w14:textId="4216E56A" w:rsidR="000E6571" w:rsidRPr="000E6571" w:rsidRDefault="000E6571" w:rsidP="00900302">
            <w:pPr>
              <w:rPr>
                <w:lang w:val="vi-VN"/>
              </w:rPr>
            </w:pPr>
            <w:r w:rsidRPr="000E6571">
              <w:rPr>
                <w:lang w:val="vi-VN"/>
              </w:rPr>
              <w:t>Đánh giá</w:t>
            </w:r>
          </w:p>
        </w:tc>
        <w:tc>
          <w:tcPr>
            <w:tcW w:w="8100" w:type="dxa"/>
          </w:tcPr>
          <w:p w14:paraId="2A7BB449" w14:textId="6EC55A73" w:rsidR="000E6571" w:rsidRPr="000E6571" w:rsidRDefault="000E6571" w:rsidP="00900302">
            <w:pPr>
              <w:rPr>
                <w:lang w:val="vi-VN"/>
              </w:rPr>
            </w:pPr>
            <w:r w:rsidRPr="000E6571">
              <w:rPr>
                <w:lang w:val="vi-VN"/>
              </w:rPr>
              <w:t>Review sau khi hoàn thành chiến dịch</w:t>
            </w:r>
          </w:p>
        </w:tc>
      </w:tr>
    </w:tbl>
    <w:p w14:paraId="1354FEBD" w14:textId="23A2B8E7" w:rsidR="000E6571" w:rsidRDefault="000E6571" w:rsidP="00900302">
      <w:pPr>
        <w:rPr>
          <w:lang w:val="vi-VN"/>
        </w:rPr>
      </w:pPr>
    </w:p>
    <w:p w14:paraId="2BEFA53C" w14:textId="2958F9F1" w:rsidR="000E6571" w:rsidRPr="005E3B84" w:rsidRDefault="000E6571" w:rsidP="00900302">
      <w:pPr>
        <w:rPr>
          <w:lang w:val="vi-VN"/>
        </w:rPr>
      </w:pPr>
    </w:p>
    <w:p w14:paraId="7D3CE053" w14:textId="1F45BD78" w:rsidR="00DE1C39" w:rsidRDefault="00DE1C39" w:rsidP="00590C17">
      <w:pPr>
        <w:pStyle w:val="Heading1"/>
        <w:rPr>
          <w:lang w:val="vi-VN"/>
        </w:rPr>
      </w:pPr>
      <w:r>
        <w:lastRenderedPageBreak/>
        <w:tab/>
      </w:r>
      <w:bookmarkStart w:id="19" w:name="_Toc167563802"/>
      <w:r w:rsidR="000E6571">
        <w:t>BÁO</w:t>
      </w:r>
      <w:r w:rsidR="000E6571">
        <w:rPr>
          <w:lang w:val="vi-VN"/>
        </w:rPr>
        <w:t xml:space="preserve"> CÁO TÀI CHÍNH</w:t>
      </w:r>
      <w:bookmarkEnd w:id="19"/>
    </w:p>
    <w:p w14:paraId="2CF9DF91" w14:textId="66B9653C" w:rsidR="00547FCA" w:rsidRPr="00547FCA" w:rsidRDefault="00547FCA" w:rsidP="00547FCA">
      <w:pPr>
        <w:rPr>
          <w:lang w:val="vi-VN"/>
        </w:rPr>
      </w:pPr>
      <w:r>
        <w:rPr>
          <w:lang w:val="vi-VN"/>
        </w:rPr>
        <w:t xml:space="preserve">Em đính kèm link excel tại đây : </w:t>
      </w:r>
      <w:hyperlink r:id="rId25" w:history="1">
        <w:r>
          <w:rPr>
            <w:rStyle w:val="Hyperlink"/>
          </w:rPr>
          <w:t>Bảng cân đối tài chính (1).xlsx</w:t>
        </w:r>
      </w:hyperlink>
    </w:p>
    <w:p w14:paraId="1D91C280" w14:textId="08721FFF" w:rsidR="002A5235" w:rsidRDefault="00602C91" w:rsidP="00372C92">
      <w:pPr>
        <w:pStyle w:val="Heading2"/>
        <w:rPr>
          <w:lang w:val="vi-VN"/>
        </w:rPr>
      </w:pPr>
      <w:bookmarkStart w:id="20" w:name="_Toc167563803"/>
      <w:r>
        <w:t>Kế</w:t>
      </w:r>
      <w:r>
        <w:rPr>
          <w:lang w:val="vi-VN"/>
        </w:rPr>
        <w:t xml:space="preserve"> hoạch đầu tư ban đầu</w:t>
      </w:r>
      <w:bookmarkEnd w:id="20"/>
    </w:p>
    <w:p w14:paraId="0E36E9CE" w14:textId="79EEA50F" w:rsidR="00602C91" w:rsidRDefault="00602C91" w:rsidP="00602C91">
      <w:pPr>
        <w:pStyle w:val="ListParagraph"/>
        <w:numPr>
          <w:ilvl w:val="0"/>
          <w:numId w:val="48"/>
        </w:numPr>
        <w:rPr>
          <w:lang w:val="vi-VN"/>
        </w:rPr>
      </w:pPr>
      <w:r>
        <w:rPr>
          <w:lang w:val="vi-VN"/>
        </w:rPr>
        <w:t xml:space="preserve">Khoản đầu tư cho đồ đạc nội thất ước tính khoảng từ 100-250 triệu đồng. </w:t>
      </w:r>
    </w:p>
    <w:p w14:paraId="3809D8A3" w14:textId="0BE2EB06" w:rsidR="00602C91" w:rsidRDefault="00602C91" w:rsidP="00602C91">
      <w:pPr>
        <w:pStyle w:val="ListParagraph"/>
        <w:numPr>
          <w:ilvl w:val="0"/>
          <w:numId w:val="48"/>
        </w:numPr>
        <w:rPr>
          <w:lang w:val="vi-VN"/>
        </w:rPr>
      </w:pPr>
      <w:r>
        <w:rPr>
          <w:lang w:val="vi-VN"/>
        </w:rPr>
        <w:t xml:space="preserve">Khoản đầu tư cho văn phòng dự kiến khoảng 50-100 triệu đồng. </w:t>
      </w:r>
    </w:p>
    <w:p w14:paraId="27BD9C74" w14:textId="6C5E5761" w:rsidR="00602C91" w:rsidRDefault="00602C91" w:rsidP="00602C91">
      <w:pPr>
        <w:pStyle w:val="ListParagraph"/>
        <w:numPr>
          <w:ilvl w:val="0"/>
          <w:numId w:val="48"/>
        </w:numPr>
        <w:rPr>
          <w:lang w:val="vi-VN"/>
        </w:rPr>
      </w:pPr>
      <w:r>
        <w:rPr>
          <w:lang w:val="vi-VN"/>
        </w:rPr>
        <w:t>Khoản đầu tư cho phần mềm web, phần mềm quản lý cửa hàng : 50-150 triệu</w:t>
      </w:r>
    </w:p>
    <w:p w14:paraId="0A4C7CE8" w14:textId="03137A7E" w:rsidR="009D7E57" w:rsidRDefault="009D7E57" w:rsidP="00602C91">
      <w:pPr>
        <w:pStyle w:val="ListParagraph"/>
        <w:numPr>
          <w:ilvl w:val="0"/>
          <w:numId w:val="48"/>
        </w:numPr>
        <w:rPr>
          <w:lang w:val="vi-VN"/>
        </w:rPr>
      </w:pPr>
      <w:r>
        <w:rPr>
          <w:lang w:val="vi-VN"/>
        </w:rPr>
        <w:t xml:space="preserve">Khoản đầu tư cho trang thiết bị khoảng : 100-150 triệu. </w:t>
      </w:r>
    </w:p>
    <w:p w14:paraId="757AC5E6" w14:textId="428C41C1" w:rsidR="009D7E57" w:rsidRDefault="009D7E57" w:rsidP="00602C91">
      <w:pPr>
        <w:pStyle w:val="ListParagraph"/>
        <w:numPr>
          <w:ilvl w:val="0"/>
          <w:numId w:val="48"/>
        </w:numPr>
        <w:rPr>
          <w:lang w:val="vi-VN"/>
        </w:rPr>
      </w:pPr>
      <w:r>
        <w:rPr>
          <w:lang w:val="vi-VN"/>
        </w:rPr>
        <w:t xml:space="preserve">Khoản đầu tư cho pháp lý khoảng : 15-30 triệu. </w:t>
      </w:r>
    </w:p>
    <w:p w14:paraId="75A4343C" w14:textId="4A5F9FCD" w:rsidR="009D7E57" w:rsidRDefault="009D7E57" w:rsidP="009D7E57">
      <w:pPr>
        <w:ind w:left="360"/>
        <w:rPr>
          <w:lang w:val="vi-VN"/>
        </w:rPr>
      </w:pPr>
      <w:r>
        <w:rPr>
          <w:lang w:val="vi-VN"/>
        </w:rPr>
        <w:t xml:space="preserve">Khoản đầu tư ban đầu mua trang thiết bị ước tính khoảng : 270 triệu – 680 triệu. </w:t>
      </w:r>
    </w:p>
    <w:p w14:paraId="280E708A" w14:textId="77777777" w:rsidR="00E562E3" w:rsidRDefault="00E562E3" w:rsidP="009D7E57">
      <w:pPr>
        <w:ind w:left="360"/>
        <w:rPr>
          <w:lang w:val="vi-VN"/>
        </w:rPr>
      </w:pPr>
    </w:p>
    <w:p w14:paraId="1BF1A2D2" w14:textId="4F7B9778" w:rsidR="00E562E3" w:rsidRDefault="00E562E3" w:rsidP="00E562E3">
      <w:pPr>
        <w:pStyle w:val="Heading2"/>
        <w:rPr>
          <w:lang w:val="vi-VN"/>
        </w:rPr>
      </w:pPr>
      <w:bookmarkStart w:id="21" w:name="_Toc167563804"/>
      <w:r>
        <w:rPr>
          <w:lang w:val="vi-VN"/>
        </w:rPr>
        <w:t>Kế hoạch kinh doanh lãi – lỗ</w:t>
      </w:r>
      <w:bookmarkEnd w:id="21"/>
    </w:p>
    <w:p w14:paraId="53AC9E43" w14:textId="20B693BE" w:rsidR="00E562E3" w:rsidRDefault="00E562E3" w:rsidP="00E562E3">
      <w:pPr>
        <w:rPr>
          <w:lang w:val="vi-VN"/>
        </w:rPr>
      </w:pPr>
      <w:r>
        <w:rPr>
          <w:lang w:val="vi-VN"/>
        </w:rPr>
        <w:t xml:space="preserve">Trong phần này, em sẽ không đề cập nhiều tới khấu hao các trang thiết bị, phần này chỉ áp dụng với các mô hình kêu gọi thêm nhà đầu tư bằng cách thể hiện giá trị dòng tiền theo từng giai đoạn. </w:t>
      </w:r>
    </w:p>
    <w:p w14:paraId="3C666835" w14:textId="22A92F86" w:rsidR="00E562E3" w:rsidRDefault="00E562E3" w:rsidP="00E562E3">
      <w:pPr>
        <w:rPr>
          <w:lang w:val="vi-VN"/>
        </w:rPr>
      </w:pPr>
      <w:r>
        <w:rPr>
          <w:lang w:val="vi-VN"/>
        </w:rPr>
        <w:t xml:space="preserve">Nội dung cụ thể, em sẽ ghi kĩ hơn trong sheet. </w:t>
      </w:r>
    </w:p>
    <w:p w14:paraId="07FFC7FC" w14:textId="77777777" w:rsidR="00E562E3" w:rsidRDefault="00E562E3" w:rsidP="00E562E3">
      <w:pPr>
        <w:rPr>
          <w:lang w:val="vi-VN"/>
        </w:rPr>
      </w:pPr>
    </w:p>
    <w:p w14:paraId="518FAC02" w14:textId="77777777" w:rsidR="00E562E3" w:rsidRDefault="00E562E3" w:rsidP="00E562E3">
      <w:pPr>
        <w:pStyle w:val="Heading2"/>
        <w:rPr>
          <w:lang w:val="vi-VN"/>
        </w:rPr>
      </w:pPr>
      <w:bookmarkStart w:id="22" w:name="_Toc167563805"/>
      <w:r>
        <w:rPr>
          <w:lang w:val="vi-VN"/>
        </w:rPr>
        <w:t>Dự toán dòng tiền và bảng cân đối tài chính</w:t>
      </w:r>
      <w:bookmarkEnd w:id="22"/>
    </w:p>
    <w:p w14:paraId="117A89F7" w14:textId="72E07F52" w:rsidR="00E562E3" w:rsidRDefault="00E562E3" w:rsidP="00E562E3">
      <w:pPr>
        <w:pStyle w:val="Caption"/>
        <w:rPr>
          <w:lang w:val="vi-VN"/>
        </w:rPr>
      </w:pPr>
      <w:r w:rsidRPr="00E562E3">
        <w:rPr>
          <w:lang w:val="vi-VN"/>
        </w:rPr>
        <w:t xml:space="preserve"> </w:t>
      </w:r>
      <w:r>
        <w:rPr>
          <w:lang w:val="vi-VN"/>
        </w:rPr>
        <w:t>Trong phần này, em chưa có tính toán được quá nhiều, do bị thiếu dữ kiện, tuy nhiên em sẽ lưu ý một vài thông tin dưới đây :</w:t>
      </w:r>
    </w:p>
    <w:p w14:paraId="69B6BAFF" w14:textId="4D98A8D0" w:rsidR="00E562E3" w:rsidRDefault="00E562E3" w:rsidP="00E562E3">
      <w:pPr>
        <w:pStyle w:val="ListParagraph"/>
        <w:numPr>
          <w:ilvl w:val="0"/>
          <w:numId w:val="48"/>
        </w:numPr>
        <w:rPr>
          <w:lang w:val="vi-VN"/>
        </w:rPr>
      </w:pPr>
      <w:r>
        <w:rPr>
          <w:lang w:val="vi-VN"/>
        </w:rPr>
        <w:t xml:space="preserve">Dự toán dòng tiền, liệt kê các dòng tiền ra, tiền vào, tiền nợ từng kì. Trong đó, có khoản vay ngắn hạn, dài hạn, ví dụ như vay ngân hàng, vay bạn bè, thì anh chị sẽ thống kê vào trong phần này. Dòng tiền âm, hay dương, tiền mặt hay tiền thẻ, cũng sẽ đề cập ở đây. </w:t>
      </w:r>
    </w:p>
    <w:p w14:paraId="7566D211" w14:textId="28C1288B" w:rsidR="00E562E3" w:rsidRDefault="00E562E3" w:rsidP="00E562E3">
      <w:pPr>
        <w:pStyle w:val="ListParagraph"/>
        <w:numPr>
          <w:ilvl w:val="0"/>
          <w:numId w:val="48"/>
        </w:numPr>
        <w:rPr>
          <w:lang w:val="vi-VN"/>
        </w:rPr>
      </w:pPr>
      <w:r>
        <w:rPr>
          <w:lang w:val="vi-VN"/>
        </w:rPr>
        <w:t xml:space="preserve">Bảng cân đối tài chính sẽ thống kê lại toàn bộ chi phí, doanh thu, tài sản, khoản nợ của toàn bộ quá trình kinh doanh. Thường khi kêu gọi nhà đầu tư, người ta sẽ xem bảng cân đối tài chính đầu tiên. </w:t>
      </w:r>
    </w:p>
    <w:p w14:paraId="3CCE8104" w14:textId="77777777" w:rsidR="00E562E3" w:rsidRDefault="00E562E3" w:rsidP="00E562E3">
      <w:pPr>
        <w:rPr>
          <w:lang w:val="vi-VN"/>
        </w:rPr>
      </w:pPr>
    </w:p>
    <w:p w14:paraId="084452B6" w14:textId="7FBD68E0" w:rsidR="00E562E3" w:rsidRPr="00E562E3" w:rsidRDefault="00E562E3" w:rsidP="00E562E3">
      <w:pPr>
        <w:rPr>
          <w:b/>
          <w:bCs/>
          <w:lang w:val="vi-VN"/>
        </w:rPr>
      </w:pPr>
      <w:r w:rsidRPr="00E562E3">
        <w:rPr>
          <w:b/>
          <w:bCs/>
          <w:lang w:val="vi-VN"/>
        </w:rPr>
        <w:t xml:space="preserve">Tổng kết : </w:t>
      </w:r>
    </w:p>
    <w:p w14:paraId="1D7CDB3D" w14:textId="20406288" w:rsidR="00E562E3" w:rsidRDefault="00E562E3" w:rsidP="00E562E3">
      <w:pPr>
        <w:pStyle w:val="ListParagraph"/>
        <w:numPr>
          <w:ilvl w:val="0"/>
          <w:numId w:val="48"/>
        </w:numPr>
        <w:rPr>
          <w:lang w:val="vi-VN"/>
        </w:rPr>
      </w:pPr>
      <w:r>
        <w:rPr>
          <w:lang w:val="vi-VN"/>
        </w:rPr>
        <w:t xml:space="preserve">Phần tài chính này là cực kì quan trọng, anh chị xem trong các đề mục em liệt kê, khoản nào có thể bỏ, hãy tối giản nhất có thể, để giảm thiểu mức chi phí ban đầu. </w:t>
      </w:r>
    </w:p>
    <w:p w14:paraId="5C9571C8" w14:textId="59FD5184" w:rsidR="00E562E3" w:rsidRPr="00E562E3" w:rsidRDefault="00E562E3" w:rsidP="00E562E3">
      <w:pPr>
        <w:pStyle w:val="ListParagraph"/>
        <w:numPr>
          <w:ilvl w:val="0"/>
          <w:numId w:val="48"/>
        </w:numPr>
        <w:rPr>
          <w:lang w:val="vi-VN"/>
        </w:rPr>
      </w:pPr>
      <w:r>
        <w:rPr>
          <w:lang w:val="vi-VN"/>
        </w:rPr>
        <w:t xml:space="preserve">Các nội dung về tài chính, nếu có thể, em sẽ làm kĩ hơn, khi trao đổi với anh chị về mô hình của cửa hàng, từ đó có thể tính toán ra cần mua những gì, mua ở đâu, khi nào, cũng như ước lượng chi phí đầu tư ban đầu. </w:t>
      </w:r>
    </w:p>
    <w:p w14:paraId="54815D77" w14:textId="16F8F862" w:rsidR="00AF6122" w:rsidRDefault="00E96CB6" w:rsidP="00900302">
      <w:pPr>
        <w:pStyle w:val="Heading1"/>
      </w:pPr>
      <w:r>
        <w:lastRenderedPageBreak/>
        <w:t>TỔNG</w:t>
      </w:r>
      <w:r>
        <w:rPr>
          <w:lang w:val="vi-VN"/>
        </w:rPr>
        <w:t xml:space="preserve"> KẾT</w:t>
      </w:r>
    </w:p>
    <w:p w14:paraId="3EE0F14A" w14:textId="71A9D318" w:rsidR="002C653E" w:rsidRDefault="00E96CB6" w:rsidP="00C22AA9">
      <w:pPr>
        <w:pStyle w:val="Heading2"/>
        <w:rPr>
          <w:lang w:val="vi-VN"/>
        </w:rPr>
      </w:pPr>
      <w:r>
        <w:t>Đánh</w:t>
      </w:r>
      <w:r>
        <w:rPr>
          <w:lang w:val="vi-VN"/>
        </w:rPr>
        <w:t xml:space="preserve"> giá</w:t>
      </w:r>
    </w:p>
    <w:p w14:paraId="13299D51" w14:textId="1E7D1381" w:rsidR="00D07ACB" w:rsidRPr="00E96CB6" w:rsidRDefault="00A863BD" w:rsidP="001E34AC">
      <w:pPr>
        <w:pStyle w:val="Heading2"/>
      </w:pPr>
      <w:bookmarkStart w:id="23" w:name="_Toc167563809"/>
      <w:r>
        <w:t xml:space="preserve">Recommendation </w:t>
      </w:r>
      <w:r w:rsidR="00C22AA9">
        <w:t xml:space="preserve">for Future </w:t>
      </w:r>
      <w:bookmarkEnd w:id="23"/>
      <w:r w:rsidR="00E96CB6">
        <w:t>Research</w:t>
      </w:r>
    </w:p>
    <w:p w14:paraId="3E84E034" w14:textId="77777777" w:rsidR="00D07ACB" w:rsidRPr="00D07ACB" w:rsidRDefault="00D07ACB" w:rsidP="00D07ACB"/>
    <w:p w14:paraId="0A99F213" w14:textId="77777777" w:rsidR="00D07ACB" w:rsidRPr="00D07ACB" w:rsidRDefault="00D07ACB" w:rsidP="00D07ACB"/>
    <w:p w14:paraId="4EE88BCF" w14:textId="77777777" w:rsidR="00D07ACB" w:rsidRPr="00D07ACB" w:rsidRDefault="00D07ACB" w:rsidP="00D07ACB"/>
    <w:p w14:paraId="4A4853EC" w14:textId="77777777" w:rsidR="00D07ACB" w:rsidRPr="00D07ACB" w:rsidRDefault="00D07ACB" w:rsidP="00D07ACB"/>
    <w:p w14:paraId="53C868C3" w14:textId="77777777" w:rsidR="00D07ACB" w:rsidRPr="00D07ACB" w:rsidRDefault="00D07ACB" w:rsidP="00D07ACB"/>
    <w:p w14:paraId="4A67ED7C" w14:textId="77777777" w:rsidR="00D07ACB" w:rsidRPr="00D07ACB" w:rsidRDefault="00D07ACB" w:rsidP="00D07ACB"/>
    <w:p w14:paraId="100E966D" w14:textId="77777777" w:rsidR="00D07ACB" w:rsidRPr="00D07ACB" w:rsidRDefault="00D07ACB" w:rsidP="00D07ACB"/>
    <w:p w14:paraId="1AAD880D" w14:textId="77777777" w:rsidR="00D07ACB" w:rsidRPr="00D07ACB" w:rsidRDefault="00D07ACB" w:rsidP="00D07ACB"/>
    <w:p w14:paraId="0E4913E5" w14:textId="77777777" w:rsidR="00D07ACB" w:rsidRPr="00D07ACB" w:rsidRDefault="00D07ACB" w:rsidP="00D07ACB"/>
    <w:p w14:paraId="248D025F" w14:textId="77777777" w:rsidR="00D07ACB" w:rsidRPr="00D07ACB" w:rsidRDefault="00D07ACB" w:rsidP="00D07ACB"/>
    <w:p w14:paraId="50A0C99B" w14:textId="77777777" w:rsidR="00D07ACB" w:rsidRPr="00D07ACB" w:rsidRDefault="00D07ACB" w:rsidP="00D07ACB"/>
    <w:p w14:paraId="43632A02" w14:textId="77777777" w:rsidR="00D07ACB" w:rsidRPr="00D07ACB" w:rsidRDefault="00D07ACB" w:rsidP="00D07ACB"/>
    <w:p w14:paraId="4E4F5B61" w14:textId="77777777" w:rsidR="00D07ACB" w:rsidRPr="00D07ACB" w:rsidRDefault="00D07ACB" w:rsidP="00D07ACB"/>
    <w:p w14:paraId="55716B1C" w14:textId="77777777" w:rsidR="00D07ACB" w:rsidRPr="00D07ACB" w:rsidRDefault="00D07ACB" w:rsidP="00D07ACB"/>
    <w:p w14:paraId="7B26E6F6" w14:textId="77777777" w:rsidR="00D07ACB" w:rsidRPr="00D07ACB" w:rsidRDefault="00D07ACB" w:rsidP="00D07ACB"/>
    <w:p w14:paraId="1E776ABF" w14:textId="77777777" w:rsidR="00D07ACB" w:rsidRPr="00D07ACB" w:rsidRDefault="00D07ACB" w:rsidP="00D07ACB"/>
    <w:p w14:paraId="6646F322" w14:textId="77777777" w:rsidR="00D07ACB" w:rsidRPr="00D07ACB" w:rsidRDefault="00D07ACB" w:rsidP="00D07ACB"/>
    <w:p w14:paraId="4AEA3FB6" w14:textId="77777777" w:rsidR="00D07ACB" w:rsidRPr="00D07ACB" w:rsidRDefault="00D07ACB" w:rsidP="00D07ACB"/>
    <w:p w14:paraId="179AF339" w14:textId="77777777" w:rsidR="00D07ACB" w:rsidRDefault="00D07ACB" w:rsidP="00D07ACB"/>
    <w:p w14:paraId="2E719DD6" w14:textId="77777777" w:rsidR="00561462" w:rsidRPr="00D07ACB" w:rsidRDefault="00561462" w:rsidP="00D07ACB">
      <w:pPr>
        <w:jc w:val="center"/>
      </w:pPr>
    </w:p>
    <w:sectPr w:rsidR="00561462" w:rsidRPr="00D07ACB" w:rsidSect="00E46742">
      <w:footerReference w:type="default" r:id="rId26"/>
      <w:type w:val="continuous"/>
      <w:pgSz w:w="11906" w:h="16838" w:code="9"/>
      <w:pgMar w:top="1418" w:right="1418" w:bottom="1418" w:left="1418" w:header="720" w:footer="1066" w:gutter="0"/>
      <w:pgNumType w:fmt="upperLetter" w:start="1" w:chapStyle="1" w:chapSep="period"/>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B06DB" w14:textId="77777777" w:rsidR="002C21C8" w:rsidRDefault="002C21C8">
      <w:r>
        <w:separator/>
      </w:r>
    </w:p>
  </w:endnote>
  <w:endnote w:type="continuationSeparator" w:id="0">
    <w:p w14:paraId="62D48865" w14:textId="77777777" w:rsidR="002C21C8" w:rsidRDefault="002C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A63E2" w14:textId="77777777" w:rsidR="00260B8B" w:rsidRDefault="00260B8B" w:rsidP="00DB7D97">
    <w:pPr>
      <w:pStyle w:val="Footer"/>
      <w:spacing w:before="240"/>
    </w:pPr>
    <w:r>
      <w:tab/>
    </w:r>
    <w:r>
      <w:rPr>
        <w:rStyle w:val="PageNumber"/>
      </w:rPr>
      <w:fldChar w:fldCharType="begin"/>
    </w:r>
    <w:r>
      <w:rPr>
        <w:rStyle w:val="PageNumber"/>
      </w:rPr>
      <w:instrText xml:space="preserve"> PAGE </w:instrText>
    </w:r>
    <w:r>
      <w:rPr>
        <w:rStyle w:val="PageNumber"/>
      </w:rPr>
      <w:fldChar w:fldCharType="separate"/>
    </w:r>
    <w:r w:rsidR="001F3F34">
      <w:rPr>
        <w:rStyle w:val="PageNumber"/>
        <w:noProof/>
      </w:rPr>
      <w:t>5.C</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09F01" w14:textId="77777777" w:rsidR="002C21C8" w:rsidRDefault="002C21C8">
      <w:r>
        <w:separator/>
      </w:r>
    </w:p>
  </w:footnote>
  <w:footnote w:type="continuationSeparator" w:id="0">
    <w:p w14:paraId="0DA80AD8" w14:textId="77777777" w:rsidR="002C21C8" w:rsidRDefault="002C2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252"/>
    <w:multiLevelType w:val="hybridMultilevel"/>
    <w:tmpl w:val="7A2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33EA6"/>
    <w:multiLevelType w:val="hybridMultilevel"/>
    <w:tmpl w:val="38BC02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E76818"/>
    <w:multiLevelType w:val="hybridMultilevel"/>
    <w:tmpl w:val="6A0A7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4A2B58"/>
    <w:multiLevelType w:val="hybridMultilevel"/>
    <w:tmpl w:val="F722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97B73"/>
    <w:multiLevelType w:val="hybridMultilevel"/>
    <w:tmpl w:val="89DEB1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EC582B"/>
    <w:multiLevelType w:val="hybridMultilevel"/>
    <w:tmpl w:val="477AA7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023369"/>
    <w:multiLevelType w:val="hybridMultilevel"/>
    <w:tmpl w:val="1FF8DA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65A5AD0"/>
    <w:multiLevelType w:val="hybridMultilevel"/>
    <w:tmpl w:val="CCE2A6A4"/>
    <w:lvl w:ilvl="0" w:tplc="8876926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836B7D"/>
    <w:multiLevelType w:val="hybridMultilevel"/>
    <w:tmpl w:val="BFBC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2467DF"/>
    <w:multiLevelType w:val="hybridMultilevel"/>
    <w:tmpl w:val="3F5293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C21176"/>
    <w:multiLevelType w:val="hybridMultilevel"/>
    <w:tmpl w:val="2A6E34B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BE9110F"/>
    <w:multiLevelType w:val="hybridMultilevel"/>
    <w:tmpl w:val="20361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CD52C0"/>
    <w:multiLevelType w:val="hybridMultilevel"/>
    <w:tmpl w:val="AA1EB5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EC0EB3"/>
    <w:multiLevelType w:val="hybridMultilevel"/>
    <w:tmpl w:val="58AC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81AF3"/>
    <w:multiLevelType w:val="hybridMultilevel"/>
    <w:tmpl w:val="115EC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6F28A2"/>
    <w:multiLevelType w:val="hybridMultilevel"/>
    <w:tmpl w:val="089E0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C33105"/>
    <w:multiLevelType w:val="hybridMultilevel"/>
    <w:tmpl w:val="77043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6378C1"/>
    <w:multiLevelType w:val="hybridMultilevel"/>
    <w:tmpl w:val="FCC6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805D30"/>
    <w:multiLevelType w:val="multilevel"/>
    <w:tmpl w:val="F2E2933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1E0029D9"/>
    <w:multiLevelType w:val="hybridMultilevel"/>
    <w:tmpl w:val="3ECC7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2497CAB"/>
    <w:multiLevelType w:val="hybridMultilevel"/>
    <w:tmpl w:val="46DE0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35647DF"/>
    <w:multiLevelType w:val="hybridMultilevel"/>
    <w:tmpl w:val="2C48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AB6AFD"/>
    <w:multiLevelType w:val="hybridMultilevel"/>
    <w:tmpl w:val="DA3270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4EC2E0F"/>
    <w:multiLevelType w:val="hybridMultilevel"/>
    <w:tmpl w:val="4E2AF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565C54"/>
    <w:multiLevelType w:val="hybridMultilevel"/>
    <w:tmpl w:val="CA6A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2D309A"/>
    <w:multiLevelType w:val="hybridMultilevel"/>
    <w:tmpl w:val="A1222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78D01AE"/>
    <w:multiLevelType w:val="hybridMultilevel"/>
    <w:tmpl w:val="AC62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521500"/>
    <w:multiLevelType w:val="hybridMultilevel"/>
    <w:tmpl w:val="282A3680"/>
    <w:lvl w:ilvl="0" w:tplc="C2E0B67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1A0A19"/>
    <w:multiLevelType w:val="hybridMultilevel"/>
    <w:tmpl w:val="40BC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E97657"/>
    <w:multiLevelType w:val="hybridMultilevel"/>
    <w:tmpl w:val="60041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B43597D"/>
    <w:multiLevelType w:val="hybridMultilevel"/>
    <w:tmpl w:val="A334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0D76F9"/>
    <w:multiLevelType w:val="hybridMultilevel"/>
    <w:tmpl w:val="79D69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672C28"/>
    <w:multiLevelType w:val="hybridMultilevel"/>
    <w:tmpl w:val="852C6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0D75916"/>
    <w:multiLevelType w:val="hybridMultilevel"/>
    <w:tmpl w:val="BDB41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18D201D"/>
    <w:multiLevelType w:val="hybridMultilevel"/>
    <w:tmpl w:val="1D46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174607"/>
    <w:multiLevelType w:val="hybridMultilevel"/>
    <w:tmpl w:val="7E26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A16DBA"/>
    <w:multiLevelType w:val="hybridMultilevel"/>
    <w:tmpl w:val="7C38DD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33A62174"/>
    <w:multiLevelType w:val="hybridMultilevel"/>
    <w:tmpl w:val="460A4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3D6566F"/>
    <w:multiLevelType w:val="hybridMultilevel"/>
    <w:tmpl w:val="7092E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3FD226C"/>
    <w:multiLevelType w:val="hybridMultilevel"/>
    <w:tmpl w:val="7098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41626A"/>
    <w:multiLevelType w:val="hybridMultilevel"/>
    <w:tmpl w:val="AA48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7A7B9B"/>
    <w:multiLevelType w:val="hybridMultilevel"/>
    <w:tmpl w:val="5C7804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49A2D27"/>
    <w:multiLevelType w:val="multilevel"/>
    <w:tmpl w:val="BAB6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ED60CC"/>
    <w:multiLevelType w:val="hybridMultilevel"/>
    <w:tmpl w:val="4042B7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9193FC1"/>
    <w:multiLevelType w:val="hybridMultilevel"/>
    <w:tmpl w:val="181A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94F58B2"/>
    <w:multiLevelType w:val="hybridMultilevel"/>
    <w:tmpl w:val="23C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FC3AF3"/>
    <w:multiLevelType w:val="hybridMultilevel"/>
    <w:tmpl w:val="9BEC1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B073E72"/>
    <w:multiLevelType w:val="hybridMultilevel"/>
    <w:tmpl w:val="9C366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BC77F36"/>
    <w:multiLevelType w:val="hybridMultilevel"/>
    <w:tmpl w:val="25128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CC17527"/>
    <w:multiLevelType w:val="hybridMultilevel"/>
    <w:tmpl w:val="6356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D25050D"/>
    <w:multiLevelType w:val="hybridMultilevel"/>
    <w:tmpl w:val="D690D9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3E0B6194"/>
    <w:multiLevelType w:val="hybridMultilevel"/>
    <w:tmpl w:val="53DCA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3F822BCF"/>
    <w:multiLevelType w:val="hybridMultilevel"/>
    <w:tmpl w:val="ABC6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8810A6"/>
    <w:multiLevelType w:val="multilevel"/>
    <w:tmpl w:val="DD1E4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B24376"/>
    <w:multiLevelType w:val="hybridMultilevel"/>
    <w:tmpl w:val="6DB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FEB6BF1"/>
    <w:multiLevelType w:val="hybridMultilevel"/>
    <w:tmpl w:val="19204836"/>
    <w:lvl w:ilvl="0" w:tplc="933860F2">
      <w:start w:val="1"/>
      <w:numFmt w:val="bullet"/>
      <w:pStyle w:val="thesis-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0217A48"/>
    <w:multiLevelType w:val="hybridMultilevel"/>
    <w:tmpl w:val="CC7C5B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0E84889"/>
    <w:multiLevelType w:val="hybridMultilevel"/>
    <w:tmpl w:val="EDC891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410A6012"/>
    <w:multiLevelType w:val="hybridMultilevel"/>
    <w:tmpl w:val="E06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415BA1"/>
    <w:multiLevelType w:val="hybridMultilevel"/>
    <w:tmpl w:val="F0823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345722E"/>
    <w:multiLevelType w:val="hybridMultilevel"/>
    <w:tmpl w:val="87AA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227EEC"/>
    <w:multiLevelType w:val="hybridMultilevel"/>
    <w:tmpl w:val="9320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EA00FA"/>
    <w:multiLevelType w:val="hybridMultilevel"/>
    <w:tmpl w:val="31FC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1C716F"/>
    <w:multiLevelType w:val="hybridMultilevel"/>
    <w:tmpl w:val="DD5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2D759B"/>
    <w:multiLevelType w:val="hybridMultilevel"/>
    <w:tmpl w:val="2F30B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9E47E7F"/>
    <w:multiLevelType w:val="hybridMultilevel"/>
    <w:tmpl w:val="6410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BB2416F"/>
    <w:multiLevelType w:val="hybridMultilevel"/>
    <w:tmpl w:val="7C8CAC18"/>
    <w:lvl w:ilvl="0" w:tplc="FDB6DE56">
      <w:start w:val="1"/>
      <w:numFmt w:val="bullet"/>
      <w:lvlText w:val=""/>
      <w:lvlJc w:val="left"/>
      <w:pPr>
        <w:tabs>
          <w:tab w:val="num" w:pos="1224"/>
        </w:tabs>
        <w:ind w:left="1224" w:hanging="360"/>
      </w:pPr>
      <w:rPr>
        <w:rFonts w:ascii="Symbol" w:eastAsia="Times New Roman" w:hAnsi="Symbol" w:cs="Times New Roman"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7" w15:restartNumberingAfterBreak="0">
    <w:nsid w:val="4FBA4A74"/>
    <w:multiLevelType w:val="hybridMultilevel"/>
    <w:tmpl w:val="5758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FDD0863"/>
    <w:multiLevelType w:val="hybridMultilevel"/>
    <w:tmpl w:val="B7F0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FE71EC0"/>
    <w:multiLevelType w:val="hybridMultilevel"/>
    <w:tmpl w:val="6D7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0F7189"/>
    <w:multiLevelType w:val="hybridMultilevel"/>
    <w:tmpl w:val="D0B659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4CD0CEA"/>
    <w:multiLevelType w:val="hybridMultilevel"/>
    <w:tmpl w:val="09707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54B58B4"/>
    <w:multiLevelType w:val="hybridMultilevel"/>
    <w:tmpl w:val="7FBA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56E1869"/>
    <w:multiLevelType w:val="multilevel"/>
    <w:tmpl w:val="5940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1A5881"/>
    <w:multiLevelType w:val="hybridMultilevel"/>
    <w:tmpl w:val="68BC81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57F230EA"/>
    <w:multiLevelType w:val="hybridMultilevel"/>
    <w:tmpl w:val="646E5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B5A6460"/>
    <w:multiLevelType w:val="hybridMultilevel"/>
    <w:tmpl w:val="1C32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D82E52"/>
    <w:multiLevelType w:val="hybridMultilevel"/>
    <w:tmpl w:val="578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C864DD6"/>
    <w:multiLevelType w:val="hybridMultilevel"/>
    <w:tmpl w:val="C0DE7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5F994582"/>
    <w:multiLevelType w:val="hybridMultilevel"/>
    <w:tmpl w:val="8A3CA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029532E"/>
    <w:multiLevelType w:val="hybridMultilevel"/>
    <w:tmpl w:val="96F6E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61C47271"/>
    <w:multiLevelType w:val="hybridMultilevel"/>
    <w:tmpl w:val="4036C5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6087F61"/>
    <w:multiLevelType w:val="hybridMultilevel"/>
    <w:tmpl w:val="08108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67A31790"/>
    <w:multiLevelType w:val="hybridMultilevel"/>
    <w:tmpl w:val="3064F2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67FA2A11"/>
    <w:multiLevelType w:val="multilevel"/>
    <w:tmpl w:val="EEA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235F8A"/>
    <w:multiLevelType w:val="hybridMultilevel"/>
    <w:tmpl w:val="EF8E9E4A"/>
    <w:lvl w:ilvl="0" w:tplc="AFB433D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8303552"/>
    <w:multiLevelType w:val="hybridMultilevel"/>
    <w:tmpl w:val="B55C11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83E4F75"/>
    <w:multiLevelType w:val="hybridMultilevel"/>
    <w:tmpl w:val="24F66B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692A388D"/>
    <w:multiLevelType w:val="multilevel"/>
    <w:tmpl w:val="3F5293E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6B207B57"/>
    <w:multiLevelType w:val="hybridMultilevel"/>
    <w:tmpl w:val="1B0E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C6B0AD7"/>
    <w:multiLevelType w:val="hybridMultilevel"/>
    <w:tmpl w:val="1A00C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6CA9660D"/>
    <w:multiLevelType w:val="hybridMultilevel"/>
    <w:tmpl w:val="BADE55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023336"/>
    <w:multiLevelType w:val="hybridMultilevel"/>
    <w:tmpl w:val="CE3ED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6E1C08A6"/>
    <w:multiLevelType w:val="hybridMultilevel"/>
    <w:tmpl w:val="0AE6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E62736E"/>
    <w:multiLevelType w:val="hybridMultilevel"/>
    <w:tmpl w:val="E75C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963B5F"/>
    <w:multiLevelType w:val="hybridMultilevel"/>
    <w:tmpl w:val="BC74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01D4F1F"/>
    <w:multiLevelType w:val="hybridMultilevel"/>
    <w:tmpl w:val="4FAA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1D71DC3"/>
    <w:multiLevelType w:val="hybridMultilevel"/>
    <w:tmpl w:val="F5A8B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723A58B8"/>
    <w:multiLevelType w:val="hybridMultilevel"/>
    <w:tmpl w:val="BDB691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2D52538"/>
    <w:multiLevelType w:val="hybridMultilevel"/>
    <w:tmpl w:val="0D20FE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3C644C0"/>
    <w:multiLevelType w:val="hybridMultilevel"/>
    <w:tmpl w:val="945C0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3D87452"/>
    <w:multiLevelType w:val="hybridMultilevel"/>
    <w:tmpl w:val="797E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0247CC"/>
    <w:multiLevelType w:val="hybridMultilevel"/>
    <w:tmpl w:val="4678C6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71812A3"/>
    <w:multiLevelType w:val="hybridMultilevel"/>
    <w:tmpl w:val="00F62FE2"/>
    <w:lvl w:ilvl="0" w:tplc="AFB433D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74307E4"/>
    <w:multiLevelType w:val="hybridMultilevel"/>
    <w:tmpl w:val="E35E1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C80F75"/>
    <w:multiLevelType w:val="hybridMultilevel"/>
    <w:tmpl w:val="7DBAE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7DF6881"/>
    <w:multiLevelType w:val="multilevel"/>
    <w:tmpl w:val="D76A7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934632"/>
    <w:multiLevelType w:val="hybridMultilevel"/>
    <w:tmpl w:val="7F22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945FA9"/>
    <w:multiLevelType w:val="hybridMultilevel"/>
    <w:tmpl w:val="AAEE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BB23AE"/>
    <w:multiLevelType w:val="hybridMultilevel"/>
    <w:tmpl w:val="1AE2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B653434"/>
    <w:multiLevelType w:val="hybridMultilevel"/>
    <w:tmpl w:val="B3844B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15:restartNumberingAfterBreak="0">
    <w:nsid w:val="7D4E7C0C"/>
    <w:multiLevelType w:val="hybridMultilevel"/>
    <w:tmpl w:val="D49E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D5E5157"/>
    <w:multiLevelType w:val="hybridMultilevel"/>
    <w:tmpl w:val="5B0E9C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7D90514B"/>
    <w:multiLevelType w:val="hybridMultilevel"/>
    <w:tmpl w:val="6FC6956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4" w15:restartNumberingAfterBreak="0">
    <w:nsid w:val="7DB257EA"/>
    <w:multiLevelType w:val="hybridMultilevel"/>
    <w:tmpl w:val="ED8EE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7E2117B7"/>
    <w:multiLevelType w:val="hybridMultilevel"/>
    <w:tmpl w:val="D988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E705238"/>
    <w:multiLevelType w:val="hybridMultilevel"/>
    <w:tmpl w:val="FB4C47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7EDE5D23"/>
    <w:multiLevelType w:val="hybridMultilevel"/>
    <w:tmpl w:val="87844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4441360">
    <w:abstractNumId w:val="38"/>
  </w:num>
  <w:num w:numId="2" w16cid:durableId="275257822">
    <w:abstractNumId w:val="84"/>
  </w:num>
  <w:num w:numId="3" w16cid:durableId="94256588">
    <w:abstractNumId w:val="9"/>
  </w:num>
  <w:num w:numId="4" w16cid:durableId="145440301">
    <w:abstractNumId w:val="88"/>
  </w:num>
  <w:num w:numId="5" w16cid:durableId="2021003050">
    <w:abstractNumId w:val="55"/>
  </w:num>
  <w:num w:numId="6" w16cid:durableId="1959217138">
    <w:abstractNumId w:val="66"/>
  </w:num>
  <w:num w:numId="7" w16cid:durableId="1159150919">
    <w:abstractNumId w:val="18"/>
  </w:num>
  <w:num w:numId="8" w16cid:durableId="5036682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31970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89541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64420812">
    <w:abstractNumId w:val="89"/>
  </w:num>
  <w:num w:numId="12" w16cid:durableId="2145393435">
    <w:abstractNumId w:val="0"/>
  </w:num>
  <w:num w:numId="13" w16cid:durableId="1349141110">
    <w:abstractNumId w:val="93"/>
  </w:num>
  <w:num w:numId="14" w16cid:durableId="847793178">
    <w:abstractNumId w:val="108"/>
  </w:num>
  <w:num w:numId="15" w16cid:durableId="1756317807">
    <w:abstractNumId w:val="14"/>
  </w:num>
  <w:num w:numId="16" w16cid:durableId="273220454">
    <w:abstractNumId w:val="117"/>
  </w:num>
  <w:num w:numId="17" w16cid:durableId="1256091918">
    <w:abstractNumId w:val="114"/>
  </w:num>
  <w:num w:numId="18" w16cid:durableId="220752254">
    <w:abstractNumId w:val="59"/>
  </w:num>
  <w:num w:numId="19" w16cid:durableId="637345379">
    <w:abstractNumId w:val="105"/>
  </w:num>
  <w:num w:numId="20" w16cid:durableId="1488474885">
    <w:abstractNumId w:val="23"/>
  </w:num>
  <w:num w:numId="21" w16cid:durableId="1523321920">
    <w:abstractNumId w:val="35"/>
  </w:num>
  <w:num w:numId="22" w16cid:durableId="491994427">
    <w:abstractNumId w:val="61"/>
  </w:num>
  <w:num w:numId="23" w16cid:durableId="559947106">
    <w:abstractNumId w:val="90"/>
  </w:num>
  <w:num w:numId="24" w16cid:durableId="1853913872">
    <w:abstractNumId w:val="97"/>
  </w:num>
  <w:num w:numId="25" w16cid:durableId="1117873867">
    <w:abstractNumId w:val="48"/>
  </w:num>
  <w:num w:numId="26" w16cid:durableId="1766143923">
    <w:abstractNumId w:val="2"/>
  </w:num>
  <w:num w:numId="27" w16cid:durableId="1559046873">
    <w:abstractNumId w:val="26"/>
  </w:num>
  <w:num w:numId="28" w16cid:durableId="1415475745">
    <w:abstractNumId w:val="46"/>
  </w:num>
  <w:num w:numId="29" w16cid:durableId="1118332009">
    <w:abstractNumId w:val="74"/>
  </w:num>
  <w:num w:numId="30" w16cid:durableId="619066835">
    <w:abstractNumId w:val="29"/>
  </w:num>
  <w:num w:numId="31" w16cid:durableId="1936595577">
    <w:abstractNumId w:val="50"/>
  </w:num>
  <w:num w:numId="32" w16cid:durableId="1840002222">
    <w:abstractNumId w:val="57"/>
  </w:num>
  <w:num w:numId="33" w16cid:durableId="2099057817">
    <w:abstractNumId w:val="82"/>
  </w:num>
  <w:num w:numId="34" w16cid:durableId="624192705">
    <w:abstractNumId w:val="6"/>
  </w:num>
  <w:num w:numId="35" w16cid:durableId="151679023">
    <w:abstractNumId w:val="113"/>
  </w:num>
  <w:num w:numId="36" w16cid:durableId="730737519">
    <w:abstractNumId w:val="116"/>
  </w:num>
  <w:num w:numId="37" w16cid:durableId="1601446059">
    <w:abstractNumId w:val="110"/>
  </w:num>
  <w:num w:numId="38" w16cid:durableId="62073576">
    <w:abstractNumId w:val="36"/>
  </w:num>
  <w:num w:numId="39" w16cid:durableId="2071535374">
    <w:abstractNumId w:val="1"/>
  </w:num>
  <w:num w:numId="40" w16cid:durableId="1202789337">
    <w:abstractNumId w:val="107"/>
  </w:num>
  <w:num w:numId="41" w16cid:durableId="2052530491">
    <w:abstractNumId w:val="111"/>
  </w:num>
  <w:num w:numId="42" w16cid:durableId="599411303">
    <w:abstractNumId w:val="20"/>
  </w:num>
  <w:num w:numId="43" w16cid:durableId="1691569970">
    <w:abstractNumId w:val="10"/>
  </w:num>
  <w:num w:numId="44" w16cid:durableId="1649553353">
    <w:abstractNumId w:val="83"/>
  </w:num>
  <w:num w:numId="45" w16cid:durableId="181284578">
    <w:abstractNumId w:val="78"/>
  </w:num>
  <w:num w:numId="46" w16cid:durableId="1323125901">
    <w:abstractNumId w:val="100"/>
  </w:num>
  <w:num w:numId="47" w16cid:durableId="257449274">
    <w:abstractNumId w:val="44"/>
  </w:num>
  <w:num w:numId="48" w16cid:durableId="1098524055">
    <w:abstractNumId w:val="7"/>
  </w:num>
  <w:num w:numId="49" w16cid:durableId="213011290">
    <w:abstractNumId w:val="17"/>
  </w:num>
  <w:num w:numId="50" w16cid:durableId="1375351939">
    <w:abstractNumId w:val="67"/>
  </w:num>
  <w:num w:numId="51" w16cid:durableId="520509605">
    <w:abstractNumId w:val="5"/>
  </w:num>
  <w:num w:numId="52" w16cid:durableId="1552033987">
    <w:abstractNumId w:val="4"/>
  </w:num>
  <w:num w:numId="53" w16cid:durableId="316423740">
    <w:abstractNumId w:val="43"/>
  </w:num>
  <w:num w:numId="54" w16cid:durableId="2076389310">
    <w:abstractNumId w:val="70"/>
  </w:num>
  <w:num w:numId="55" w16cid:durableId="1418941987">
    <w:abstractNumId w:val="71"/>
  </w:num>
  <w:num w:numId="56" w16cid:durableId="667441951">
    <w:abstractNumId w:val="98"/>
  </w:num>
  <w:num w:numId="57" w16cid:durableId="327170559">
    <w:abstractNumId w:val="16"/>
  </w:num>
  <w:num w:numId="58" w16cid:durableId="823740336">
    <w:abstractNumId w:val="81"/>
  </w:num>
  <w:num w:numId="59" w16cid:durableId="1244996691">
    <w:abstractNumId w:val="60"/>
  </w:num>
  <w:num w:numId="60" w16cid:durableId="1844126352">
    <w:abstractNumId w:val="37"/>
  </w:num>
  <w:num w:numId="61" w16cid:durableId="304511415">
    <w:abstractNumId w:val="39"/>
  </w:num>
  <w:num w:numId="62" w16cid:durableId="25914143">
    <w:abstractNumId w:val="72"/>
  </w:num>
  <w:num w:numId="63" w16cid:durableId="126513465">
    <w:abstractNumId w:val="95"/>
  </w:num>
  <w:num w:numId="64" w16cid:durableId="391392329">
    <w:abstractNumId w:val="30"/>
  </w:num>
  <w:num w:numId="65" w16cid:durableId="312220224">
    <w:abstractNumId w:val="32"/>
  </w:num>
  <w:num w:numId="66" w16cid:durableId="1376927125">
    <w:abstractNumId w:val="65"/>
  </w:num>
  <w:num w:numId="67" w16cid:durableId="91320973">
    <w:abstractNumId w:val="79"/>
  </w:num>
  <w:num w:numId="68" w16cid:durableId="916129477">
    <w:abstractNumId w:val="96"/>
  </w:num>
  <w:num w:numId="69" w16cid:durableId="306476042">
    <w:abstractNumId w:val="109"/>
  </w:num>
  <w:num w:numId="70" w16cid:durableId="886645673">
    <w:abstractNumId w:val="31"/>
  </w:num>
  <w:num w:numId="71" w16cid:durableId="1412119396">
    <w:abstractNumId w:val="25"/>
  </w:num>
  <w:num w:numId="72" w16cid:durableId="1428959900">
    <w:abstractNumId w:val="47"/>
  </w:num>
  <w:num w:numId="73" w16cid:durableId="995305379">
    <w:abstractNumId w:val="24"/>
  </w:num>
  <w:num w:numId="74" w16cid:durableId="60762364">
    <w:abstractNumId w:val="11"/>
  </w:num>
  <w:num w:numId="75" w16cid:durableId="1937248367">
    <w:abstractNumId w:val="19"/>
  </w:num>
  <w:num w:numId="76" w16cid:durableId="1306666705">
    <w:abstractNumId w:val="64"/>
  </w:num>
  <w:num w:numId="77" w16cid:durableId="1393382397">
    <w:abstractNumId w:val="80"/>
  </w:num>
  <w:num w:numId="78" w16cid:durableId="2111387696">
    <w:abstractNumId w:val="62"/>
  </w:num>
  <w:num w:numId="79" w16cid:durableId="533928088">
    <w:abstractNumId w:val="51"/>
  </w:num>
  <w:num w:numId="80" w16cid:durableId="1778138395">
    <w:abstractNumId w:val="94"/>
  </w:num>
  <w:num w:numId="81" w16cid:durableId="199325268">
    <w:abstractNumId w:val="63"/>
  </w:num>
  <w:num w:numId="82" w16cid:durableId="1808889281">
    <w:abstractNumId w:val="40"/>
  </w:num>
  <w:num w:numId="83" w16cid:durableId="1114013677">
    <w:abstractNumId w:val="42"/>
  </w:num>
  <w:num w:numId="84" w16cid:durableId="279068227">
    <w:abstractNumId w:val="106"/>
  </w:num>
  <w:num w:numId="85" w16cid:durableId="1645768052">
    <w:abstractNumId w:val="53"/>
  </w:num>
  <w:num w:numId="86" w16cid:durableId="905070510">
    <w:abstractNumId w:val="73"/>
  </w:num>
  <w:num w:numId="87" w16cid:durableId="1736468441">
    <w:abstractNumId w:val="69"/>
  </w:num>
  <w:num w:numId="88" w16cid:durableId="630862498">
    <w:abstractNumId w:val="52"/>
  </w:num>
  <w:num w:numId="89" w16cid:durableId="1468082895">
    <w:abstractNumId w:val="8"/>
  </w:num>
  <w:num w:numId="90" w16cid:durableId="1362821911">
    <w:abstractNumId w:val="28"/>
  </w:num>
  <w:num w:numId="91" w16cid:durableId="597564202">
    <w:abstractNumId w:val="68"/>
  </w:num>
  <w:num w:numId="92" w16cid:durableId="633874089">
    <w:abstractNumId w:val="86"/>
  </w:num>
  <w:num w:numId="93" w16cid:durableId="1303341605">
    <w:abstractNumId w:val="91"/>
  </w:num>
  <w:num w:numId="94" w16cid:durableId="2007434264">
    <w:abstractNumId w:val="49"/>
  </w:num>
  <w:num w:numId="95" w16cid:durableId="450246745">
    <w:abstractNumId w:val="112"/>
  </w:num>
  <w:num w:numId="96" w16cid:durableId="1210072911">
    <w:abstractNumId w:val="102"/>
  </w:num>
  <w:num w:numId="97" w16cid:durableId="829177389">
    <w:abstractNumId w:val="104"/>
  </w:num>
  <w:num w:numId="98" w16cid:durableId="1072891025">
    <w:abstractNumId w:val="22"/>
  </w:num>
  <w:num w:numId="99" w16cid:durableId="2024162297">
    <w:abstractNumId w:val="77"/>
  </w:num>
  <w:num w:numId="100" w16cid:durableId="1431854152">
    <w:abstractNumId w:val="92"/>
  </w:num>
  <w:num w:numId="101" w16cid:durableId="293798803">
    <w:abstractNumId w:val="56"/>
  </w:num>
  <w:num w:numId="102" w16cid:durableId="802964665">
    <w:abstractNumId w:val="21"/>
  </w:num>
  <w:num w:numId="103" w16cid:durableId="1494645930">
    <w:abstractNumId w:val="87"/>
  </w:num>
  <w:num w:numId="104" w16cid:durableId="652636709">
    <w:abstractNumId w:val="54"/>
  </w:num>
  <w:num w:numId="105" w16cid:durableId="1390156097">
    <w:abstractNumId w:val="15"/>
  </w:num>
  <w:num w:numId="106" w16cid:durableId="463500877">
    <w:abstractNumId w:val="45"/>
  </w:num>
  <w:num w:numId="107" w16cid:durableId="1555698452">
    <w:abstractNumId w:val="12"/>
  </w:num>
  <w:num w:numId="108" w16cid:durableId="1632709737">
    <w:abstractNumId w:val="101"/>
  </w:num>
  <w:num w:numId="109" w16cid:durableId="660163813">
    <w:abstractNumId w:val="41"/>
  </w:num>
  <w:num w:numId="110" w16cid:durableId="1331985387">
    <w:abstractNumId w:val="58"/>
  </w:num>
  <w:num w:numId="111" w16cid:durableId="384184933">
    <w:abstractNumId w:val="13"/>
  </w:num>
  <w:num w:numId="112" w16cid:durableId="1147864063">
    <w:abstractNumId w:val="99"/>
  </w:num>
  <w:num w:numId="113" w16cid:durableId="1773432239">
    <w:abstractNumId w:val="34"/>
  </w:num>
  <w:num w:numId="114" w16cid:durableId="1204899637">
    <w:abstractNumId w:val="76"/>
  </w:num>
  <w:num w:numId="115" w16cid:durableId="1241021451">
    <w:abstractNumId w:val="115"/>
  </w:num>
  <w:num w:numId="116" w16cid:durableId="1528908130">
    <w:abstractNumId w:val="3"/>
  </w:num>
  <w:num w:numId="117" w16cid:durableId="1849976563">
    <w:abstractNumId w:val="103"/>
  </w:num>
  <w:num w:numId="118" w16cid:durableId="954604190">
    <w:abstractNumId w:val="27"/>
  </w:num>
  <w:num w:numId="119" w16cid:durableId="599064737">
    <w:abstractNumId w:val="75"/>
  </w:num>
  <w:num w:numId="120" w16cid:durableId="382295590">
    <w:abstractNumId w:val="33"/>
  </w:num>
  <w:num w:numId="121" w16cid:durableId="1482580860">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2D"/>
    <w:rsid w:val="00004EFE"/>
    <w:rsid w:val="00005D67"/>
    <w:rsid w:val="000175A7"/>
    <w:rsid w:val="00017772"/>
    <w:rsid w:val="00023B8D"/>
    <w:rsid w:val="00023EA8"/>
    <w:rsid w:val="00024883"/>
    <w:rsid w:val="000263C7"/>
    <w:rsid w:val="000271A0"/>
    <w:rsid w:val="000326AD"/>
    <w:rsid w:val="00034BF7"/>
    <w:rsid w:val="0003772F"/>
    <w:rsid w:val="000419A0"/>
    <w:rsid w:val="000421CF"/>
    <w:rsid w:val="0004393F"/>
    <w:rsid w:val="000462ED"/>
    <w:rsid w:val="00046840"/>
    <w:rsid w:val="00047B43"/>
    <w:rsid w:val="00052C41"/>
    <w:rsid w:val="0006480B"/>
    <w:rsid w:val="00070C89"/>
    <w:rsid w:val="00072FF2"/>
    <w:rsid w:val="00073E30"/>
    <w:rsid w:val="000740EE"/>
    <w:rsid w:val="00080617"/>
    <w:rsid w:val="000820E3"/>
    <w:rsid w:val="00086CB5"/>
    <w:rsid w:val="00095CEF"/>
    <w:rsid w:val="00097FA1"/>
    <w:rsid w:val="000A5257"/>
    <w:rsid w:val="000A7829"/>
    <w:rsid w:val="000B087F"/>
    <w:rsid w:val="000C4E2D"/>
    <w:rsid w:val="000D22FC"/>
    <w:rsid w:val="000D2937"/>
    <w:rsid w:val="000D2EE2"/>
    <w:rsid w:val="000E3691"/>
    <w:rsid w:val="000E6571"/>
    <w:rsid w:val="000F0CCB"/>
    <w:rsid w:val="000F3913"/>
    <w:rsid w:val="000F7AD9"/>
    <w:rsid w:val="00112F11"/>
    <w:rsid w:val="001139AC"/>
    <w:rsid w:val="001163C9"/>
    <w:rsid w:val="00117A3A"/>
    <w:rsid w:val="00127365"/>
    <w:rsid w:val="00127421"/>
    <w:rsid w:val="001418E4"/>
    <w:rsid w:val="0014619C"/>
    <w:rsid w:val="001521A3"/>
    <w:rsid w:val="0015578C"/>
    <w:rsid w:val="00155A70"/>
    <w:rsid w:val="00167F2C"/>
    <w:rsid w:val="001737E3"/>
    <w:rsid w:val="00182947"/>
    <w:rsid w:val="00190900"/>
    <w:rsid w:val="0019093E"/>
    <w:rsid w:val="001949EC"/>
    <w:rsid w:val="00194F77"/>
    <w:rsid w:val="001963C0"/>
    <w:rsid w:val="001A13BF"/>
    <w:rsid w:val="001A295F"/>
    <w:rsid w:val="001A71B8"/>
    <w:rsid w:val="001B5A87"/>
    <w:rsid w:val="001B65DD"/>
    <w:rsid w:val="001C0712"/>
    <w:rsid w:val="001C0B80"/>
    <w:rsid w:val="001C4B49"/>
    <w:rsid w:val="001C6289"/>
    <w:rsid w:val="001D3723"/>
    <w:rsid w:val="001E0B0D"/>
    <w:rsid w:val="001E28AD"/>
    <w:rsid w:val="001E34AC"/>
    <w:rsid w:val="001E3611"/>
    <w:rsid w:val="001F224B"/>
    <w:rsid w:val="001F3F34"/>
    <w:rsid w:val="00213301"/>
    <w:rsid w:val="00213F98"/>
    <w:rsid w:val="00215A03"/>
    <w:rsid w:val="00215AC8"/>
    <w:rsid w:val="00215E47"/>
    <w:rsid w:val="00222016"/>
    <w:rsid w:val="00222254"/>
    <w:rsid w:val="00225001"/>
    <w:rsid w:val="00225746"/>
    <w:rsid w:val="00225E53"/>
    <w:rsid w:val="00241093"/>
    <w:rsid w:val="00244655"/>
    <w:rsid w:val="0024728D"/>
    <w:rsid w:val="00247D73"/>
    <w:rsid w:val="00255B53"/>
    <w:rsid w:val="00260B8B"/>
    <w:rsid w:val="00264564"/>
    <w:rsid w:val="002647CA"/>
    <w:rsid w:val="002703E9"/>
    <w:rsid w:val="00271476"/>
    <w:rsid w:val="0027585C"/>
    <w:rsid w:val="0027674D"/>
    <w:rsid w:val="00281404"/>
    <w:rsid w:val="00285C13"/>
    <w:rsid w:val="002A33BA"/>
    <w:rsid w:val="002A5235"/>
    <w:rsid w:val="002C21C8"/>
    <w:rsid w:val="002C27E3"/>
    <w:rsid w:val="002C47DD"/>
    <w:rsid w:val="002C57F6"/>
    <w:rsid w:val="002C653E"/>
    <w:rsid w:val="002D3C21"/>
    <w:rsid w:val="002D6487"/>
    <w:rsid w:val="002F07C3"/>
    <w:rsid w:val="002F3B06"/>
    <w:rsid w:val="002F4FB9"/>
    <w:rsid w:val="002F6B26"/>
    <w:rsid w:val="00314517"/>
    <w:rsid w:val="0031627A"/>
    <w:rsid w:val="0032024F"/>
    <w:rsid w:val="00327DA2"/>
    <w:rsid w:val="0033147F"/>
    <w:rsid w:val="003315A5"/>
    <w:rsid w:val="003319E8"/>
    <w:rsid w:val="00334DC1"/>
    <w:rsid w:val="00336971"/>
    <w:rsid w:val="003457F8"/>
    <w:rsid w:val="0035002C"/>
    <w:rsid w:val="00350A90"/>
    <w:rsid w:val="00355094"/>
    <w:rsid w:val="0036075D"/>
    <w:rsid w:val="0036381E"/>
    <w:rsid w:val="00363FC4"/>
    <w:rsid w:val="003647AD"/>
    <w:rsid w:val="00365B30"/>
    <w:rsid w:val="00367003"/>
    <w:rsid w:val="003671DF"/>
    <w:rsid w:val="0037098E"/>
    <w:rsid w:val="00372C92"/>
    <w:rsid w:val="00393AA7"/>
    <w:rsid w:val="003A013A"/>
    <w:rsid w:val="003A58B4"/>
    <w:rsid w:val="003C0D1D"/>
    <w:rsid w:val="003C5EB0"/>
    <w:rsid w:val="003D5E27"/>
    <w:rsid w:val="003D6591"/>
    <w:rsid w:val="003E3A14"/>
    <w:rsid w:val="00400B1F"/>
    <w:rsid w:val="0041035B"/>
    <w:rsid w:val="00415A12"/>
    <w:rsid w:val="00416F55"/>
    <w:rsid w:val="00424DF4"/>
    <w:rsid w:val="004254DA"/>
    <w:rsid w:val="00427278"/>
    <w:rsid w:val="00431798"/>
    <w:rsid w:val="004334DC"/>
    <w:rsid w:val="004339C4"/>
    <w:rsid w:val="004357AB"/>
    <w:rsid w:val="0044498F"/>
    <w:rsid w:val="00446BB1"/>
    <w:rsid w:val="00447947"/>
    <w:rsid w:val="00454C41"/>
    <w:rsid w:val="00463B12"/>
    <w:rsid w:val="00465EEC"/>
    <w:rsid w:val="004670B8"/>
    <w:rsid w:val="00471712"/>
    <w:rsid w:val="004732E4"/>
    <w:rsid w:val="00473E8E"/>
    <w:rsid w:val="00481D91"/>
    <w:rsid w:val="00487D75"/>
    <w:rsid w:val="004A08F6"/>
    <w:rsid w:val="004A4CEB"/>
    <w:rsid w:val="004A6763"/>
    <w:rsid w:val="004A7901"/>
    <w:rsid w:val="004B46F1"/>
    <w:rsid w:val="004B6BC5"/>
    <w:rsid w:val="004C365A"/>
    <w:rsid w:val="004D1AD9"/>
    <w:rsid w:val="004D4002"/>
    <w:rsid w:val="004D420F"/>
    <w:rsid w:val="004D4E35"/>
    <w:rsid w:val="004E692E"/>
    <w:rsid w:val="004E742D"/>
    <w:rsid w:val="004F0A6F"/>
    <w:rsid w:val="004F4096"/>
    <w:rsid w:val="004F74A2"/>
    <w:rsid w:val="00512708"/>
    <w:rsid w:val="00520BA2"/>
    <w:rsid w:val="00530FFF"/>
    <w:rsid w:val="0053312C"/>
    <w:rsid w:val="00535768"/>
    <w:rsid w:val="00535846"/>
    <w:rsid w:val="0054253A"/>
    <w:rsid w:val="00542C1E"/>
    <w:rsid w:val="00542DE3"/>
    <w:rsid w:val="0054605A"/>
    <w:rsid w:val="00547FCA"/>
    <w:rsid w:val="0055278D"/>
    <w:rsid w:val="00553F79"/>
    <w:rsid w:val="00561462"/>
    <w:rsid w:val="00563342"/>
    <w:rsid w:val="00565065"/>
    <w:rsid w:val="00573F4B"/>
    <w:rsid w:val="00574C5D"/>
    <w:rsid w:val="00582435"/>
    <w:rsid w:val="00584344"/>
    <w:rsid w:val="00587124"/>
    <w:rsid w:val="0059051A"/>
    <w:rsid w:val="00590C17"/>
    <w:rsid w:val="00590DC4"/>
    <w:rsid w:val="00592D19"/>
    <w:rsid w:val="00593A0D"/>
    <w:rsid w:val="00597ABE"/>
    <w:rsid w:val="005A0181"/>
    <w:rsid w:val="005A050E"/>
    <w:rsid w:val="005A5E63"/>
    <w:rsid w:val="005C0009"/>
    <w:rsid w:val="005C3C2E"/>
    <w:rsid w:val="005E152F"/>
    <w:rsid w:val="005E222F"/>
    <w:rsid w:val="005E3B84"/>
    <w:rsid w:val="00602C91"/>
    <w:rsid w:val="00603B22"/>
    <w:rsid w:val="00611390"/>
    <w:rsid w:val="00612561"/>
    <w:rsid w:val="00615C97"/>
    <w:rsid w:val="00625CF8"/>
    <w:rsid w:val="00630A18"/>
    <w:rsid w:val="00635652"/>
    <w:rsid w:val="00637F00"/>
    <w:rsid w:val="00647DE1"/>
    <w:rsid w:val="00654E8A"/>
    <w:rsid w:val="00661506"/>
    <w:rsid w:val="006662D1"/>
    <w:rsid w:val="00667585"/>
    <w:rsid w:val="006704D8"/>
    <w:rsid w:val="00673905"/>
    <w:rsid w:val="00673C9B"/>
    <w:rsid w:val="00676AFF"/>
    <w:rsid w:val="006864B5"/>
    <w:rsid w:val="00687A44"/>
    <w:rsid w:val="00695874"/>
    <w:rsid w:val="00696854"/>
    <w:rsid w:val="006A2AF2"/>
    <w:rsid w:val="006A3253"/>
    <w:rsid w:val="006A6FC7"/>
    <w:rsid w:val="006B472A"/>
    <w:rsid w:val="006B5791"/>
    <w:rsid w:val="006B5C43"/>
    <w:rsid w:val="006C256D"/>
    <w:rsid w:val="006C29A5"/>
    <w:rsid w:val="006C2FE2"/>
    <w:rsid w:val="006D028F"/>
    <w:rsid w:val="006D6711"/>
    <w:rsid w:val="006D6F2F"/>
    <w:rsid w:val="006D7AB8"/>
    <w:rsid w:val="006D7D44"/>
    <w:rsid w:val="006E054B"/>
    <w:rsid w:val="006E52BE"/>
    <w:rsid w:val="006E5586"/>
    <w:rsid w:val="006F1361"/>
    <w:rsid w:val="006F1636"/>
    <w:rsid w:val="006F1CB0"/>
    <w:rsid w:val="007127F7"/>
    <w:rsid w:val="0072618F"/>
    <w:rsid w:val="00743043"/>
    <w:rsid w:val="007504FF"/>
    <w:rsid w:val="00757749"/>
    <w:rsid w:val="0076187E"/>
    <w:rsid w:val="00773D10"/>
    <w:rsid w:val="0077493C"/>
    <w:rsid w:val="00775207"/>
    <w:rsid w:val="00795248"/>
    <w:rsid w:val="00796B25"/>
    <w:rsid w:val="007A5ED1"/>
    <w:rsid w:val="007A7FD6"/>
    <w:rsid w:val="007B7B03"/>
    <w:rsid w:val="007C68C0"/>
    <w:rsid w:val="007D3322"/>
    <w:rsid w:val="007D380E"/>
    <w:rsid w:val="007D4244"/>
    <w:rsid w:val="007E0E83"/>
    <w:rsid w:val="007E1BC2"/>
    <w:rsid w:val="007E24DD"/>
    <w:rsid w:val="007E467E"/>
    <w:rsid w:val="007E6FA1"/>
    <w:rsid w:val="007F5098"/>
    <w:rsid w:val="007F6B19"/>
    <w:rsid w:val="00801FC0"/>
    <w:rsid w:val="00803E9C"/>
    <w:rsid w:val="008128F9"/>
    <w:rsid w:val="008133AD"/>
    <w:rsid w:val="008136AA"/>
    <w:rsid w:val="00820E6F"/>
    <w:rsid w:val="00822215"/>
    <w:rsid w:val="00823784"/>
    <w:rsid w:val="00830206"/>
    <w:rsid w:val="00835954"/>
    <w:rsid w:val="00835E51"/>
    <w:rsid w:val="00837D90"/>
    <w:rsid w:val="00840EF5"/>
    <w:rsid w:val="00843294"/>
    <w:rsid w:val="0084781A"/>
    <w:rsid w:val="00852990"/>
    <w:rsid w:val="00861B31"/>
    <w:rsid w:val="00862511"/>
    <w:rsid w:val="00862DB0"/>
    <w:rsid w:val="008650F0"/>
    <w:rsid w:val="00866D9F"/>
    <w:rsid w:val="00870E04"/>
    <w:rsid w:val="008732F0"/>
    <w:rsid w:val="008739AA"/>
    <w:rsid w:val="00884F62"/>
    <w:rsid w:val="00891832"/>
    <w:rsid w:val="00892300"/>
    <w:rsid w:val="008977EE"/>
    <w:rsid w:val="0089780E"/>
    <w:rsid w:val="008A1171"/>
    <w:rsid w:val="008A33A8"/>
    <w:rsid w:val="008A3622"/>
    <w:rsid w:val="008A3B5A"/>
    <w:rsid w:val="008A5EA8"/>
    <w:rsid w:val="008B0B0F"/>
    <w:rsid w:val="008C65EB"/>
    <w:rsid w:val="008D1003"/>
    <w:rsid w:val="00900302"/>
    <w:rsid w:val="00902BB4"/>
    <w:rsid w:val="009156FC"/>
    <w:rsid w:val="00916B32"/>
    <w:rsid w:val="00917243"/>
    <w:rsid w:val="00925425"/>
    <w:rsid w:val="00926653"/>
    <w:rsid w:val="00935051"/>
    <w:rsid w:val="00935BB1"/>
    <w:rsid w:val="00942F10"/>
    <w:rsid w:val="009601AA"/>
    <w:rsid w:val="00960741"/>
    <w:rsid w:val="0096186B"/>
    <w:rsid w:val="009630FB"/>
    <w:rsid w:val="0097222E"/>
    <w:rsid w:val="00972356"/>
    <w:rsid w:val="00972439"/>
    <w:rsid w:val="009760A4"/>
    <w:rsid w:val="00977F97"/>
    <w:rsid w:val="00987FBD"/>
    <w:rsid w:val="009A2FE4"/>
    <w:rsid w:val="009B042C"/>
    <w:rsid w:val="009B0548"/>
    <w:rsid w:val="009B3818"/>
    <w:rsid w:val="009C2466"/>
    <w:rsid w:val="009C2D8F"/>
    <w:rsid w:val="009C4C74"/>
    <w:rsid w:val="009D081D"/>
    <w:rsid w:val="009D36A0"/>
    <w:rsid w:val="009D7ADC"/>
    <w:rsid w:val="009D7E57"/>
    <w:rsid w:val="009E3A95"/>
    <w:rsid w:val="009E4CD1"/>
    <w:rsid w:val="009E5F30"/>
    <w:rsid w:val="009E7494"/>
    <w:rsid w:val="009E77A1"/>
    <w:rsid w:val="009F26D0"/>
    <w:rsid w:val="009F6A98"/>
    <w:rsid w:val="00A06D9F"/>
    <w:rsid w:val="00A07A5D"/>
    <w:rsid w:val="00A109C7"/>
    <w:rsid w:val="00A1133A"/>
    <w:rsid w:val="00A12987"/>
    <w:rsid w:val="00A15F72"/>
    <w:rsid w:val="00A166E4"/>
    <w:rsid w:val="00A17AB1"/>
    <w:rsid w:val="00A20298"/>
    <w:rsid w:val="00A30700"/>
    <w:rsid w:val="00A40A94"/>
    <w:rsid w:val="00A42867"/>
    <w:rsid w:val="00A429F0"/>
    <w:rsid w:val="00A43BCA"/>
    <w:rsid w:val="00A4486E"/>
    <w:rsid w:val="00A525EC"/>
    <w:rsid w:val="00A55A28"/>
    <w:rsid w:val="00A63ACA"/>
    <w:rsid w:val="00A643DC"/>
    <w:rsid w:val="00A66AD6"/>
    <w:rsid w:val="00A747FE"/>
    <w:rsid w:val="00A77574"/>
    <w:rsid w:val="00A863BD"/>
    <w:rsid w:val="00A869A3"/>
    <w:rsid w:val="00A87AB9"/>
    <w:rsid w:val="00A92925"/>
    <w:rsid w:val="00A936D2"/>
    <w:rsid w:val="00A96C8C"/>
    <w:rsid w:val="00AA007B"/>
    <w:rsid w:val="00AB5101"/>
    <w:rsid w:val="00AD1E15"/>
    <w:rsid w:val="00AF4F09"/>
    <w:rsid w:val="00AF6122"/>
    <w:rsid w:val="00B151D6"/>
    <w:rsid w:val="00B24384"/>
    <w:rsid w:val="00B2570A"/>
    <w:rsid w:val="00B30CCF"/>
    <w:rsid w:val="00B30D22"/>
    <w:rsid w:val="00B36C78"/>
    <w:rsid w:val="00B36E01"/>
    <w:rsid w:val="00B37305"/>
    <w:rsid w:val="00B52185"/>
    <w:rsid w:val="00B609B3"/>
    <w:rsid w:val="00B61A7B"/>
    <w:rsid w:val="00B645CA"/>
    <w:rsid w:val="00B73DDC"/>
    <w:rsid w:val="00B853C4"/>
    <w:rsid w:val="00B928A3"/>
    <w:rsid w:val="00B9445C"/>
    <w:rsid w:val="00B95925"/>
    <w:rsid w:val="00BA09B6"/>
    <w:rsid w:val="00BA302D"/>
    <w:rsid w:val="00BA76E1"/>
    <w:rsid w:val="00BB447D"/>
    <w:rsid w:val="00BB5593"/>
    <w:rsid w:val="00BB5EF3"/>
    <w:rsid w:val="00BB7F30"/>
    <w:rsid w:val="00BC4E92"/>
    <w:rsid w:val="00BC7147"/>
    <w:rsid w:val="00BD275F"/>
    <w:rsid w:val="00BD74B7"/>
    <w:rsid w:val="00BE1733"/>
    <w:rsid w:val="00BE4C0C"/>
    <w:rsid w:val="00BF0C58"/>
    <w:rsid w:val="00BF12DA"/>
    <w:rsid w:val="00BF56DD"/>
    <w:rsid w:val="00C036B2"/>
    <w:rsid w:val="00C03ACA"/>
    <w:rsid w:val="00C22AA9"/>
    <w:rsid w:val="00C23217"/>
    <w:rsid w:val="00C325FE"/>
    <w:rsid w:val="00C347DF"/>
    <w:rsid w:val="00C351C4"/>
    <w:rsid w:val="00C35986"/>
    <w:rsid w:val="00C37959"/>
    <w:rsid w:val="00C37B06"/>
    <w:rsid w:val="00C37EFA"/>
    <w:rsid w:val="00C43985"/>
    <w:rsid w:val="00C47310"/>
    <w:rsid w:val="00C549A4"/>
    <w:rsid w:val="00C55C4E"/>
    <w:rsid w:val="00C65801"/>
    <w:rsid w:val="00C66B7A"/>
    <w:rsid w:val="00C66BCD"/>
    <w:rsid w:val="00C70355"/>
    <w:rsid w:val="00C709AA"/>
    <w:rsid w:val="00C73107"/>
    <w:rsid w:val="00C738A6"/>
    <w:rsid w:val="00C75AB9"/>
    <w:rsid w:val="00C77194"/>
    <w:rsid w:val="00C83DF6"/>
    <w:rsid w:val="00C86E08"/>
    <w:rsid w:val="00C90470"/>
    <w:rsid w:val="00C917F5"/>
    <w:rsid w:val="00CA7C10"/>
    <w:rsid w:val="00CB11D4"/>
    <w:rsid w:val="00CB3DC8"/>
    <w:rsid w:val="00CD4D1B"/>
    <w:rsid w:val="00CD4E55"/>
    <w:rsid w:val="00CD6A0C"/>
    <w:rsid w:val="00CE65B5"/>
    <w:rsid w:val="00CE6D91"/>
    <w:rsid w:val="00CF1591"/>
    <w:rsid w:val="00CF4675"/>
    <w:rsid w:val="00CF4AD6"/>
    <w:rsid w:val="00D012EB"/>
    <w:rsid w:val="00D03259"/>
    <w:rsid w:val="00D0462B"/>
    <w:rsid w:val="00D06D44"/>
    <w:rsid w:val="00D07ACB"/>
    <w:rsid w:val="00D108A3"/>
    <w:rsid w:val="00D11396"/>
    <w:rsid w:val="00D129C5"/>
    <w:rsid w:val="00D15206"/>
    <w:rsid w:val="00D15FBC"/>
    <w:rsid w:val="00D20BE3"/>
    <w:rsid w:val="00D225B7"/>
    <w:rsid w:val="00D238C8"/>
    <w:rsid w:val="00D33DFD"/>
    <w:rsid w:val="00D33E8E"/>
    <w:rsid w:val="00D45C59"/>
    <w:rsid w:val="00D4694D"/>
    <w:rsid w:val="00D5053A"/>
    <w:rsid w:val="00D51374"/>
    <w:rsid w:val="00D519BE"/>
    <w:rsid w:val="00D565E7"/>
    <w:rsid w:val="00D608C6"/>
    <w:rsid w:val="00D65CD7"/>
    <w:rsid w:val="00D6750F"/>
    <w:rsid w:val="00D76178"/>
    <w:rsid w:val="00D8056B"/>
    <w:rsid w:val="00D84939"/>
    <w:rsid w:val="00D95ECF"/>
    <w:rsid w:val="00D96AC7"/>
    <w:rsid w:val="00DA4488"/>
    <w:rsid w:val="00DA4810"/>
    <w:rsid w:val="00DB2907"/>
    <w:rsid w:val="00DB3F8E"/>
    <w:rsid w:val="00DB6DE9"/>
    <w:rsid w:val="00DB7D97"/>
    <w:rsid w:val="00DC4365"/>
    <w:rsid w:val="00DC6982"/>
    <w:rsid w:val="00DD4BBE"/>
    <w:rsid w:val="00DE1C39"/>
    <w:rsid w:val="00DE27E9"/>
    <w:rsid w:val="00DE41B1"/>
    <w:rsid w:val="00DE41FF"/>
    <w:rsid w:val="00DE4BD7"/>
    <w:rsid w:val="00DE534F"/>
    <w:rsid w:val="00DF2821"/>
    <w:rsid w:val="00DF4F58"/>
    <w:rsid w:val="00E147E2"/>
    <w:rsid w:val="00E17618"/>
    <w:rsid w:val="00E2099C"/>
    <w:rsid w:val="00E214E5"/>
    <w:rsid w:val="00E26D47"/>
    <w:rsid w:val="00E27CA9"/>
    <w:rsid w:val="00E30B0F"/>
    <w:rsid w:val="00E35C46"/>
    <w:rsid w:val="00E37E6A"/>
    <w:rsid w:val="00E434C2"/>
    <w:rsid w:val="00E46742"/>
    <w:rsid w:val="00E4698D"/>
    <w:rsid w:val="00E47D1E"/>
    <w:rsid w:val="00E5060D"/>
    <w:rsid w:val="00E5145A"/>
    <w:rsid w:val="00E52193"/>
    <w:rsid w:val="00E52407"/>
    <w:rsid w:val="00E545FD"/>
    <w:rsid w:val="00E558ED"/>
    <w:rsid w:val="00E55CCB"/>
    <w:rsid w:val="00E562E3"/>
    <w:rsid w:val="00E67E88"/>
    <w:rsid w:val="00E822C2"/>
    <w:rsid w:val="00E853D5"/>
    <w:rsid w:val="00E87AE1"/>
    <w:rsid w:val="00E901D7"/>
    <w:rsid w:val="00E96CB6"/>
    <w:rsid w:val="00EA1A07"/>
    <w:rsid w:val="00EA7443"/>
    <w:rsid w:val="00EB325B"/>
    <w:rsid w:val="00ED0511"/>
    <w:rsid w:val="00ED1A6F"/>
    <w:rsid w:val="00ED6AB1"/>
    <w:rsid w:val="00EE57C9"/>
    <w:rsid w:val="00EE672D"/>
    <w:rsid w:val="00EF1EFC"/>
    <w:rsid w:val="00EF5109"/>
    <w:rsid w:val="00F04A59"/>
    <w:rsid w:val="00F05812"/>
    <w:rsid w:val="00F0620D"/>
    <w:rsid w:val="00F07B39"/>
    <w:rsid w:val="00F14830"/>
    <w:rsid w:val="00F161FA"/>
    <w:rsid w:val="00F20277"/>
    <w:rsid w:val="00F209BD"/>
    <w:rsid w:val="00F21D93"/>
    <w:rsid w:val="00F2557F"/>
    <w:rsid w:val="00F35406"/>
    <w:rsid w:val="00F42729"/>
    <w:rsid w:val="00F4327F"/>
    <w:rsid w:val="00F561E4"/>
    <w:rsid w:val="00F61963"/>
    <w:rsid w:val="00F63676"/>
    <w:rsid w:val="00F66021"/>
    <w:rsid w:val="00F66DDA"/>
    <w:rsid w:val="00F66FAC"/>
    <w:rsid w:val="00F67F88"/>
    <w:rsid w:val="00F73A03"/>
    <w:rsid w:val="00F769CD"/>
    <w:rsid w:val="00F837C5"/>
    <w:rsid w:val="00F871A6"/>
    <w:rsid w:val="00F9184F"/>
    <w:rsid w:val="00F93CAF"/>
    <w:rsid w:val="00F95283"/>
    <w:rsid w:val="00FA42D6"/>
    <w:rsid w:val="00FA4723"/>
    <w:rsid w:val="00FA5EC6"/>
    <w:rsid w:val="00FA7F4C"/>
    <w:rsid w:val="00FB6E5F"/>
    <w:rsid w:val="00FC3043"/>
    <w:rsid w:val="00FC4070"/>
    <w:rsid w:val="00FD12A4"/>
    <w:rsid w:val="00FD2A0B"/>
    <w:rsid w:val="00FE0779"/>
    <w:rsid w:val="00FE2008"/>
    <w:rsid w:val="00FE4399"/>
    <w:rsid w:val="00FE4821"/>
    <w:rsid w:val="00FF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7DA7C3"/>
  <w15:chartTrackingRefBased/>
  <w15:docId w15:val="{755BFACE-A968-4BED-9897-BE35B021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517"/>
    <w:rPr>
      <w:sz w:val="24"/>
    </w:rPr>
  </w:style>
  <w:style w:type="paragraph" w:styleId="Heading1">
    <w:name w:val="heading 1"/>
    <w:basedOn w:val="Normal"/>
    <w:next w:val="Normal"/>
    <w:qFormat/>
    <w:rsid w:val="00900302"/>
    <w:pPr>
      <w:keepNext/>
      <w:pageBreakBefore/>
      <w:numPr>
        <w:numId w:val="7"/>
      </w:numPr>
      <w:spacing w:before="240" w:after="360"/>
      <w:jc w:val="center"/>
      <w:outlineLvl w:val="0"/>
    </w:pPr>
    <w:rPr>
      <w:rFonts w:ascii="Arial" w:hAnsi="Arial" w:cs="Arial"/>
      <w:b/>
      <w:bCs/>
      <w:kern w:val="32"/>
      <w:sz w:val="28"/>
      <w:szCs w:val="32"/>
    </w:rPr>
  </w:style>
  <w:style w:type="paragraph" w:styleId="Heading2">
    <w:name w:val="heading 2"/>
    <w:basedOn w:val="Normal"/>
    <w:next w:val="Normal"/>
    <w:link w:val="Heading2Char"/>
    <w:qFormat/>
    <w:rsid w:val="00DB7D97"/>
    <w:pPr>
      <w:keepNext/>
      <w:numPr>
        <w:ilvl w:val="1"/>
        <w:numId w:val="7"/>
      </w:numPr>
      <w:spacing w:before="240" w:after="120"/>
      <w:outlineLvl w:val="1"/>
    </w:pPr>
    <w:rPr>
      <w:rFonts w:ascii="Arial" w:hAnsi="Arial" w:cs="Arial"/>
      <w:b/>
      <w:bCs/>
      <w:i/>
      <w:iCs/>
      <w:sz w:val="28"/>
      <w:szCs w:val="28"/>
    </w:rPr>
  </w:style>
  <w:style w:type="paragraph" w:styleId="Heading3">
    <w:name w:val="heading 3"/>
    <w:basedOn w:val="Normal"/>
    <w:next w:val="Normal"/>
    <w:link w:val="Heading3Char"/>
    <w:qFormat/>
    <w:rsid w:val="00DB7D97"/>
    <w:pPr>
      <w:keepNext/>
      <w:numPr>
        <w:ilvl w:val="2"/>
        <w:numId w:val="7"/>
      </w:numPr>
      <w:spacing w:before="240" w:after="120"/>
      <w:outlineLvl w:val="2"/>
    </w:pPr>
    <w:rPr>
      <w:rFonts w:ascii="Arial" w:hAnsi="Arial" w:cs="Arial"/>
      <w:b/>
      <w:bCs/>
      <w:sz w:val="26"/>
      <w:szCs w:val="26"/>
    </w:rPr>
  </w:style>
  <w:style w:type="paragraph" w:styleId="Heading4">
    <w:name w:val="heading 4"/>
    <w:basedOn w:val="Normal"/>
    <w:next w:val="Normal"/>
    <w:link w:val="Heading4Char"/>
    <w:unhideWhenUsed/>
    <w:qFormat/>
    <w:rsid w:val="000A7829"/>
    <w:pPr>
      <w:keepNext/>
      <w:numPr>
        <w:ilvl w:val="3"/>
        <w:numId w:val="7"/>
      </w:numPr>
      <w:spacing w:before="240" w:after="60"/>
      <w:outlineLvl w:val="3"/>
    </w:pPr>
    <w:rPr>
      <w:rFonts w:ascii="Arial" w:eastAsia="SimSun" w:hAnsi="Arial"/>
      <w:b/>
      <w:bCs/>
      <w:sz w:val="26"/>
      <w:szCs w:val="28"/>
    </w:rPr>
  </w:style>
  <w:style w:type="paragraph" w:styleId="Heading5">
    <w:name w:val="heading 5"/>
    <w:basedOn w:val="Normal"/>
    <w:next w:val="Normal"/>
    <w:link w:val="Heading5Char"/>
    <w:semiHidden/>
    <w:unhideWhenUsed/>
    <w:qFormat/>
    <w:rsid w:val="00F9184F"/>
    <w:pPr>
      <w:numPr>
        <w:ilvl w:val="4"/>
        <w:numId w:val="7"/>
      </w:numPr>
      <w:spacing w:before="240" w:after="60"/>
      <w:outlineLvl w:val="4"/>
    </w:pPr>
    <w:rPr>
      <w:rFonts w:ascii="Calibri" w:eastAsia="SimSun" w:hAnsi="Calibri"/>
      <w:b/>
      <w:bCs/>
      <w:i/>
      <w:iCs/>
      <w:sz w:val="26"/>
      <w:szCs w:val="26"/>
    </w:rPr>
  </w:style>
  <w:style w:type="paragraph" w:styleId="Heading6">
    <w:name w:val="heading 6"/>
    <w:basedOn w:val="Normal"/>
    <w:next w:val="Normal"/>
    <w:link w:val="Heading6Char"/>
    <w:semiHidden/>
    <w:unhideWhenUsed/>
    <w:qFormat/>
    <w:rsid w:val="00F9184F"/>
    <w:pPr>
      <w:numPr>
        <w:ilvl w:val="5"/>
        <w:numId w:val="7"/>
      </w:numPr>
      <w:spacing w:before="240" w:after="60"/>
      <w:outlineLvl w:val="5"/>
    </w:pPr>
    <w:rPr>
      <w:rFonts w:ascii="Calibri" w:eastAsia="SimSun" w:hAnsi="Calibri"/>
      <w:b/>
      <w:bCs/>
      <w:sz w:val="22"/>
      <w:szCs w:val="22"/>
    </w:rPr>
  </w:style>
  <w:style w:type="paragraph" w:styleId="Heading7">
    <w:name w:val="heading 7"/>
    <w:basedOn w:val="Normal"/>
    <w:next w:val="Normal"/>
    <w:link w:val="Heading7Char"/>
    <w:semiHidden/>
    <w:unhideWhenUsed/>
    <w:qFormat/>
    <w:rsid w:val="00F9184F"/>
    <w:pPr>
      <w:numPr>
        <w:ilvl w:val="6"/>
        <w:numId w:val="7"/>
      </w:numPr>
      <w:spacing w:before="240" w:after="60"/>
      <w:outlineLvl w:val="6"/>
    </w:pPr>
    <w:rPr>
      <w:rFonts w:ascii="Calibri" w:eastAsia="SimSun" w:hAnsi="Calibri"/>
      <w:szCs w:val="24"/>
    </w:rPr>
  </w:style>
  <w:style w:type="paragraph" w:styleId="Heading8">
    <w:name w:val="heading 8"/>
    <w:basedOn w:val="Normal"/>
    <w:next w:val="Normal"/>
    <w:link w:val="Heading8Char"/>
    <w:semiHidden/>
    <w:unhideWhenUsed/>
    <w:qFormat/>
    <w:rsid w:val="00F9184F"/>
    <w:pPr>
      <w:numPr>
        <w:ilvl w:val="7"/>
        <w:numId w:val="7"/>
      </w:numPr>
      <w:spacing w:before="240" w:after="60"/>
      <w:outlineLvl w:val="7"/>
    </w:pPr>
    <w:rPr>
      <w:rFonts w:ascii="Calibri" w:eastAsia="SimSun" w:hAnsi="Calibri"/>
      <w:i/>
      <w:iCs/>
      <w:szCs w:val="24"/>
    </w:rPr>
  </w:style>
  <w:style w:type="paragraph" w:styleId="Heading9">
    <w:name w:val="heading 9"/>
    <w:basedOn w:val="Normal"/>
    <w:next w:val="Normal"/>
    <w:link w:val="Heading9Char"/>
    <w:semiHidden/>
    <w:unhideWhenUsed/>
    <w:qFormat/>
    <w:rsid w:val="00F9184F"/>
    <w:pPr>
      <w:numPr>
        <w:ilvl w:val="8"/>
        <w:numId w:val="7"/>
      </w:num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C0D1D"/>
    <w:pPr>
      <w:tabs>
        <w:tab w:val="center" w:pos="4320"/>
        <w:tab w:val="right" w:pos="8640"/>
      </w:tabs>
    </w:pPr>
  </w:style>
  <w:style w:type="character" w:styleId="PageNumber">
    <w:name w:val="page number"/>
    <w:basedOn w:val="DefaultParagraphFont"/>
    <w:rsid w:val="003C0D1D"/>
  </w:style>
  <w:style w:type="paragraph" w:styleId="Header">
    <w:name w:val="header"/>
    <w:basedOn w:val="Normal"/>
    <w:rsid w:val="003C0D1D"/>
    <w:pPr>
      <w:tabs>
        <w:tab w:val="center" w:pos="4320"/>
        <w:tab w:val="right" w:pos="8640"/>
      </w:tabs>
    </w:pPr>
  </w:style>
  <w:style w:type="paragraph" w:styleId="Title">
    <w:name w:val="Title"/>
    <w:basedOn w:val="Normal"/>
    <w:link w:val="TitleChar"/>
    <w:qFormat/>
    <w:rsid w:val="00023EA8"/>
    <w:pPr>
      <w:widowControl w:val="0"/>
      <w:overflowPunct w:val="0"/>
      <w:autoSpaceDE w:val="0"/>
      <w:autoSpaceDN w:val="0"/>
      <w:adjustRightInd w:val="0"/>
      <w:jc w:val="center"/>
    </w:pPr>
    <w:rPr>
      <w:kern w:val="28"/>
      <w:szCs w:val="24"/>
    </w:rPr>
  </w:style>
  <w:style w:type="paragraph" w:styleId="DocumentMap">
    <w:name w:val="Document Map"/>
    <w:basedOn w:val="Normal"/>
    <w:semiHidden/>
    <w:rsid w:val="0027674D"/>
    <w:pPr>
      <w:shd w:val="clear" w:color="auto" w:fill="000080"/>
    </w:pPr>
    <w:rPr>
      <w:rFonts w:ascii="Tahoma" w:hAnsi="Tahoma" w:cs="Tahoma"/>
      <w:sz w:val="20"/>
    </w:rPr>
  </w:style>
  <w:style w:type="character" w:customStyle="1" w:styleId="TitleChar">
    <w:name w:val="Title Char"/>
    <w:link w:val="Title"/>
    <w:rsid w:val="00431798"/>
    <w:rPr>
      <w:kern w:val="28"/>
      <w:sz w:val="24"/>
      <w:szCs w:val="24"/>
    </w:rPr>
  </w:style>
  <w:style w:type="paragraph" w:styleId="FootnoteText">
    <w:name w:val="footnote text"/>
    <w:basedOn w:val="Normal"/>
    <w:semiHidden/>
    <w:rsid w:val="00612561"/>
    <w:rPr>
      <w:sz w:val="20"/>
    </w:rPr>
  </w:style>
  <w:style w:type="character" w:styleId="FootnoteReference">
    <w:name w:val="footnote reference"/>
    <w:semiHidden/>
    <w:rsid w:val="00612561"/>
    <w:rPr>
      <w:vertAlign w:val="superscript"/>
    </w:rPr>
  </w:style>
  <w:style w:type="paragraph" w:customStyle="1" w:styleId="style6">
    <w:name w:val="style6"/>
    <w:basedOn w:val="Normal"/>
    <w:rsid w:val="0027585C"/>
    <w:pPr>
      <w:spacing w:before="100" w:beforeAutospacing="1" w:after="100" w:afterAutospacing="1"/>
    </w:pPr>
    <w:rPr>
      <w:szCs w:val="24"/>
    </w:rPr>
  </w:style>
  <w:style w:type="paragraph" w:customStyle="1" w:styleId="thesis-bodytext">
    <w:name w:val="thesis-body text"/>
    <w:basedOn w:val="Normal"/>
    <w:rsid w:val="00127365"/>
    <w:pPr>
      <w:spacing w:before="240" w:line="480" w:lineRule="auto"/>
      <w:jc w:val="both"/>
    </w:pPr>
  </w:style>
  <w:style w:type="paragraph" w:customStyle="1" w:styleId="thesischapterheading">
    <w:name w:val="thesis chapter heading"/>
    <w:basedOn w:val="Normal"/>
    <w:rsid w:val="00DB3F8E"/>
    <w:pPr>
      <w:spacing w:line="480" w:lineRule="auto"/>
      <w:jc w:val="center"/>
    </w:pPr>
    <w:rPr>
      <w:b/>
    </w:rPr>
  </w:style>
  <w:style w:type="paragraph" w:styleId="TOC1">
    <w:name w:val="toc 1"/>
    <w:basedOn w:val="Normal"/>
    <w:next w:val="Normal"/>
    <w:autoRedefine/>
    <w:uiPriority w:val="39"/>
    <w:rsid w:val="003319E8"/>
  </w:style>
  <w:style w:type="character" w:styleId="Hyperlink">
    <w:name w:val="Hyperlink"/>
    <w:uiPriority w:val="99"/>
    <w:rsid w:val="003319E8"/>
    <w:rPr>
      <w:color w:val="0000FF"/>
      <w:u w:val="single"/>
    </w:rPr>
  </w:style>
  <w:style w:type="paragraph" w:customStyle="1" w:styleId="thesis-body-centered">
    <w:name w:val="thesis-body-centered"/>
    <w:basedOn w:val="Title"/>
    <w:rsid w:val="001E34AC"/>
    <w:pPr>
      <w:tabs>
        <w:tab w:val="left" w:pos="360"/>
        <w:tab w:val="right" w:leader="dot" w:pos="8280"/>
      </w:tabs>
      <w:spacing w:line="480" w:lineRule="auto"/>
      <w:ind w:left="360" w:hanging="360"/>
      <w:outlineLvl w:val="0"/>
    </w:pPr>
  </w:style>
  <w:style w:type="paragraph" w:customStyle="1" w:styleId="thesis-reference">
    <w:name w:val="thesis-reference"/>
    <w:basedOn w:val="Normal"/>
    <w:rsid w:val="000421CF"/>
    <w:pPr>
      <w:spacing w:before="120"/>
      <w:ind w:left="720" w:hanging="720"/>
    </w:pPr>
  </w:style>
  <w:style w:type="paragraph" w:customStyle="1" w:styleId="thesis-bullets">
    <w:name w:val="thesis-bullets"/>
    <w:basedOn w:val="thesis-bodytext"/>
    <w:rsid w:val="00D11396"/>
    <w:pPr>
      <w:numPr>
        <w:numId w:val="5"/>
      </w:numPr>
      <w:spacing w:line="240" w:lineRule="auto"/>
    </w:pPr>
  </w:style>
  <w:style w:type="paragraph" w:customStyle="1" w:styleId="Stylethesis-tablecaptionBold">
    <w:name w:val="Style thesis-table caption + Bold"/>
    <w:basedOn w:val="thesis-tablecaption"/>
    <w:rsid w:val="00314517"/>
  </w:style>
  <w:style w:type="paragraph" w:customStyle="1" w:styleId="thesis-eqn">
    <w:name w:val="thesis-eqn"/>
    <w:basedOn w:val="thesis-bodytext"/>
    <w:rsid w:val="00775207"/>
    <w:pPr>
      <w:tabs>
        <w:tab w:val="center" w:pos="4320"/>
        <w:tab w:val="right" w:pos="8280"/>
      </w:tabs>
    </w:pPr>
    <w:rPr>
      <w:szCs w:val="24"/>
    </w:rPr>
  </w:style>
  <w:style w:type="paragraph" w:styleId="Caption">
    <w:name w:val="caption"/>
    <w:basedOn w:val="Normal"/>
    <w:next w:val="Normal"/>
    <w:qFormat/>
    <w:rsid w:val="00A30700"/>
    <w:rPr>
      <w:bCs/>
    </w:rPr>
  </w:style>
  <w:style w:type="table" w:styleId="TableGrid">
    <w:name w:val="Table Grid"/>
    <w:basedOn w:val="TableNormal"/>
    <w:rsid w:val="00775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tablecaption">
    <w:name w:val="thesis-table caption"/>
    <w:basedOn w:val="Caption"/>
    <w:rsid w:val="00314517"/>
    <w:pPr>
      <w:keepNext/>
      <w:ind w:left="1440" w:hanging="1440"/>
    </w:pPr>
    <w:rPr>
      <w:szCs w:val="22"/>
    </w:rPr>
  </w:style>
  <w:style w:type="paragraph" w:customStyle="1" w:styleId="thesis-figurecaption">
    <w:name w:val="thesis-figure caption"/>
    <w:basedOn w:val="Caption"/>
    <w:rsid w:val="00314517"/>
    <w:pPr>
      <w:ind w:left="990" w:hanging="990"/>
    </w:pPr>
    <w:rPr>
      <w:szCs w:val="24"/>
    </w:rPr>
  </w:style>
  <w:style w:type="paragraph" w:styleId="TOC2">
    <w:name w:val="toc 2"/>
    <w:basedOn w:val="Normal"/>
    <w:next w:val="Normal"/>
    <w:autoRedefine/>
    <w:uiPriority w:val="39"/>
    <w:rsid w:val="009A2FE4"/>
    <w:pPr>
      <w:ind w:left="240"/>
    </w:pPr>
  </w:style>
  <w:style w:type="paragraph" w:styleId="TOC3">
    <w:name w:val="toc 3"/>
    <w:basedOn w:val="Normal"/>
    <w:next w:val="Normal"/>
    <w:autoRedefine/>
    <w:uiPriority w:val="39"/>
    <w:rsid w:val="009A2FE4"/>
    <w:pPr>
      <w:ind w:left="480"/>
    </w:pPr>
  </w:style>
  <w:style w:type="paragraph" w:styleId="TableofFigures">
    <w:name w:val="table of figures"/>
    <w:basedOn w:val="Normal"/>
    <w:next w:val="Normal"/>
    <w:uiPriority w:val="99"/>
    <w:rsid w:val="00047B43"/>
    <w:pPr>
      <w:spacing w:after="240" w:line="360" w:lineRule="auto"/>
      <w:ind w:left="720" w:hanging="720"/>
    </w:pPr>
  </w:style>
  <w:style w:type="table" w:styleId="TableSimple1">
    <w:name w:val="Table Simple 1"/>
    <w:basedOn w:val="TableNormal"/>
    <w:rsid w:val="0037098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eading4Char">
    <w:name w:val="Heading 4 Char"/>
    <w:link w:val="Heading4"/>
    <w:rsid w:val="000A7829"/>
    <w:rPr>
      <w:rFonts w:ascii="Arial" w:eastAsia="SimSun" w:hAnsi="Arial"/>
      <w:b/>
      <w:bCs/>
      <w:sz w:val="26"/>
      <w:szCs w:val="28"/>
      <w:lang w:eastAsia="en-US"/>
    </w:rPr>
  </w:style>
  <w:style w:type="character" w:customStyle="1" w:styleId="Heading5Char">
    <w:name w:val="Heading 5 Char"/>
    <w:link w:val="Heading5"/>
    <w:semiHidden/>
    <w:rsid w:val="00F9184F"/>
    <w:rPr>
      <w:rFonts w:ascii="Calibri" w:eastAsia="SimSun" w:hAnsi="Calibri" w:cs="Times New Roman"/>
      <w:b/>
      <w:bCs/>
      <w:i/>
      <w:iCs/>
      <w:sz w:val="26"/>
      <w:szCs w:val="26"/>
      <w:lang w:eastAsia="en-US"/>
    </w:rPr>
  </w:style>
  <w:style w:type="character" w:customStyle="1" w:styleId="Heading6Char">
    <w:name w:val="Heading 6 Char"/>
    <w:link w:val="Heading6"/>
    <w:semiHidden/>
    <w:rsid w:val="00F9184F"/>
    <w:rPr>
      <w:rFonts w:ascii="Calibri" w:eastAsia="SimSun" w:hAnsi="Calibri" w:cs="Times New Roman"/>
      <w:b/>
      <w:bCs/>
      <w:sz w:val="22"/>
      <w:szCs w:val="22"/>
      <w:lang w:eastAsia="en-US"/>
    </w:rPr>
  </w:style>
  <w:style w:type="character" w:customStyle="1" w:styleId="Heading7Char">
    <w:name w:val="Heading 7 Char"/>
    <w:link w:val="Heading7"/>
    <w:semiHidden/>
    <w:rsid w:val="00F9184F"/>
    <w:rPr>
      <w:rFonts w:ascii="Calibri" w:eastAsia="SimSun" w:hAnsi="Calibri" w:cs="Times New Roman"/>
      <w:sz w:val="24"/>
      <w:szCs w:val="24"/>
      <w:lang w:eastAsia="en-US"/>
    </w:rPr>
  </w:style>
  <w:style w:type="character" w:customStyle="1" w:styleId="Heading8Char">
    <w:name w:val="Heading 8 Char"/>
    <w:link w:val="Heading8"/>
    <w:semiHidden/>
    <w:rsid w:val="00F9184F"/>
    <w:rPr>
      <w:rFonts w:ascii="Calibri" w:eastAsia="SimSun" w:hAnsi="Calibri" w:cs="Times New Roman"/>
      <w:i/>
      <w:iCs/>
      <w:sz w:val="24"/>
      <w:szCs w:val="24"/>
      <w:lang w:eastAsia="en-US"/>
    </w:rPr>
  </w:style>
  <w:style w:type="character" w:customStyle="1" w:styleId="Heading9Char">
    <w:name w:val="Heading 9 Char"/>
    <w:link w:val="Heading9"/>
    <w:semiHidden/>
    <w:rsid w:val="00F9184F"/>
    <w:rPr>
      <w:rFonts w:ascii="Cambria" w:eastAsia="SimSun" w:hAnsi="Cambria" w:cs="Times New Roman"/>
      <w:sz w:val="22"/>
      <w:szCs w:val="22"/>
      <w:lang w:eastAsia="en-US"/>
    </w:rPr>
  </w:style>
  <w:style w:type="paragraph" w:styleId="BalloonText">
    <w:name w:val="Balloon Text"/>
    <w:basedOn w:val="Normal"/>
    <w:link w:val="BalloonTextChar"/>
    <w:rsid w:val="000C4E2D"/>
    <w:rPr>
      <w:rFonts w:ascii="Tahoma" w:hAnsi="Tahoma" w:cs="Tahoma"/>
      <w:sz w:val="16"/>
      <w:szCs w:val="16"/>
    </w:rPr>
  </w:style>
  <w:style w:type="character" w:customStyle="1" w:styleId="BalloonTextChar">
    <w:name w:val="Balloon Text Char"/>
    <w:link w:val="BalloonText"/>
    <w:rsid w:val="000C4E2D"/>
    <w:rPr>
      <w:rFonts w:ascii="Tahoma" w:hAnsi="Tahoma" w:cs="Tahoma"/>
      <w:sz w:val="16"/>
      <w:szCs w:val="16"/>
    </w:rPr>
  </w:style>
  <w:style w:type="paragraph" w:styleId="Revision">
    <w:name w:val="Revision"/>
    <w:hidden/>
    <w:uiPriority w:val="99"/>
    <w:semiHidden/>
    <w:rsid w:val="00C23217"/>
    <w:rPr>
      <w:sz w:val="24"/>
    </w:rPr>
  </w:style>
  <w:style w:type="character" w:styleId="CommentReference">
    <w:name w:val="annotation reference"/>
    <w:rsid w:val="00C23217"/>
    <w:rPr>
      <w:sz w:val="16"/>
      <w:szCs w:val="16"/>
    </w:rPr>
  </w:style>
  <w:style w:type="paragraph" w:styleId="CommentText">
    <w:name w:val="annotation text"/>
    <w:basedOn w:val="Normal"/>
    <w:link w:val="CommentTextChar"/>
    <w:rsid w:val="00C23217"/>
    <w:rPr>
      <w:sz w:val="20"/>
    </w:rPr>
  </w:style>
  <w:style w:type="character" w:customStyle="1" w:styleId="CommentTextChar">
    <w:name w:val="Comment Text Char"/>
    <w:basedOn w:val="DefaultParagraphFont"/>
    <w:link w:val="CommentText"/>
    <w:rsid w:val="00C23217"/>
  </w:style>
  <w:style w:type="paragraph" w:styleId="CommentSubject">
    <w:name w:val="annotation subject"/>
    <w:basedOn w:val="CommentText"/>
    <w:next w:val="CommentText"/>
    <w:link w:val="CommentSubjectChar"/>
    <w:rsid w:val="00C23217"/>
    <w:rPr>
      <w:b/>
      <w:bCs/>
    </w:rPr>
  </w:style>
  <w:style w:type="character" w:customStyle="1" w:styleId="CommentSubjectChar">
    <w:name w:val="Comment Subject Char"/>
    <w:link w:val="CommentSubject"/>
    <w:rsid w:val="00C23217"/>
    <w:rPr>
      <w:b/>
      <w:bCs/>
    </w:rPr>
  </w:style>
  <w:style w:type="character" w:customStyle="1" w:styleId="FooterChar">
    <w:name w:val="Footer Char"/>
    <w:link w:val="Footer"/>
    <w:uiPriority w:val="99"/>
    <w:rsid w:val="00D07ACB"/>
    <w:rPr>
      <w:sz w:val="24"/>
    </w:rPr>
  </w:style>
  <w:style w:type="paragraph" w:styleId="BodyText">
    <w:name w:val="Body Text"/>
    <w:basedOn w:val="Normal"/>
    <w:link w:val="BodyTextChar"/>
    <w:uiPriority w:val="1"/>
    <w:qFormat/>
    <w:rsid w:val="004357AB"/>
    <w:rPr>
      <w:sz w:val="26"/>
      <w:szCs w:val="26"/>
      <w:lang w:eastAsia="ko-KR"/>
    </w:rPr>
  </w:style>
  <w:style w:type="character" w:customStyle="1" w:styleId="BodyTextChar">
    <w:name w:val="Body Text Char"/>
    <w:basedOn w:val="DefaultParagraphFont"/>
    <w:link w:val="BodyText"/>
    <w:uiPriority w:val="1"/>
    <w:rsid w:val="004357AB"/>
    <w:rPr>
      <w:sz w:val="26"/>
      <w:szCs w:val="26"/>
      <w:lang w:eastAsia="ko-KR"/>
    </w:rPr>
  </w:style>
  <w:style w:type="character" w:customStyle="1" w:styleId="Heading2Char">
    <w:name w:val="Heading 2 Char"/>
    <w:link w:val="Heading2"/>
    <w:rsid w:val="00900302"/>
    <w:rPr>
      <w:rFonts w:ascii="Arial" w:hAnsi="Arial" w:cs="Arial"/>
      <w:b/>
      <w:bCs/>
      <w:i/>
      <w:iCs/>
      <w:sz w:val="28"/>
      <w:szCs w:val="28"/>
    </w:rPr>
  </w:style>
  <w:style w:type="character" w:customStyle="1" w:styleId="Heading3Char">
    <w:name w:val="Heading 3 Char"/>
    <w:link w:val="Heading3"/>
    <w:rsid w:val="00900302"/>
    <w:rPr>
      <w:rFonts w:ascii="Arial" w:hAnsi="Arial" w:cs="Arial"/>
      <w:b/>
      <w:bCs/>
      <w:sz w:val="26"/>
      <w:szCs w:val="26"/>
    </w:rPr>
  </w:style>
  <w:style w:type="character" w:styleId="UnresolvedMention">
    <w:name w:val="Unresolved Mention"/>
    <w:basedOn w:val="DefaultParagraphFont"/>
    <w:uiPriority w:val="99"/>
    <w:semiHidden/>
    <w:unhideWhenUsed/>
    <w:rsid w:val="00673C9B"/>
    <w:rPr>
      <w:color w:val="605E5C"/>
      <w:shd w:val="clear" w:color="auto" w:fill="E1DFDD"/>
    </w:rPr>
  </w:style>
  <w:style w:type="paragraph" w:styleId="ListParagraph">
    <w:name w:val="List Paragraph"/>
    <w:basedOn w:val="Normal"/>
    <w:uiPriority w:val="34"/>
    <w:qFormat/>
    <w:rsid w:val="00673C9B"/>
    <w:pPr>
      <w:ind w:left="720"/>
      <w:contextualSpacing/>
    </w:pPr>
  </w:style>
  <w:style w:type="paragraph" w:styleId="NormalWeb">
    <w:name w:val="Normal (Web)"/>
    <w:basedOn w:val="Normal"/>
    <w:uiPriority w:val="99"/>
    <w:unhideWhenUsed/>
    <w:rsid w:val="005E3B84"/>
    <w:pPr>
      <w:spacing w:before="100" w:beforeAutospacing="1" w:after="100" w:afterAutospacing="1"/>
    </w:pPr>
    <w:rPr>
      <w:szCs w:val="24"/>
    </w:rPr>
  </w:style>
  <w:style w:type="character" w:styleId="Strong">
    <w:name w:val="Strong"/>
    <w:basedOn w:val="DefaultParagraphFont"/>
    <w:uiPriority w:val="22"/>
    <w:qFormat/>
    <w:rsid w:val="005E3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2204">
      <w:bodyDiv w:val="1"/>
      <w:marLeft w:val="0"/>
      <w:marRight w:val="0"/>
      <w:marTop w:val="0"/>
      <w:marBottom w:val="0"/>
      <w:divBdr>
        <w:top w:val="none" w:sz="0" w:space="0" w:color="auto"/>
        <w:left w:val="none" w:sz="0" w:space="0" w:color="auto"/>
        <w:bottom w:val="none" w:sz="0" w:space="0" w:color="auto"/>
        <w:right w:val="none" w:sz="0" w:space="0" w:color="auto"/>
      </w:divBdr>
    </w:div>
    <w:div w:id="51782096">
      <w:bodyDiv w:val="1"/>
      <w:marLeft w:val="0"/>
      <w:marRight w:val="0"/>
      <w:marTop w:val="0"/>
      <w:marBottom w:val="0"/>
      <w:divBdr>
        <w:top w:val="none" w:sz="0" w:space="0" w:color="auto"/>
        <w:left w:val="none" w:sz="0" w:space="0" w:color="auto"/>
        <w:bottom w:val="none" w:sz="0" w:space="0" w:color="auto"/>
        <w:right w:val="none" w:sz="0" w:space="0" w:color="auto"/>
      </w:divBdr>
    </w:div>
    <w:div w:id="110900604">
      <w:bodyDiv w:val="1"/>
      <w:marLeft w:val="0"/>
      <w:marRight w:val="0"/>
      <w:marTop w:val="0"/>
      <w:marBottom w:val="0"/>
      <w:divBdr>
        <w:top w:val="none" w:sz="0" w:space="0" w:color="auto"/>
        <w:left w:val="none" w:sz="0" w:space="0" w:color="auto"/>
        <w:bottom w:val="none" w:sz="0" w:space="0" w:color="auto"/>
        <w:right w:val="none" w:sz="0" w:space="0" w:color="auto"/>
      </w:divBdr>
    </w:div>
    <w:div w:id="112092500">
      <w:bodyDiv w:val="1"/>
      <w:marLeft w:val="0"/>
      <w:marRight w:val="0"/>
      <w:marTop w:val="0"/>
      <w:marBottom w:val="0"/>
      <w:divBdr>
        <w:top w:val="none" w:sz="0" w:space="0" w:color="auto"/>
        <w:left w:val="none" w:sz="0" w:space="0" w:color="auto"/>
        <w:bottom w:val="none" w:sz="0" w:space="0" w:color="auto"/>
        <w:right w:val="none" w:sz="0" w:space="0" w:color="auto"/>
      </w:divBdr>
    </w:div>
    <w:div w:id="284623789">
      <w:bodyDiv w:val="1"/>
      <w:marLeft w:val="0"/>
      <w:marRight w:val="0"/>
      <w:marTop w:val="0"/>
      <w:marBottom w:val="0"/>
      <w:divBdr>
        <w:top w:val="none" w:sz="0" w:space="0" w:color="auto"/>
        <w:left w:val="none" w:sz="0" w:space="0" w:color="auto"/>
        <w:bottom w:val="none" w:sz="0" w:space="0" w:color="auto"/>
        <w:right w:val="none" w:sz="0" w:space="0" w:color="auto"/>
      </w:divBdr>
    </w:div>
    <w:div w:id="285821769">
      <w:bodyDiv w:val="1"/>
      <w:marLeft w:val="0"/>
      <w:marRight w:val="0"/>
      <w:marTop w:val="0"/>
      <w:marBottom w:val="0"/>
      <w:divBdr>
        <w:top w:val="none" w:sz="0" w:space="0" w:color="auto"/>
        <w:left w:val="none" w:sz="0" w:space="0" w:color="auto"/>
        <w:bottom w:val="none" w:sz="0" w:space="0" w:color="auto"/>
        <w:right w:val="none" w:sz="0" w:space="0" w:color="auto"/>
      </w:divBdr>
    </w:div>
    <w:div w:id="286350287">
      <w:bodyDiv w:val="1"/>
      <w:marLeft w:val="0"/>
      <w:marRight w:val="0"/>
      <w:marTop w:val="0"/>
      <w:marBottom w:val="0"/>
      <w:divBdr>
        <w:top w:val="none" w:sz="0" w:space="0" w:color="auto"/>
        <w:left w:val="none" w:sz="0" w:space="0" w:color="auto"/>
        <w:bottom w:val="none" w:sz="0" w:space="0" w:color="auto"/>
        <w:right w:val="none" w:sz="0" w:space="0" w:color="auto"/>
      </w:divBdr>
    </w:div>
    <w:div w:id="287709762">
      <w:bodyDiv w:val="1"/>
      <w:marLeft w:val="0"/>
      <w:marRight w:val="0"/>
      <w:marTop w:val="0"/>
      <w:marBottom w:val="0"/>
      <w:divBdr>
        <w:top w:val="none" w:sz="0" w:space="0" w:color="auto"/>
        <w:left w:val="none" w:sz="0" w:space="0" w:color="auto"/>
        <w:bottom w:val="none" w:sz="0" w:space="0" w:color="auto"/>
        <w:right w:val="none" w:sz="0" w:space="0" w:color="auto"/>
      </w:divBdr>
    </w:div>
    <w:div w:id="306127506">
      <w:bodyDiv w:val="1"/>
      <w:marLeft w:val="0"/>
      <w:marRight w:val="0"/>
      <w:marTop w:val="0"/>
      <w:marBottom w:val="0"/>
      <w:divBdr>
        <w:top w:val="none" w:sz="0" w:space="0" w:color="auto"/>
        <w:left w:val="none" w:sz="0" w:space="0" w:color="auto"/>
        <w:bottom w:val="none" w:sz="0" w:space="0" w:color="auto"/>
        <w:right w:val="none" w:sz="0" w:space="0" w:color="auto"/>
      </w:divBdr>
    </w:div>
    <w:div w:id="317853634">
      <w:bodyDiv w:val="1"/>
      <w:marLeft w:val="0"/>
      <w:marRight w:val="0"/>
      <w:marTop w:val="0"/>
      <w:marBottom w:val="0"/>
      <w:divBdr>
        <w:top w:val="none" w:sz="0" w:space="0" w:color="auto"/>
        <w:left w:val="none" w:sz="0" w:space="0" w:color="auto"/>
        <w:bottom w:val="none" w:sz="0" w:space="0" w:color="auto"/>
        <w:right w:val="none" w:sz="0" w:space="0" w:color="auto"/>
      </w:divBdr>
    </w:div>
    <w:div w:id="359015970">
      <w:bodyDiv w:val="1"/>
      <w:marLeft w:val="0"/>
      <w:marRight w:val="0"/>
      <w:marTop w:val="0"/>
      <w:marBottom w:val="0"/>
      <w:divBdr>
        <w:top w:val="none" w:sz="0" w:space="0" w:color="auto"/>
        <w:left w:val="none" w:sz="0" w:space="0" w:color="auto"/>
        <w:bottom w:val="none" w:sz="0" w:space="0" w:color="auto"/>
        <w:right w:val="none" w:sz="0" w:space="0" w:color="auto"/>
      </w:divBdr>
    </w:div>
    <w:div w:id="400254461">
      <w:bodyDiv w:val="1"/>
      <w:marLeft w:val="0"/>
      <w:marRight w:val="0"/>
      <w:marTop w:val="0"/>
      <w:marBottom w:val="0"/>
      <w:divBdr>
        <w:top w:val="none" w:sz="0" w:space="0" w:color="auto"/>
        <w:left w:val="none" w:sz="0" w:space="0" w:color="auto"/>
        <w:bottom w:val="none" w:sz="0" w:space="0" w:color="auto"/>
        <w:right w:val="none" w:sz="0" w:space="0" w:color="auto"/>
      </w:divBdr>
    </w:div>
    <w:div w:id="455833843">
      <w:bodyDiv w:val="1"/>
      <w:marLeft w:val="0"/>
      <w:marRight w:val="0"/>
      <w:marTop w:val="0"/>
      <w:marBottom w:val="0"/>
      <w:divBdr>
        <w:top w:val="none" w:sz="0" w:space="0" w:color="auto"/>
        <w:left w:val="none" w:sz="0" w:space="0" w:color="auto"/>
        <w:bottom w:val="none" w:sz="0" w:space="0" w:color="auto"/>
        <w:right w:val="none" w:sz="0" w:space="0" w:color="auto"/>
      </w:divBdr>
    </w:div>
    <w:div w:id="462121306">
      <w:bodyDiv w:val="1"/>
      <w:marLeft w:val="0"/>
      <w:marRight w:val="0"/>
      <w:marTop w:val="0"/>
      <w:marBottom w:val="0"/>
      <w:divBdr>
        <w:top w:val="none" w:sz="0" w:space="0" w:color="auto"/>
        <w:left w:val="none" w:sz="0" w:space="0" w:color="auto"/>
        <w:bottom w:val="none" w:sz="0" w:space="0" w:color="auto"/>
        <w:right w:val="none" w:sz="0" w:space="0" w:color="auto"/>
      </w:divBdr>
    </w:div>
    <w:div w:id="535780569">
      <w:bodyDiv w:val="1"/>
      <w:marLeft w:val="0"/>
      <w:marRight w:val="0"/>
      <w:marTop w:val="0"/>
      <w:marBottom w:val="0"/>
      <w:divBdr>
        <w:top w:val="none" w:sz="0" w:space="0" w:color="auto"/>
        <w:left w:val="none" w:sz="0" w:space="0" w:color="auto"/>
        <w:bottom w:val="none" w:sz="0" w:space="0" w:color="auto"/>
        <w:right w:val="none" w:sz="0" w:space="0" w:color="auto"/>
      </w:divBdr>
    </w:div>
    <w:div w:id="537203145">
      <w:bodyDiv w:val="1"/>
      <w:marLeft w:val="0"/>
      <w:marRight w:val="0"/>
      <w:marTop w:val="0"/>
      <w:marBottom w:val="0"/>
      <w:divBdr>
        <w:top w:val="none" w:sz="0" w:space="0" w:color="auto"/>
        <w:left w:val="none" w:sz="0" w:space="0" w:color="auto"/>
        <w:bottom w:val="none" w:sz="0" w:space="0" w:color="auto"/>
        <w:right w:val="none" w:sz="0" w:space="0" w:color="auto"/>
      </w:divBdr>
    </w:div>
    <w:div w:id="558519732">
      <w:bodyDiv w:val="1"/>
      <w:marLeft w:val="0"/>
      <w:marRight w:val="0"/>
      <w:marTop w:val="0"/>
      <w:marBottom w:val="0"/>
      <w:divBdr>
        <w:top w:val="none" w:sz="0" w:space="0" w:color="auto"/>
        <w:left w:val="none" w:sz="0" w:space="0" w:color="auto"/>
        <w:bottom w:val="none" w:sz="0" w:space="0" w:color="auto"/>
        <w:right w:val="none" w:sz="0" w:space="0" w:color="auto"/>
      </w:divBdr>
    </w:div>
    <w:div w:id="567032459">
      <w:bodyDiv w:val="1"/>
      <w:marLeft w:val="0"/>
      <w:marRight w:val="0"/>
      <w:marTop w:val="0"/>
      <w:marBottom w:val="0"/>
      <w:divBdr>
        <w:top w:val="none" w:sz="0" w:space="0" w:color="auto"/>
        <w:left w:val="none" w:sz="0" w:space="0" w:color="auto"/>
        <w:bottom w:val="none" w:sz="0" w:space="0" w:color="auto"/>
        <w:right w:val="none" w:sz="0" w:space="0" w:color="auto"/>
      </w:divBdr>
    </w:div>
    <w:div w:id="579560832">
      <w:bodyDiv w:val="1"/>
      <w:marLeft w:val="0"/>
      <w:marRight w:val="0"/>
      <w:marTop w:val="0"/>
      <w:marBottom w:val="0"/>
      <w:divBdr>
        <w:top w:val="none" w:sz="0" w:space="0" w:color="auto"/>
        <w:left w:val="none" w:sz="0" w:space="0" w:color="auto"/>
        <w:bottom w:val="none" w:sz="0" w:space="0" w:color="auto"/>
        <w:right w:val="none" w:sz="0" w:space="0" w:color="auto"/>
      </w:divBdr>
    </w:div>
    <w:div w:id="625890028">
      <w:bodyDiv w:val="1"/>
      <w:marLeft w:val="0"/>
      <w:marRight w:val="0"/>
      <w:marTop w:val="0"/>
      <w:marBottom w:val="0"/>
      <w:divBdr>
        <w:top w:val="none" w:sz="0" w:space="0" w:color="auto"/>
        <w:left w:val="none" w:sz="0" w:space="0" w:color="auto"/>
        <w:bottom w:val="none" w:sz="0" w:space="0" w:color="auto"/>
        <w:right w:val="none" w:sz="0" w:space="0" w:color="auto"/>
      </w:divBdr>
    </w:div>
    <w:div w:id="635526862">
      <w:bodyDiv w:val="1"/>
      <w:marLeft w:val="0"/>
      <w:marRight w:val="0"/>
      <w:marTop w:val="0"/>
      <w:marBottom w:val="0"/>
      <w:divBdr>
        <w:top w:val="none" w:sz="0" w:space="0" w:color="auto"/>
        <w:left w:val="none" w:sz="0" w:space="0" w:color="auto"/>
        <w:bottom w:val="none" w:sz="0" w:space="0" w:color="auto"/>
        <w:right w:val="none" w:sz="0" w:space="0" w:color="auto"/>
      </w:divBdr>
    </w:div>
    <w:div w:id="642274079">
      <w:bodyDiv w:val="1"/>
      <w:marLeft w:val="0"/>
      <w:marRight w:val="0"/>
      <w:marTop w:val="0"/>
      <w:marBottom w:val="0"/>
      <w:divBdr>
        <w:top w:val="none" w:sz="0" w:space="0" w:color="auto"/>
        <w:left w:val="none" w:sz="0" w:space="0" w:color="auto"/>
        <w:bottom w:val="none" w:sz="0" w:space="0" w:color="auto"/>
        <w:right w:val="none" w:sz="0" w:space="0" w:color="auto"/>
      </w:divBdr>
    </w:div>
    <w:div w:id="661928081">
      <w:bodyDiv w:val="1"/>
      <w:marLeft w:val="0"/>
      <w:marRight w:val="0"/>
      <w:marTop w:val="0"/>
      <w:marBottom w:val="0"/>
      <w:divBdr>
        <w:top w:val="none" w:sz="0" w:space="0" w:color="auto"/>
        <w:left w:val="none" w:sz="0" w:space="0" w:color="auto"/>
        <w:bottom w:val="none" w:sz="0" w:space="0" w:color="auto"/>
        <w:right w:val="none" w:sz="0" w:space="0" w:color="auto"/>
      </w:divBdr>
    </w:div>
    <w:div w:id="690763247">
      <w:bodyDiv w:val="1"/>
      <w:marLeft w:val="0"/>
      <w:marRight w:val="0"/>
      <w:marTop w:val="0"/>
      <w:marBottom w:val="0"/>
      <w:divBdr>
        <w:top w:val="none" w:sz="0" w:space="0" w:color="auto"/>
        <w:left w:val="none" w:sz="0" w:space="0" w:color="auto"/>
        <w:bottom w:val="none" w:sz="0" w:space="0" w:color="auto"/>
        <w:right w:val="none" w:sz="0" w:space="0" w:color="auto"/>
      </w:divBdr>
    </w:div>
    <w:div w:id="710765296">
      <w:bodyDiv w:val="1"/>
      <w:marLeft w:val="0"/>
      <w:marRight w:val="0"/>
      <w:marTop w:val="0"/>
      <w:marBottom w:val="0"/>
      <w:divBdr>
        <w:top w:val="none" w:sz="0" w:space="0" w:color="auto"/>
        <w:left w:val="none" w:sz="0" w:space="0" w:color="auto"/>
        <w:bottom w:val="none" w:sz="0" w:space="0" w:color="auto"/>
        <w:right w:val="none" w:sz="0" w:space="0" w:color="auto"/>
      </w:divBdr>
    </w:div>
    <w:div w:id="736586177">
      <w:bodyDiv w:val="1"/>
      <w:marLeft w:val="0"/>
      <w:marRight w:val="0"/>
      <w:marTop w:val="0"/>
      <w:marBottom w:val="0"/>
      <w:divBdr>
        <w:top w:val="none" w:sz="0" w:space="0" w:color="auto"/>
        <w:left w:val="none" w:sz="0" w:space="0" w:color="auto"/>
        <w:bottom w:val="none" w:sz="0" w:space="0" w:color="auto"/>
        <w:right w:val="none" w:sz="0" w:space="0" w:color="auto"/>
      </w:divBdr>
    </w:div>
    <w:div w:id="743070571">
      <w:bodyDiv w:val="1"/>
      <w:marLeft w:val="0"/>
      <w:marRight w:val="0"/>
      <w:marTop w:val="0"/>
      <w:marBottom w:val="0"/>
      <w:divBdr>
        <w:top w:val="none" w:sz="0" w:space="0" w:color="auto"/>
        <w:left w:val="none" w:sz="0" w:space="0" w:color="auto"/>
        <w:bottom w:val="none" w:sz="0" w:space="0" w:color="auto"/>
        <w:right w:val="none" w:sz="0" w:space="0" w:color="auto"/>
      </w:divBdr>
    </w:div>
    <w:div w:id="765001734">
      <w:bodyDiv w:val="1"/>
      <w:marLeft w:val="0"/>
      <w:marRight w:val="0"/>
      <w:marTop w:val="0"/>
      <w:marBottom w:val="0"/>
      <w:divBdr>
        <w:top w:val="none" w:sz="0" w:space="0" w:color="auto"/>
        <w:left w:val="none" w:sz="0" w:space="0" w:color="auto"/>
        <w:bottom w:val="none" w:sz="0" w:space="0" w:color="auto"/>
        <w:right w:val="none" w:sz="0" w:space="0" w:color="auto"/>
      </w:divBdr>
    </w:div>
    <w:div w:id="813564426">
      <w:bodyDiv w:val="1"/>
      <w:marLeft w:val="0"/>
      <w:marRight w:val="0"/>
      <w:marTop w:val="0"/>
      <w:marBottom w:val="0"/>
      <w:divBdr>
        <w:top w:val="none" w:sz="0" w:space="0" w:color="auto"/>
        <w:left w:val="none" w:sz="0" w:space="0" w:color="auto"/>
        <w:bottom w:val="none" w:sz="0" w:space="0" w:color="auto"/>
        <w:right w:val="none" w:sz="0" w:space="0" w:color="auto"/>
      </w:divBdr>
    </w:div>
    <w:div w:id="869563385">
      <w:bodyDiv w:val="1"/>
      <w:marLeft w:val="0"/>
      <w:marRight w:val="0"/>
      <w:marTop w:val="0"/>
      <w:marBottom w:val="0"/>
      <w:divBdr>
        <w:top w:val="none" w:sz="0" w:space="0" w:color="auto"/>
        <w:left w:val="none" w:sz="0" w:space="0" w:color="auto"/>
        <w:bottom w:val="none" w:sz="0" w:space="0" w:color="auto"/>
        <w:right w:val="none" w:sz="0" w:space="0" w:color="auto"/>
      </w:divBdr>
    </w:div>
    <w:div w:id="966162526">
      <w:bodyDiv w:val="1"/>
      <w:marLeft w:val="0"/>
      <w:marRight w:val="0"/>
      <w:marTop w:val="0"/>
      <w:marBottom w:val="0"/>
      <w:divBdr>
        <w:top w:val="none" w:sz="0" w:space="0" w:color="auto"/>
        <w:left w:val="none" w:sz="0" w:space="0" w:color="auto"/>
        <w:bottom w:val="none" w:sz="0" w:space="0" w:color="auto"/>
        <w:right w:val="none" w:sz="0" w:space="0" w:color="auto"/>
      </w:divBdr>
    </w:div>
    <w:div w:id="1034187162">
      <w:bodyDiv w:val="1"/>
      <w:marLeft w:val="0"/>
      <w:marRight w:val="0"/>
      <w:marTop w:val="0"/>
      <w:marBottom w:val="0"/>
      <w:divBdr>
        <w:top w:val="none" w:sz="0" w:space="0" w:color="auto"/>
        <w:left w:val="none" w:sz="0" w:space="0" w:color="auto"/>
        <w:bottom w:val="none" w:sz="0" w:space="0" w:color="auto"/>
        <w:right w:val="none" w:sz="0" w:space="0" w:color="auto"/>
      </w:divBdr>
    </w:div>
    <w:div w:id="1036006685">
      <w:bodyDiv w:val="1"/>
      <w:marLeft w:val="0"/>
      <w:marRight w:val="0"/>
      <w:marTop w:val="0"/>
      <w:marBottom w:val="0"/>
      <w:divBdr>
        <w:top w:val="none" w:sz="0" w:space="0" w:color="auto"/>
        <w:left w:val="none" w:sz="0" w:space="0" w:color="auto"/>
        <w:bottom w:val="none" w:sz="0" w:space="0" w:color="auto"/>
        <w:right w:val="none" w:sz="0" w:space="0" w:color="auto"/>
      </w:divBdr>
    </w:div>
    <w:div w:id="1037123825">
      <w:bodyDiv w:val="1"/>
      <w:marLeft w:val="0"/>
      <w:marRight w:val="0"/>
      <w:marTop w:val="0"/>
      <w:marBottom w:val="0"/>
      <w:divBdr>
        <w:top w:val="none" w:sz="0" w:space="0" w:color="auto"/>
        <w:left w:val="none" w:sz="0" w:space="0" w:color="auto"/>
        <w:bottom w:val="none" w:sz="0" w:space="0" w:color="auto"/>
        <w:right w:val="none" w:sz="0" w:space="0" w:color="auto"/>
      </w:divBdr>
    </w:div>
    <w:div w:id="1052919978">
      <w:bodyDiv w:val="1"/>
      <w:marLeft w:val="0"/>
      <w:marRight w:val="0"/>
      <w:marTop w:val="0"/>
      <w:marBottom w:val="0"/>
      <w:divBdr>
        <w:top w:val="none" w:sz="0" w:space="0" w:color="auto"/>
        <w:left w:val="none" w:sz="0" w:space="0" w:color="auto"/>
        <w:bottom w:val="none" w:sz="0" w:space="0" w:color="auto"/>
        <w:right w:val="none" w:sz="0" w:space="0" w:color="auto"/>
      </w:divBdr>
    </w:div>
    <w:div w:id="1087385072">
      <w:bodyDiv w:val="1"/>
      <w:marLeft w:val="0"/>
      <w:marRight w:val="0"/>
      <w:marTop w:val="0"/>
      <w:marBottom w:val="0"/>
      <w:divBdr>
        <w:top w:val="none" w:sz="0" w:space="0" w:color="auto"/>
        <w:left w:val="none" w:sz="0" w:space="0" w:color="auto"/>
        <w:bottom w:val="none" w:sz="0" w:space="0" w:color="auto"/>
        <w:right w:val="none" w:sz="0" w:space="0" w:color="auto"/>
      </w:divBdr>
    </w:div>
    <w:div w:id="1145315479">
      <w:bodyDiv w:val="1"/>
      <w:marLeft w:val="0"/>
      <w:marRight w:val="0"/>
      <w:marTop w:val="0"/>
      <w:marBottom w:val="0"/>
      <w:divBdr>
        <w:top w:val="none" w:sz="0" w:space="0" w:color="auto"/>
        <w:left w:val="none" w:sz="0" w:space="0" w:color="auto"/>
        <w:bottom w:val="none" w:sz="0" w:space="0" w:color="auto"/>
        <w:right w:val="none" w:sz="0" w:space="0" w:color="auto"/>
      </w:divBdr>
    </w:div>
    <w:div w:id="1168405980">
      <w:bodyDiv w:val="1"/>
      <w:marLeft w:val="0"/>
      <w:marRight w:val="0"/>
      <w:marTop w:val="0"/>
      <w:marBottom w:val="0"/>
      <w:divBdr>
        <w:top w:val="none" w:sz="0" w:space="0" w:color="auto"/>
        <w:left w:val="none" w:sz="0" w:space="0" w:color="auto"/>
        <w:bottom w:val="none" w:sz="0" w:space="0" w:color="auto"/>
        <w:right w:val="none" w:sz="0" w:space="0" w:color="auto"/>
      </w:divBdr>
    </w:div>
    <w:div w:id="1203907754">
      <w:bodyDiv w:val="1"/>
      <w:marLeft w:val="0"/>
      <w:marRight w:val="0"/>
      <w:marTop w:val="0"/>
      <w:marBottom w:val="0"/>
      <w:divBdr>
        <w:top w:val="none" w:sz="0" w:space="0" w:color="auto"/>
        <w:left w:val="none" w:sz="0" w:space="0" w:color="auto"/>
        <w:bottom w:val="none" w:sz="0" w:space="0" w:color="auto"/>
        <w:right w:val="none" w:sz="0" w:space="0" w:color="auto"/>
      </w:divBdr>
    </w:div>
    <w:div w:id="1205560958">
      <w:bodyDiv w:val="1"/>
      <w:marLeft w:val="0"/>
      <w:marRight w:val="0"/>
      <w:marTop w:val="0"/>
      <w:marBottom w:val="0"/>
      <w:divBdr>
        <w:top w:val="none" w:sz="0" w:space="0" w:color="auto"/>
        <w:left w:val="none" w:sz="0" w:space="0" w:color="auto"/>
        <w:bottom w:val="none" w:sz="0" w:space="0" w:color="auto"/>
        <w:right w:val="none" w:sz="0" w:space="0" w:color="auto"/>
      </w:divBdr>
    </w:div>
    <w:div w:id="1206143524">
      <w:bodyDiv w:val="1"/>
      <w:marLeft w:val="0"/>
      <w:marRight w:val="0"/>
      <w:marTop w:val="0"/>
      <w:marBottom w:val="0"/>
      <w:divBdr>
        <w:top w:val="none" w:sz="0" w:space="0" w:color="auto"/>
        <w:left w:val="none" w:sz="0" w:space="0" w:color="auto"/>
        <w:bottom w:val="none" w:sz="0" w:space="0" w:color="auto"/>
        <w:right w:val="none" w:sz="0" w:space="0" w:color="auto"/>
      </w:divBdr>
    </w:div>
    <w:div w:id="1336491538">
      <w:bodyDiv w:val="1"/>
      <w:marLeft w:val="0"/>
      <w:marRight w:val="0"/>
      <w:marTop w:val="0"/>
      <w:marBottom w:val="0"/>
      <w:divBdr>
        <w:top w:val="none" w:sz="0" w:space="0" w:color="auto"/>
        <w:left w:val="none" w:sz="0" w:space="0" w:color="auto"/>
        <w:bottom w:val="none" w:sz="0" w:space="0" w:color="auto"/>
        <w:right w:val="none" w:sz="0" w:space="0" w:color="auto"/>
      </w:divBdr>
    </w:div>
    <w:div w:id="1343703477">
      <w:bodyDiv w:val="1"/>
      <w:marLeft w:val="0"/>
      <w:marRight w:val="0"/>
      <w:marTop w:val="0"/>
      <w:marBottom w:val="0"/>
      <w:divBdr>
        <w:top w:val="none" w:sz="0" w:space="0" w:color="auto"/>
        <w:left w:val="none" w:sz="0" w:space="0" w:color="auto"/>
        <w:bottom w:val="none" w:sz="0" w:space="0" w:color="auto"/>
        <w:right w:val="none" w:sz="0" w:space="0" w:color="auto"/>
      </w:divBdr>
    </w:div>
    <w:div w:id="1354960485">
      <w:bodyDiv w:val="1"/>
      <w:marLeft w:val="0"/>
      <w:marRight w:val="0"/>
      <w:marTop w:val="0"/>
      <w:marBottom w:val="0"/>
      <w:divBdr>
        <w:top w:val="none" w:sz="0" w:space="0" w:color="auto"/>
        <w:left w:val="none" w:sz="0" w:space="0" w:color="auto"/>
        <w:bottom w:val="none" w:sz="0" w:space="0" w:color="auto"/>
        <w:right w:val="none" w:sz="0" w:space="0" w:color="auto"/>
      </w:divBdr>
    </w:div>
    <w:div w:id="1360816536">
      <w:bodyDiv w:val="1"/>
      <w:marLeft w:val="0"/>
      <w:marRight w:val="0"/>
      <w:marTop w:val="0"/>
      <w:marBottom w:val="0"/>
      <w:divBdr>
        <w:top w:val="none" w:sz="0" w:space="0" w:color="auto"/>
        <w:left w:val="none" w:sz="0" w:space="0" w:color="auto"/>
        <w:bottom w:val="none" w:sz="0" w:space="0" w:color="auto"/>
        <w:right w:val="none" w:sz="0" w:space="0" w:color="auto"/>
      </w:divBdr>
    </w:div>
    <w:div w:id="1456369714">
      <w:bodyDiv w:val="1"/>
      <w:marLeft w:val="0"/>
      <w:marRight w:val="0"/>
      <w:marTop w:val="0"/>
      <w:marBottom w:val="0"/>
      <w:divBdr>
        <w:top w:val="none" w:sz="0" w:space="0" w:color="auto"/>
        <w:left w:val="none" w:sz="0" w:space="0" w:color="auto"/>
        <w:bottom w:val="none" w:sz="0" w:space="0" w:color="auto"/>
        <w:right w:val="none" w:sz="0" w:space="0" w:color="auto"/>
      </w:divBdr>
    </w:div>
    <w:div w:id="1526092940">
      <w:bodyDiv w:val="1"/>
      <w:marLeft w:val="0"/>
      <w:marRight w:val="0"/>
      <w:marTop w:val="0"/>
      <w:marBottom w:val="0"/>
      <w:divBdr>
        <w:top w:val="none" w:sz="0" w:space="0" w:color="auto"/>
        <w:left w:val="none" w:sz="0" w:space="0" w:color="auto"/>
        <w:bottom w:val="none" w:sz="0" w:space="0" w:color="auto"/>
        <w:right w:val="none" w:sz="0" w:space="0" w:color="auto"/>
      </w:divBdr>
    </w:div>
    <w:div w:id="1581215925">
      <w:bodyDiv w:val="1"/>
      <w:marLeft w:val="0"/>
      <w:marRight w:val="0"/>
      <w:marTop w:val="0"/>
      <w:marBottom w:val="0"/>
      <w:divBdr>
        <w:top w:val="none" w:sz="0" w:space="0" w:color="auto"/>
        <w:left w:val="none" w:sz="0" w:space="0" w:color="auto"/>
        <w:bottom w:val="none" w:sz="0" w:space="0" w:color="auto"/>
        <w:right w:val="none" w:sz="0" w:space="0" w:color="auto"/>
      </w:divBdr>
    </w:div>
    <w:div w:id="1680696231">
      <w:bodyDiv w:val="1"/>
      <w:marLeft w:val="0"/>
      <w:marRight w:val="0"/>
      <w:marTop w:val="0"/>
      <w:marBottom w:val="0"/>
      <w:divBdr>
        <w:top w:val="none" w:sz="0" w:space="0" w:color="auto"/>
        <w:left w:val="none" w:sz="0" w:space="0" w:color="auto"/>
        <w:bottom w:val="none" w:sz="0" w:space="0" w:color="auto"/>
        <w:right w:val="none" w:sz="0" w:space="0" w:color="auto"/>
      </w:divBdr>
    </w:div>
    <w:div w:id="1705247645">
      <w:bodyDiv w:val="1"/>
      <w:marLeft w:val="0"/>
      <w:marRight w:val="0"/>
      <w:marTop w:val="0"/>
      <w:marBottom w:val="0"/>
      <w:divBdr>
        <w:top w:val="none" w:sz="0" w:space="0" w:color="auto"/>
        <w:left w:val="none" w:sz="0" w:space="0" w:color="auto"/>
        <w:bottom w:val="none" w:sz="0" w:space="0" w:color="auto"/>
        <w:right w:val="none" w:sz="0" w:space="0" w:color="auto"/>
      </w:divBdr>
    </w:div>
    <w:div w:id="1711567954">
      <w:bodyDiv w:val="1"/>
      <w:marLeft w:val="0"/>
      <w:marRight w:val="0"/>
      <w:marTop w:val="0"/>
      <w:marBottom w:val="0"/>
      <w:divBdr>
        <w:top w:val="none" w:sz="0" w:space="0" w:color="auto"/>
        <w:left w:val="none" w:sz="0" w:space="0" w:color="auto"/>
        <w:bottom w:val="none" w:sz="0" w:space="0" w:color="auto"/>
        <w:right w:val="none" w:sz="0" w:space="0" w:color="auto"/>
      </w:divBdr>
    </w:div>
    <w:div w:id="1715807968">
      <w:bodyDiv w:val="1"/>
      <w:marLeft w:val="0"/>
      <w:marRight w:val="0"/>
      <w:marTop w:val="0"/>
      <w:marBottom w:val="0"/>
      <w:divBdr>
        <w:top w:val="none" w:sz="0" w:space="0" w:color="auto"/>
        <w:left w:val="none" w:sz="0" w:space="0" w:color="auto"/>
        <w:bottom w:val="none" w:sz="0" w:space="0" w:color="auto"/>
        <w:right w:val="none" w:sz="0" w:space="0" w:color="auto"/>
      </w:divBdr>
    </w:div>
    <w:div w:id="1724795365">
      <w:bodyDiv w:val="1"/>
      <w:marLeft w:val="0"/>
      <w:marRight w:val="0"/>
      <w:marTop w:val="0"/>
      <w:marBottom w:val="0"/>
      <w:divBdr>
        <w:top w:val="none" w:sz="0" w:space="0" w:color="auto"/>
        <w:left w:val="none" w:sz="0" w:space="0" w:color="auto"/>
        <w:bottom w:val="none" w:sz="0" w:space="0" w:color="auto"/>
        <w:right w:val="none" w:sz="0" w:space="0" w:color="auto"/>
      </w:divBdr>
    </w:div>
    <w:div w:id="1795901864">
      <w:bodyDiv w:val="1"/>
      <w:marLeft w:val="0"/>
      <w:marRight w:val="0"/>
      <w:marTop w:val="0"/>
      <w:marBottom w:val="0"/>
      <w:divBdr>
        <w:top w:val="none" w:sz="0" w:space="0" w:color="auto"/>
        <w:left w:val="none" w:sz="0" w:space="0" w:color="auto"/>
        <w:bottom w:val="none" w:sz="0" w:space="0" w:color="auto"/>
        <w:right w:val="none" w:sz="0" w:space="0" w:color="auto"/>
      </w:divBdr>
    </w:div>
    <w:div w:id="1795979343">
      <w:bodyDiv w:val="1"/>
      <w:marLeft w:val="0"/>
      <w:marRight w:val="0"/>
      <w:marTop w:val="0"/>
      <w:marBottom w:val="0"/>
      <w:divBdr>
        <w:top w:val="none" w:sz="0" w:space="0" w:color="auto"/>
        <w:left w:val="none" w:sz="0" w:space="0" w:color="auto"/>
        <w:bottom w:val="none" w:sz="0" w:space="0" w:color="auto"/>
        <w:right w:val="none" w:sz="0" w:space="0" w:color="auto"/>
      </w:divBdr>
    </w:div>
    <w:div w:id="1823964703">
      <w:bodyDiv w:val="1"/>
      <w:marLeft w:val="0"/>
      <w:marRight w:val="0"/>
      <w:marTop w:val="0"/>
      <w:marBottom w:val="0"/>
      <w:divBdr>
        <w:top w:val="none" w:sz="0" w:space="0" w:color="auto"/>
        <w:left w:val="none" w:sz="0" w:space="0" w:color="auto"/>
        <w:bottom w:val="none" w:sz="0" w:space="0" w:color="auto"/>
        <w:right w:val="none" w:sz="0" w:space="0" w:color="auto"/>
      </w:divBdr>
    </w:div>
    <w:div w:id="1824196667">
      <w:bodyDiv w:val="1"/>
      <w:marLeft w:val="0"/>
      <w:marRight w:val="0"/>
      <w:marTop w:val="0"/>
      <w:marBottom w:val="0"/>
      <w:divBdr>
        <w:top w:val="none" w:sz="0" w:space="0" w:color="auto"/>
        <w:left w:val="none" w:sz="0" w:space="0" w:color="auto"/>
        <w:bottom w:val="none" w:sz="0" w:space="0" w:color="auto"/>
        <w:right w:val="none" w:sz="0" w:space="0" w:color="auto"/>
      </w:divBdr>
    </w:div>
    <w:div w:id="1827936525">
      <w:bodyDiv w:val="1"/>
      <w:marLeft w:val="0"/>
      <w:marRight w:val="0"/>
      <w:marTop w:val="0"/>
      <w:marBottom w:val="0"/>
      <w:divBdr>
        <w:top w:val="none" w:sz="0" w:space="0" w:color="auto"/>
        <w:left w:val="none" w:sz="0" w:space="0" w:color="auto"/>
        <w:bottom w:val="none" w:sz="0" w:space="0" w:color="auto"/>
        <w:right w:val="none" w:sz="0" w:space="0" w:color="auto"/>
      </w:divBdr>
    </w:div>
    <w:div w:id="1831866096">
      <w:bodyDiv w:val="1"/>
      <w:marLeft w:val="0"/>
      <w:marRight w:val="0"/>
      <w:marTop w:val="0"/>
      <w:marBottom w:val="0"/>
      <w:divBdr>
        <w:top w:val="none" w:sz="0" w:space="0" w:color="auto"/>
        <w:left w:val="none" w:sz="0" w:space="0" w:color="auto"/>
        <w:bottom w:val="none" w:sz="0" w:space="0" w:color="auto"/>
        <w:right w:val="none" w:sz="0" w:space="0" w:color="auto"/>
      </w:divBdr>
    </w:div>
    <w:div w:id="1838841336">
      <w:bodyDiv w:val="1"/>
      <w:marLeft w:val="0"/>
      <w:marRight w:val="0"/>
      <w:marTop w:val="0"/>
      <w:marBottom w:val="0"/>
      <w:divBdr>
        <w:top w:val="none" w:sz="0" w:space="0" w:color="auto"/>
        <w:left w:val="none" w:sz="0" w:space="0" w:color="auto"/>
        <w:bottom w:val="none" w:sz="0" w:space="0" w:color="auto"/>
        <w:right w:val="none" w:sz="0" w:space="0" w:color="auto"/>
      </w:divBdr>
    </w:div>
    <w:div w:id="1931113643">
      <w:bodyDiv w:val="1"/>
      <w:marLeft w:val="0"/>
      <w:marRight w:val="0"/>
      <w:marTop w:val="0"/>
      <w:marBottom w:val="0"/>
      <w:divBdr>
        <w:top w:val="none" w:sz="0" w:space="0" w:color="auto"/>
        <w:left w:val="none" w:sz="0" w:space="0" w:color="auto"/>
        <w:bottom w:val="none" w:sz="0" w:space="0" w:color="auto"/>
        <w:right w:val="none" w:sz="0" w:space="0" w:color="auto"/>
      </w:divBdr>
    </w:div>
    <w:div w:id="2010327921">
      <w:bodyDiv w:val="1"/>
      <w:marLeft w:val="0"/>
      <w:marRight w:val="0"/>
      <w:marTop w:val="0"/>
      <w:marBottom w:val="0"/>
      <w:divBdr>
        <w:top w:val="none" w:sz="0" w:space="0" w:color="auto"/>
        <w:left w:val="none" w:sz="0" w:space="0" w:color="auto"/>
        <w:bottom w:val="none" w:sz="0" w:space="0" w:color="auto"/>
        <w:right w:val="none" w:sz="0" w:space="0" w:color="auto"/>
      </w:divBdr>
    </w:div>
    <w:div w:id="2019043942">
      <w:bodyDiv w:val="1"/>
      <w:marLeft w:val="0"/>
      <w:marRight w:val="0"/>
      <w:marTop w:val="0"/>
      <w:marBottom w:val="0"/>
      <w:divBdr>
        <w:top w:val="none" w:sz="0" w:space="0" w:color="auto"/>
        <w:left w:val="none" w:sz="0" w:space="0" w:color="auto"/>
        <w:bottom w:val="none" w:sz="0" w:space="0" w:color="auto"/>
        <w:right w:val="none" w:sz="0" w:space="0" w:color="auto"/>
      </w:divBdr>
    </w:div>
    <w:div w:id="2035307239">
      <w:bodyDiv w:val="1"/>
      <w:marLeft w:val="0"/>
      <w:marRight w:val="0"/>
      <w:marTop w:val="0"/>
      <w:marBottom w:val="0"/>
      <w:divBdr>
        <w:top w:val="none" w:sz="0" w:space="0" w:color="auto"/>
        <w:left w:val="none" w:sz="0" w:space="0" w:color="auto"/>
        <w:bottom w:val="none" w:sz="0" w:space="0" w:color="auto"/>
        <w:right w:val="none" w:sz="0" w:space="0" w:color="auto"/>
      </w:divBdr>
    </w:div>
    <w:div w:id="2055497816">
      <w:bodyDiv w:val="1"/>
      <w:marLeft w:val="0"/>
      <w:marRight w:val="0"/>
      <w:marTop w:val="0"/>
      <w:marBottom w:val="0"/>
      <w:divBdr>
        <w:top w:val="none" w:sz="0" w:space="0" w:color="auto"/>
        <w:left w:val="none" w:sz="0" w:space="0" w:color="auto"/>
        <w:bottom w:val="none" w:sz="0" w:space="0" w:color="auto"/>
        <w:right w:val="none" w:sz="0" w:space="0" w:color="auto"/>
      </w:divBdr>
    </w:div>
    <w:div w:id="2093041408">
      <w:bodyDiv w:val="1"/>
      <w:marLeft w:val="0"/>
      <w:marRight w:val="0"/>
      <w:marTop w:val="0"/>
      <w:marBottom w:val="0"/>
      <w:divBdr>
        <w:top w:val="none" w:sz="0" w:space="0" w:color="auto"/>
        <w:left w:val="none" w:sz="0" w:space="0" w:color="auto"/>
        <w:bottom w:val="none" w:sz="0" w:space="0" w:color="auto"/>
        <w:right w:val="none" w:sz="0" w:space="0" w:color="auto"/>
      </w:divBdr>
    </w:div>
    <w:div w:id="214206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avender.com.vn/" TargetMode="External"/><Relationship Id="rId18" Type="http://schemas.openxmlformats.org/officeDocument/2006/relationships/image" Target="media/image2.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1drv.ms/x/c/27e8e83dcfe214a9/EUxvC6r254tLo7Xajk3EYbwBIN4xlTyx2u9l8uuyWcMKlQ?e=NzKmcY" TargetMode="External"/><Relationship Id="rId7" Type="http://schemas.openxmlformats.org/officeDocument/2006/relationships/settings" Target="settings.xml"/><Relationship Id="rId12" Type="http://schemas.openxmlformats.org/officeDocument/2006/relationships/hyperlink" Target="https://www.facebook.com/SantinoVietnam/?locale=vi_VN" TargetMode="External"/><Relationship Id="rId17" Type="http://schemas.openxmlformats.org/officeDocument/2006/relationships/hyperlink" Target="https://vnexpress.net/tag/luong-6305" TargetMode="External"/><Relationship Id="rId25" Type="http://schemas.openxmlformats.org/officeDocument/2006/relationships/hyperlink" Target="https://1drv.ms/x/c/27e8e83dcfe214a9/Ea_e0YehyI5PrUUAwlFVFSgB0S_y8h37szfTMryEx5DZMA?e=A4reFD" TargetMode="External"/><Relationship Id="rId2" Type="http://schemas.openxmlformats.org/officeDocument/2006/relationships/customXml" Target="../customXml/item2.xml"/><Relationship Id="rId16" Type="http://schemas.openxmlformats.org/officeDocument/2006/relationships/hyperlink" Target="https://www.vietnamplus.vn/thu-nhap-binh-quan-dau-nguoi-cua-viet-nam-dat-42-trieu-dong-moi-thang-post801034.vnp"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nef.vn/landing-page/" TargetMode="External"/><Relationship Id="rId5" Type="http://schemas.openxmlformats.org/officeDocument/2006/relationships/numbering" Target="numbering.xml"/><Relationship Id="rId15" Type="http://schemas.openxmlformats.org/officeDocument/2006/relationships/hyperlink" Target="https://nld.com.vn/suc-khoe/tien-thuoc-trung-binh-cua-nguoi-viet-khoang-75-usd-nam-20230720132150454.htm" TargetMode="External"/><Relationship Id="rId23" Type="http://schemas.openxmlformats.org/officeDocument/2006/relationships/hyperlink" Target="https://nef.vn/affiliate-marketin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lohastudio.vn/bang-gia-chup-hinh-cuo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iochupanhdep.com/chup-anh-ky-niem-ngay-cuoi-o-ha-noi_433.html" TargetMode="External"/><Relationship Id="rId22" Type="http://schemas.openxmlformats.org/officeDocument/2006/relationships/hyperlink" Target="https://www.google.com/url?q=https://nef.vn/dich-vu-seo-website/&amp;sa=D&amp;source=apps-viewer-frontend&amp;ust=1716708391432682&amp;usg=AOvVaw29XSgjV--9PgzeoAE0Uy4R&amp;hl=vi"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alenge\LOCALS~1\Temp\MS%20thes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301ab500-a3bb-4383-a369-634726066a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DB47CE27A7D134E98A48FEC27A14F55" ma:contentTypeVersion="5" ma:contentTypeDescription="Create a new document." ma:contentTypeScope="" ma:versionID="5b488004ab97899a12c4cb19d8fc12de">
  <xsd:schema xmlns:xsd="http://www.w3.org/2001/XMLSchema" xmlns:xs="http://www.w3.org/2001/XMLSchema" xmlns:p="http://schemas.microsoft.com/office/2006/metadata/properties" xmlns:ns3="301ab500-a3bb-4383-a369-634726066a6b" targetNamespace="http://schemas.microsoft.com/office/2006/metadata/properties" ma:root="true" ma:fieldsID="50c83b233c9e9725d5732fa85a92908c" ns3:_="">
    <xsd:import namespace="301ab500-a3bb-4383-a369-634726066a6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ab500-a3bb-4383-a369-634726066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2B6DFC-0191-4015-84FC-0918915DB976}">
  <ds:schemaRefs>
    <ds:schemaRef ds:uri="http://schemas.openxmlformats.org/officeDocument/2006/bibliography"/>
  </ds:schemaRefs>
</ds:datastoreItem>
</file>

<file path=customXml/itemProps2.xml><?xml version="1.0" encoding="utf-8"?>
<ds:datastoreItem xmlns:ds="http://schemas.openxmlformats.org/officeDocument/2006/customXml" ds:itemID="{DC8377A3-6105-4580-8000-E554ACD90E3B}">
  <ds:schemaRefs>
    <ds:schemaRef ds:uri="http://schemas.microsoft.com/office/2006/metadata/properties"/>
    <ds:schemaRef ds:uri="http://schemas.microsoft.com/office/infopath/2007/PartnerControls"/>
    <ds:schemaRef ds:uri="301ab500-a3bb-4383-a369-634726066a6b"/>
  </ds:schemaRefs>
</ds:datastoreItem>
</file>

<file path=customXml/itemProps3.xml><?xml version="1.0" encoding="utf-8"?>
<ds:datastoreItem xmlns:ds="http://schemas.openxmlformats.org/officeDocument/2006/customXml" ds:itemID="{060CBB3B-FECE-4CE3-BBFB-540AC03053CD}">
  <ds:schemaRefs>
    <ds:schemaRef ds:uri="http://schemas.microsoft.com/sharepoint/v3/contenttype/forms"/>
  </ds:schemaRefs>
</ds:datastoreItem>
</file>

<file path=customXml/itemProps4.xml><?xml version="1.0" encoding="utf-8"?>
<ds:datastoreItem xmlns:ds="http://schemas.openxmlformats.org/officeDocument/2006/customXml" ds:itemID="{2B0A4815-02CA-4E40-B531-7EEAF37A4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ab500-a3bb-4383-a369-634726066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MS thesis template.dot</Template>
  <TotalTime>408</TotalTime>
  <Pages>26</Pages>
  <Words>6197</Words>
  <Characters>35325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FULL TITLE HERE IN ALL CAPS IN A FORMAT</vt:lpstr>
    </vt:vector>
  </TitlesOfParts>
  <Company>Oklahoma State University</Company>
  <LinksUpToDate>false</LinksUpToDate>
  <CharactersWithSpaces>41440</CharactersWithSpaces>
  <SharedDoc>false</SharedDoc>
  <HLinks>
    <vt:vector size="90" baseType="variant">
      <vt:variant>
        <vt:i4>1441845</vt:i4>
      </vt:variant>
      <vt:variant>
        <vt:i4>86</vt:i4>
      </vt:variant>
      <vt:variant>
        <vt:i4>0</vt:i4>
      </vt:variant>
      <vt:variant>
        <vt:i4>5</vt:i4>
      </vt:variant>
      <vt:variant>
        <vt:lpwstr/>
      </vt:variant>
      <vt:variant>
        <vt:lpwstr>_Toc81854613</vt:lpwstr>
      </vt:variant>
      <vt:variant>
        <vt:i4>1507381</vt:i4>
      </vt:variant>
      <vt:variant>
        <vt:i4>80</vt:i4>
      </vt:variant>
      <vt:variant>
        <vt:i4>0</vt:i4>
      </vt:variant>
      <vt:variant>
        <vt:i4>5</vt:i4>
      </vt:variant>
      <vt:variant>
        <vt:lpwstr/>
      </vt:variant>
      <vt:variant>
        <vt:lpwstr>_Toc81854612</vt:lpwstr>
      </vt:variant>
      <vt:variant>
        <vt:i4>1310773</vt:i4>
      </vt:variant>
      <vt:variant>
        <vt:i4>74</vt:i4>
      </vt:variant>
      <vt:variant>
        <vt:i4>0</vt:i4>
      </vt:variant>
      <vt:variant>
        <vt:i4>5</vt:i4>
      </vt:variant>
      <vt:variant>
        <vt:lpwstr/>
      </vt:variant>
      <vt:variant>
        <vt:lpwstr>_Toc81854611</vt:lpwstr>
      </vt:variant>
      <vt:variant>
        <vt:i4>1376309</vt:i4>
      </vt:variant>
      <vt:variant>
        <vt:i4>68</vt:i4>
      </vt:variant>
      <vt:variant>
        <vt:i4>0</vt:i4>
      </vt:variant>
      <vt:variant>
        <vt:i4>5</vt:i4>
      </vt:variant>
      <vt:variant>
        <vt:lpwstr/>
      </vt:variant>
      <vt:variant>
        <vt:lpwstr>_Toc81854610</vt:lpwstr>
      </vt:variant>
      <vt:variant>
        <vt:i4>1835060</vt:i4>
      </vt:variant>
      <vt:variant>
        <vt:i4>62</vt:i4>
      </vt:variant>
      <vt:variant>
        <vt:i4>0</vt:i4>
      </vt:variant>
      <vt:variant>
        <vt:i4>5</vt:i4>
      </vt:variant>
      <vt:variant>
        <vt:lpwstr/>
      </vt:variant>
      <vt:variant>
        <vt:lpwstr>_Toc81854609</vt:lpwstr>
      </vt:variant>
      <vt:variant>
        <vt:i4>1900596</vt:i4>
      </vt:variant>
      <vt:variant>
        <vt:i4>56</vt:i4>
      </vt:variant>
      <vt:variant>
        <vt:i4>0</vt:i4>
      </vt:variant>
      <vt:variant>
        <vt:i4>5</vt:i4>
      </vt:variant>
      <vt:variant>
        <vt:lpwstr/>
      </vt:variant>
      <vt:variant>
        <vt:lpwstr>_Toc81854608</vt:lpwstr>
      </vt:variant>
      <vt:variant>
        <vt:i4>1179700</vt:i4>
      </vt:variant>
      <vt:variant>
        <vt:i4>50</vt:i4>
      </vt:variant>
      <vt:variant>
        <vt:i4>0</vt:i4>
      </vt:variant>
      <vt:variant>
        <vt:i4>5</vt:i4>
      </vt:variant>
      <vt:variant>
        <vt:lpwstr/>
      </vt:variant>
      <vt:variant>
        <vt:lpwstr>_Toc81854607</vt:lpwstr>
      </vt:variant>
      <vt:variant>
        <vt:i4>1245236</vt:i4>
      </vt:variant>
      <vt:variant>
        <vt:i4>44</vt:i4>
      </vt:variant>
      <vt:variant>
        <vt:i4>0</vt:i4>
      </vt:variant>
      <vt:variant>
        <vt:i4>5</vt:i4>
      </vt:variant>
      <vt:variant>
        <vt:lpwstr/>
      </vt:variant>
      <vt:variant>
        <vt:lpwstr>_Toc81854606</vt:lpwstr>
      </vt:variant>
      <vt:variant>
        <vt:i4>1114164</vt:i4>
      </vt:variant>
      <vt:variant>
        <vt:i4>38</vt:i4>
      </vt:variant>
      <vt:variant>
        <vt:i4>0</vt:i4>
      </vt:variant>
      <vt:variant>
        <vt:i4>5</vt:i4>
      </vt:variant>
      <vt:variant>
        <vt:lpwstr/>
      </vt:variant>
      <vt:variant>
        <vt:lpwstr>_Toc81854604</vt:lpwstr>
      </vt:variant>
      <vt:variant>
        <vt:i4>1114173</vt:i4>
      </vt:variant>
      <vt:variant>
        <vt:i4>32</vt:i4>
      </vt:variant>
      <vt:variant>
        <vt:i4>0</vt:i4>
      </vt:variant>
      <vt:variant>
        <vt:i4>5</vt:i4>
      </vt:variant>
      <vt:variant>
        <vt:lpwstr/>
      </vt:variant>
      <vt:variant>
        <vt:lpwstr>_Toc81854597</vt:lpwstr>
      </vt:variant>
      <vt:variant>
        <vt:i4>1048637</vt:i4>
      </vt:variant>
      <vt:variant>
        <vt:i4>26</vt:i4>
      </vt:variant>
      <vt:variant>
        <vt:i4>0</vt:i4>
      </vt:variant>
      <vt:variant>
        <vt:i4>5</vt:i4>
      </vt:variant>
      <vt:variant>
        <vt:lpwstr/>
      </vt:variant>
      <vt:variant>
        <vt:lpwstr>_Toc81854596</vt:lpwstr>
      </vt:variant>
      <vt:variant>
        <vt:i4>1245245</vt:i4>
      </vt:variant>
      <vt:variant>
        <vt:i4>20</vt:i4>
      </vt:variant>
      <vt:variant>
        <vt:i4>0</vt:i4>
      </vt:variant>
      <vt:variant>
        <vt:i4>5</vt:i4>
      </vt:variant>
      <vt:variant>
        <vt:lpwstr/>
      </vt:variant>
      <vt:variant>
        <vt:lpwstr>_Toc81854595</vt:lpwstr>
      </vt:variant>
      <vt:variant>
        <vt:i4>1179709</vt:i4>
      </vt:variant>
      <vt:variant>
        <vt:i4>14</vt:i4>
      </vt:variant>
      <vt:variant>
        <vt:i4>0</vt:i4>
      </vt:variant>
      <vt:variant>
        <vt:i4>5</vt:i4>
      </vt:variant>
      <vt:variant>
        <vt:lpwstr/>
      </vt:variant>
      <vt:variant>
        <vt:lpwstr>_Toc81854594</vt:lpwstr>
      </vt:variant>
      <vt:variant>
        <vt:i4>1376317</vt:i4>
      </vt:variant>
      <vt:variant>
        <vt:i4>8</vt:i4>
      </vt:variant>
      <vt:variant>
        <vt:i4>0</vt:i4>
      </vt:variant>
      <vt:variant>
        <vt:i4>5</vt:i4>
      </vt:variant>
      <vt:variant>
        <vt:lpwstr/>
      </vt:variant>
      <vt:variant>
        <vt:lpwstr>_Toc81854593</vt:lpwstr>
      </vt:variant>
      <vt:variant>
        <vt:i4>1310781</vt:i4>
      </vt:variant>
      <vt:variant>
        <vt:i4>2</vt:i4>
      </vt:variant>
      <vt:variant>
        <vt:i4>0</vt:i4>
      </vt:variant>
      <vt:variant>
        <vt:i4>5</vt:i4>
      </vt:variant>
      <vt:variant>
        <vt:lpwstr/>
      </vt:variant>
      <vt:variant>
        <vt:lpwstr>_Toc81854592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HERE IN ALL CAPS IN A FORMAT</dc:title>
  <dc:subject/>
  <dc:creator>Sheila</dc:creator>
  <cp:keywords/>
  <cp:lastModifiedBy>NGUYEN VAN PHONG</cp:lastModifiedBy>
  <cp:revision>12</cp:revision>
  <cp:lastPrinted>2016-05-13T01:27:00Z</cp:lastPrinted>
  <dcterms:created xsi:type="dcterms:W3CDTF">2023-10-02T02:51:00Z</dcterms:created>
  <dcterms:modified xsi:type="dcterms:W3CDTF">2024-05-25T14:39:00Z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0x0101001DB47CE27A7D134E98A48FEC27A14F55</vt:lpwstr>
  </property>
</Properties>
</file>